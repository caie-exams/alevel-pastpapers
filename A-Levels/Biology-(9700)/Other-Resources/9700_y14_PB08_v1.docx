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4B4EFD" w:rsidP="00410B09">
      <w:pPr>
        <w:rPr>
          <w:rFonts w:ascii="Arial" w:hAnsi="Arial" w:cs="Arial"/>
          <w:b/>
        </w:rPr>
      </w:pPr>
      <w:bookmarkStart w:id="0" w:name="_GoBack"/>
      <w:r>
        <w:rPr>
          <w:noProof/>
          <w:lang w:eastAsia="en-GB"/>
        </w:rPr>
        <w:drawing>
          <wp:anchor distT="0" distB="0" distL="114300" distR="114300" simplePos="0" relativeHeight="25166950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DD3CC3">
        <w:rPr>
          <w:rFonts w:ascii="Arial" w:hAnsi="Arial" w:cs="Arial"/>
          <w:noProof/>
          <w:sz w:val="52"/>
          <w:szCs w:val="56"/>
          <w:lang w:eastAsia="en-GB"/>
        </w:rPr>
        <w:t>8</w:t>
      </w:r>
    </w:p>
    <w:p w:rsidR="00154712" w:rsidRDefault="00154712" w:rsidP="00154712">
      <w:pPr>
        <w:spacing w:before="240" w:after="0"/>
        <w:rPr>
          <w:rFonts w:ascii="Arial" w:hAnsi="Arial" w:cs="Arial"/>
          <w:noProof/>
          <w:sz w:val="52"/>
          <w:szCs w:val="56"/>
          <w:lang w:eastAsia="en-GB"/>
        </w:rPr>
      </w:pPr>
    </w:p>
    <w:p w:rsidR="00482D72" w:rsidRPr="00154712" w:rsidRDefault="00DD3CC3" w:rsidP="00154712">
      <w:pPr>
        <w:spacing w:before="240" w:after="0"/>
        <w:rPr>
          <w:sz w:val="44"/>
          <w:szCs w:val="44"/>
        </w:rPr>
      </w:pPr>
      <w:r w:rsidRPr="00154712">
        <w:rPr>
          <w:rFonts w:ascii="Arial" w:hAnsi="Arial" w:cs="Arial"/>
          <w:noProof/>
          <w:sz w:val="44"/>
          <w:szCs w:val="44"/>
          <w:lang w:eastAsia="en-GB"/>
        </w:rPr>
        <w:t>Separation of leaf pigments by chromatography</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pgSz w:w="11906" w:h="16838"/>
          <w:pgMar w:top="1701" w:right="1800" w:bottom="1276" w:left="1800" w:header="708" w:footer="310" w:gutter="0"/>
          <w:cols w:space="708"/>
          <w:docGrid w:linePitch="360"/>
        </w:sectPr>
      </w:pPr>
    </w:p>
    <w:p w:rsidR="00E92994" w:rsidRPr="008E124D" w:rsidRDefault="00E92994" w:rsidP="00E92994">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E92994" w:rsidRPr="008E124D" w:rsidRDefault="00E92994" w:rsidP="00E92994">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E92994" w:rsidRPr="008E124D" w:rsidRDefault="00E92994" w:rsidP="00E92994">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E92994" w:rsidRPr="008E124D" w:rsidRDefault="00E92994" w:rsidP="00E92994">
      <w:pPr>
        <w:numPr>
          <w:ilvl w:val="0"/>
          <w:numId w:val="14"/>
        </w:numPr>
        <w:ind w:left="454" w:hanging="454"/>
        <w:rPr>
          <w:rFonts w:ascii="Arial" w:hAnsi="Arial" w:cs="Arial"/>
        </w:rPr>
      </w:pPr>
      <w:r w:rsidRPr="008E124D">
        <w:rPr>
          <w:rFonts w:ascii="Arial" w:hAnsi="Arial" w:cs="Arial"/>
        </w:rPr>
        <w:t>plan experiments and investigations</w:t>
      </w:r>
    </w:p>
    <w:p w:rsidR="00E92994" w:rsidRPr="008E124D" w:rsidRDefault="00E92994" w:rsidP="00E92994">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E92994" w:rsidRPr="008E124D" w:rsidRDefault="00E92994" w:rsidP="00E92994">
      <w:pPr>
        <w:numPr>
          <w:ilvl w:val="0"/>
          <w:numId w:val="14"/>
        </w:numPr>
        <w:ind w:left="454" w:hanging="454"/>
        <w:rPr>
          <w:rFonts w:ascii="Arial" w:hAnsi="Arial" w:cs="Arial"/>
        </w:rPr>
      </w:pPr>
      <w:r w:rsidRPr="008E124D">
        <w:rPr>
          <w:rFonts w:ascii="Arial" w:hAnsi="Arial" w:cs="Arial"/>
        </w:rPr>
        <w:t>analyse and interpret data to reach conclusions</w:t>
      </w:r>
    </w:p>
    <w:p w:rsidR="00E92994" w:rsidRPr="008E124D" w:rsidRDefault="00E92994" w:rsidP="00E92994">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E92994" w:rsidRPr="008E124D" w:rsidRDefault="00E92994" w:rsidP="00E92994">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E92994" w:rsidRPr="008E124D" w:rsidRDefault="00E92994" w:rsidP="00E92994">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rPr>
          <w:rFonts w:ascii="Arial" w:hAnsi="Arial" w:cs="Arial"/>
        </w:rPr>
      </w:pPr>
    </w:p>
    <w:p w:rsidR="00E92994" w:rsidRPr="008E124D" w:rsidRDefault="00E92994" w:rsidP="00E92994">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4936AB" w:rsidRDefault="004936AB" w:rsidP="00000AEA">
      <w:pPr>
        <w:rPr>
          <w:rFonts w:ascii="Arial" w:hAnsi="Arial" w:cs="Arial"/>
        </w:rPr>
      </w:pPr>
    </w:p>
    <w:p w:rsidR="00D55875" w:rsidRDefault="00D55875" w:rsidP="00000AEA">
      <w:pPr>
        <w:rPr>
          <w:rFonts w:ascii="Arial" w:hAnsi="Arial" w:cs="Arial"/>
        </w:rPr>
        <w:sectPr w:rsidR="00D55875" w:rsidSect="008B2216">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DD3CC3">
        <w:rPr>
          <w:rFonts w:ascii="Arial" w:hAnsi="Arial" w:cs="Arial"/>
          <w:b/>
          <w:color w:val="C30045"/>
          <w:sz w:val="28"/>
          <w:szCs w:val="28"/>
        </w:rPr>
        <w:t>8</w:t>
      </w:r>
      <w:r>
        <w:rPr>
          <w:rFonts w:ascii="Arial" w:hAnsi="Arial" w:cs="Arial"/>
          <w:b/>
          <w:color w:val="C30045"/>
          <w:sz w:val="28"/>
          <w:szCs w:val="28"/>
        </w:rPr>
        <w:t xml:space="preserve"> – </w:t>
      </w:r>
      <w:r w:rsidR="00803BC6">
        <w:rPr>
          <w:rFonts w:ascii="Arial" w:hAnsi="Arial" w:cs="Arial"/>
          <w:b/>
          <w:color w:val="C30045"/>
          <w:sz w:val="28"/>
          <w:szCs w:val="28"/>
        </w:rPr>
        <w:t>Guidance for teachers</w:t>
      </w:r>
    </w:p>
    <w:p w:rsidR="00000AEA" w:rsidRPr="00E23F70" w:rsidRDefault="00DD3CC3" w:rsidP="00076F0A">
      <w:pPr>
        <w:jc w:val="center"/>
        <w:rPr>
          <w:rFonts w:ascii="Arial" w:hAnsi="Arial" w:cs="Arial"/>
          <w:b/>
          <w:color w:val="C30045"/>
          <w:sz w:val="28"/>
        </w:rPr>
      </w:pPr>
      <w:r w:rsidRPr="00DD3CC3">
        <w:rPr>
          <w:rFonts w:ascii="Arial" w:hAnsi="Arial" w:cs="Arial"/>
          <w:b/>
          <w:color w:val="C30045"/>
          <w:sz w:val="28"/>
        </w:rPr>
        <w:t>Separation of leaf pigments by chromatography</w:t>
      </w:r>
    </w:p>
    <w:p w:rsidR="00000AEA" w:rsidRPr="00F67A65" w:rsidRDefault="00000AEA" w:rsidP="00F67A65">
      <w:pPr>
        <w:spacing w:after="120" w:line="240" w:lineRule="auto"/>
        <w:rPr>
          <w:rFonts w:ascii="Arial" w:hAnsi="Arial" w:cs="Arial"/>
          <w:color w:val="C30045"/>
          <w:sz w:val="24"/>
        </w:rPr>
      </w:pPr>
      <w:r w:rsidRPr="00F67A65">
        <w:rPr>
          <w:rFonts w:ascii="Arial" w:hAnsi="Arial" w:cs="Arial"/>
          <w:b/>
          <w:color w:val="C30045"/>
          <w:sz w:val="24"/>
        </w:rPr>
        <w:t>Aim</w:t>
      </w:r>
      <w:r w:rsidRPr="00F67A65">
        <w:rPr>
          <w:rFonts w:ascii="Arial" w:hAnsi="Arial" w:cs="Arial"/>
          <w:color w:val="C30045"/>
          <w:sz w:val="24"/>
        </w:rPr>
        <w:t xml:space="preserve"> </w:t>
      </w:r>
    </w:p>
    <w:p w:rsidR="00000AEA" w:rsidRPr="00F67A65" w:rsidRDefault="004D093D" w:rsidP="00F67A65">
      <w:pPr>
        <w:spacing w:after="120" w:line="240" w:lineRule="auto"/>
        <w:rPr>
          <w:rFonts w:ascii="Arial" w:hAnsi="Arial" w:cs="Arial"/>
        </w:rPr>
      </w:pPr>
      <w:r w:rsidRPr="00F67A65">
        <w:rPr>
          <w:rFonts w:ascii="Arial" w:hAnsi="Arial" w:cs="Arial"/>
        </w:rPr>
        <w:t>To separate and identify the pigments present in leaves using chromatography.</w:t>
      </w:r>
    </w:p>
    <w:p w:rsidR="00000AEA" w:rsidRPr="00F67A65" w:rsidRDefault="00000AEA" w:rsidP="00F67A65">
      <w:pPr>
        <w:spacing w:before="240" w:after="120" w:line="240" w:lineRule="auto"/>
        <w:rPr>
          <w:rFonts w:ascii="Arial" w:hAnsi="Arial" w:cs="Arial"/>
          <w:b/>
          <w:color w:val="C30045"/>
          <w:sz w:val="24"/>
        </w:rPr>
      </w:pPr>
      <w:r w:rsidRPr="00F67A65">
        <w:rPr>
          <w:rFonts w:ascii="Arial" w:hAnsi="Arial" w:cs="Arial"/>
          <w:b/>
          <w:color w:val="C30045"/>
          <w:sz w:val="24"/>
        </w:rPr>
        <w:t xml:space="preserve">Outcomes </w:t>
      </w:r>
    </w:p>
    <w:p w:rsidR="00000AEA" w:rsidRPr="00F67A65" w:rsidRDefault="004D093D" w:rsidP="00F67A65">
      <w:pPr>
        <w:spacing w:after="120" w:line="240" w:lineRule="auto"/>
        <w:rPr>
          <w:rFonts w:ascii="Arial" w:hAnsi="Arial" w:cs="Arial"/>
        </w:rPr>
      </w:pPr>
      <w:r w:rsidRPr="00F67A65">
        <w:rPr>
          <w:rFonts w:ascii="Arial" w:hAnsi="Arial" w:cs="Arial"/>
        </w:rPr>
        <w:t>Syllabus sections 13.1 (e)</w:t>
      </w:r>
    </w:p>
    <w:p w:rsidR="0067561A" w:rsidRPr="00F67A65" w:rsidRDefault="007005B7" w:rsidP="00F67A65">
      <w:pPr>
        <w:spacing w:before="240" w:after="120" w:line="240" w:lineRule="auto"/>
        <w:rPr>
          <w:rFonts w:ascii="Arial" w:hAnsi="Arial" w:cs="Arial"/>
          <w:sz w:val="24"/>
        </w:rPr>
      </w:pPr>
      <w:r w:rsidRPr="00F67A65">
        <w:rPr>
          <w:rFonts w:ascii="Arial" w:hAnsi="Arial" w:cs="Arial"/>
          <w:b/>
          <w:color w:val="C30045"/>
          <w:sz w:val="24"/>
        </w:rPr>
        <w:t>Skills included in the practical</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F67A65" w:rsidRPr="00F67A65" w:rsidTr="00F67A65">
        <w:tc>
          <w:tcPr>
            <w:tcW w:w="1984" w:type="dxa"/>
            <w:shd w:val="clear" w:color="auto" w:fill="C30045"/>
            <w:vAlign w:val="center"/>
          </w:tcPr>
          <w:p w:rsidR="00F67A65" w:rsidRPr="00B820DD" w:rsidRDefault="00F67A65" w:rsidP="00D4089E">
            <w:pPr>
              <w:spacing w:after="0" w:line="240" w:lineRule="auto"/>
              <w:rPr>
                <w:rFonts w:ascii="Arial" w:hAnsi="Arial" w:cs="Arial"/>
                <w:b/>
                <w:color w:val="FFFFFF" w:themeColor="background1"/>
              </w:rPr>
            </w:pPr>
            <w:r w:rsidRPr="00B820DD">
              <w:rPr>
                <w:rFonts w:ascii="Arial" w:hAnsi="Arial" w:cs="Arial"/>
                <w:b/>
                <w:color w:val="FFFFFF" w:themeColor="background1"/>
              </w:rPr>
              <w:t>A Level skills</w:t>
            </w:r>
          </w:p>
        </w:tc>
        <w:tc>
          <w:tcPr>
            <w:tcW w:w="7540" w:type="dxa"/>
            <w:shd w:val="clear" w:color="auto" w:fill="C30045"/>
            <w:vAlign w:val="center"/>
          </w:tcPr>
          <w:p w:rsidR="00F67A65" w:rsidRPr="00F67A65" w:rsidRDefault="00F67A65" w:rsidP="00F67A65">
            <w:pPr>
              <w:spacing w:after="0" w:line="240" w:lineRule="auto"/>
              <w:rPr>
                <w:rFonts w:ascii="Arial" w:hAnsi="Arial" w:cs="Arial"/>
                <w:b/>
              </w:rPr>
            </w:pPr>
            <w:r w:rsidRPr="00F67A65">
              <w:rPr>
                <w:rFonts w:ascii="Arial" w:hAnsi="Arial" w:cs="Arial"/>
                <w:b/>
                <w:color w:val="FFFFFF" w:themeColor="background1"/>
              </w:rPr>
              <w:t>How learners develop the skills</w:t>
            </w:r>
          </w:p>
        </w:tc>
      </w:tr>
      <w:tr w:rsidR="00F67A65" w:rsidRPr="00F67A65" w:rsidTr="00F67A65">
        <w:tc>
          <w:tcPr>
            <w:tcW w:w="1984" w:type="dxa"/>
          </w:tcPr>
          <w:p w:rsidR="00F67A65" w:rsidRPr="00F67A65" w:rsidRDefault="00F67A65" w:rsidP="00F67A65">
            <w:pPr>
              <w:spacing w:after="0" w:line="240" w:lineRule="auto"/>
              <w:rPr>
                <w:rFonts w:ascii="Arial" w:hAnsi="Arial" w:cs="Arial"/>
              </w:rPr>
            </w:pPr>
            <w:r w:rsidRPr="00F67A65">
              <w:rPr>
                <w:rFonts w:ascii="Arial" w:hAnsi="Arial" w:cs="Arial"/>
              </w:rPr>
              <w:t>Analysis</w:t>
            </w:r>
          </w:p>
        </w:tc>
        <w:tc>
          <w:tcPr>
            <w:tcW w:w="7540" w:type="dxa"/>
          </w:tcPr>
          <w:p w:rsidR="00F67A65" w:rsidRPr="00F67A65" w:rsidRDefault="00F67A65" w:rsidP="00F67A65">
            <w:pPr>
              <w:spacing w:after="0" w:line="240" w:lineRule="auto"/>
              <w:rPr>
                <w:rFonts w:ascii="Arial" w:hAnsi="Arial" w:cs="Arial"/>
              </w:rPr>
            </w:pPr>
            <w:r w:rsidRPr="00F67A65">
              <w:rPr>
                <w:rFonts w:ascii="Arial" w:hAnsi="Arial" w:cs="Arial"/>
              </w:rPr>
              <w:t xml:space="preserve">Calculate </w:t>
            </w:r>
            <w:proofErr w:type="spellStart"/>
            <w:r w:rsidRPr="00F67A65">
              <w:rPr>
                <w:rFonts w:ascii="Arial" w:hAnsi="Arial" w:cs="Arial"/>
                <w:i/>
              </w:rPr>
              <w:t>R</w:t>
            </w:r>
            <w:r w:rsidRPr="00F67A65">
              <w:rPr>
                <w:rFonts w:ascii="Arial" w:hAnsi="Arial" w:cs="Arial"/>
              </w:rPr>
              <w:t>f</w:t>
            </w:r>
            <w:proofErr w:type="spellEnd"/>
            <w:r w:rsidRPr="00F67A65">
              <w:rPr>
                <w:rFonts w:ascii="Arial" w:hAnsi="Arial" w:cs="Arial"/>
              </w:rPr>
              <w:t xml:space="preserve"> values</w:t>
            </w:r>
          </w:p>
        </w:tc>
      </w:tr>
      <w:tr w:rsidR="00F67A65" w:rsidRPr="00F67A65" w:rsidTr="00F67A65">
        <w:tc>
          <w:tcPr>
            <w:tcW w:w="1984" w:type="dxa"/>
          </w:tcPr>
          <w:p w:rsidR="00F67A65" w:rsidRPr="00F67A65" w:rsidRDefault="00F67A65" w:rsidP="00F67A65">
            <w:pPr>
              <w:spacing w:after="0" w:line="240" w:lineRule="auto"/>
              <w:rPr>
                <w:rFonts w:ascii="Arial" w:hAnsi="Arial" w:cs="Arial"/>
              </w:rPr>
            </w:pPr>
            <w:r w:rsidRPr="00F67A65">
              <w:rPr>
                <w:rFonts w:ascii="Arial" w:hAnsi="Arial" w:cs="Arial"/>
              </w:rPr>
              <w:t>Evaluation</w:t>
            </w:r>
          </w:p>
        </w:tc>
        <w:tc>
          <w:tcPr>
            <w:tcW w:w="7540" w:type="dxa"/>
          </w:tcPr>
          <w:p w:rsidR="00F67A65" w:rsidRPr="00F67A65" w:rsidRDefault="00F67A65" w:rsidP="00F67A65">
            <w:pPr>
              <w:spacing w:after="0" w:line="240" w:lineRule="auto"/>
              <w:rPr>
                <w:rFonts w:ascii="Arial" w:hAnsi="Arial" w:cs="Arial"/>
              </w:rPr>
            </w:pPr>
            <w:r w:rsidRPr="00F67A65">
              <w:rPr>
                <w:rFonts w:ascii="Arial" w:hAnsi="Arial" w:cs="Arial"/>
              </w:rPr>
              <w:t>Evaluate the methods used and their effect on the accuracy and reliability of the results</w:t>
            </w:r>
          </w:p>
        </w:tc>
      </w:tr>
      <w:tr w:rsidR="00F67A65" w:rsidRPr="00F67A65" w:rsidTr="00F67A65">
        <w:tc>
          <w:tcPr>
            <w:tcW w:w="1984" w:type="dxa"/>
          </w:tcPr>
          <w:p w:rsidR="00F67A65" w:rsidRPr="00F67A65" w:rsidRDefault="00F67A65" w:rsidP="00F67A65">
            <w:pPr>
              <w:spacing w:after="0" w:line="240" w:lineRule="auto"/>
              <w:rPr>
                <w:rFonts w:ascii="Arial" w:hAnsi="Arial" w:cs="Arial"/>
              </w:rPr>
            </w:pPr>
            <w:r w:rsidRPr="00F67A65">
              <w:rPr>
                <w:rFonts w:ascii="Arial" w:hAnsi="Arial" w:cs="Arial"/>
              </w:rPr>
              <w:t xml:space="preserve">Conclusions </w:t>
            </w:r>
          </w:p>
        </w:tc>
        <w:tc>
          <w:tcPr>
            <w:tcW w:w="7540" w:type="dxa"/>
          </w:tcPr>
          <w:p w:rsidR="00F67A65" w:rsidRPr="00F67A65" w:rsidRDefault="00F67A65" w:rsidP="00F67A65">
            <w:pPr>
              <w:spacing w:after="0" w:line="240" w:lineRule="auto"/>
              <w:rPr>
                <w:rFonts w:ascii="Arial" w:hAnsi="Arial" w:cs="Arial"/>
              </w:rPr>
            </w:pPr>
            <w:r w:rsidRPr="00F67A65">
              <w:rPr>
                <w:rFonts w:ascii="Arial" w:hAnsi="Arial" w:cs="Arial"/>
              </w:rPr>
              <w:t>Draw conclusions about the pigments shown in leaves of differen</w:t>
            </w:r>
            <w:r w:rsidR="00C70693">
              <w:rPr>
                <w:rFonts w:ascii="Arial" w:hAnsi="Arial" w:cs="Arial"/>
              </w:rPr>
              <w:t>t species and different colours</w:t>
            </w:r>
          </w:p>
          <w:p w:rsidR="00F67A65" w:rsidRPr="00F67A65" w:rsidRDefault="00F67A65" w:rsidP="00F67A65">
            <w:pPr>
              <w:spacing w:after="0" w:line="240" w:lineRule="auto"/>
              <w:rPr>
                <w:rFonts w:ascii="Arial" w:hAnsi="Arial" w:cs="Arial"/>
              </w:rPr>
            </w:pPr>
            <w:r w:rsidRPr="00F67A65">
              <w:rPr>
                <w:rFonts w:ascii="Arial" w:hAnsi="Arial" w:cs="Arial"/>
              </w:rPr>
              <w:t>Use scientific knowledge to explain why leaves have these pigments</w:t>
            </w:r>
          </w:p>
        </w:tc>
      </w:tr>
    </w:tbl>
    <w:p w:rsidR="004D093D" w:rsidRPr="00F67A65" w:rsidRDefault="004D093D" w:rsidP="00F67A65">
      <w:pPr>
        <w:spacing w:before="120" w:after="120" w:line="240" w:lineRule="auto"/>
        <w:rPr>
          <w:rFonts w:ascii="Arial" w:eastAsia="Times New Roman" w:hAnsi="Arial" w:cs="Arial"/>
          <w:lang w:eastAsia="en-GB"/>
        </w:rPr>
      </w:pPr>
      <w:r w:rsidRPr="00F67A65">
        <w:rPr>
          <w:rFonts w:ascii="Arial" w:eastAsia="Times New Roman" w:hAnsi="Arial" w:cs="Arial"/>
          <w:lang w:eastAsia="en-GB"/>
        </w:rPr>
        <w:t xml:space="preserve">This practical provides an opportunity to build on essential skills introduced at AS </w:t>
      </w:r>
      <w:r w:rsidR="00C70693">
        <w:rPr>
          <w:rFonts w:ascii="Arial" w:eastAsia="Times New Roman" w:hAnsi="Arial" w:cs="Arial"/>
          <w:lang w:eastAsia="en-GB"/>
        </w:rPr>
        <w:t>Level</w:t>
      </w:r>
      <w:r w:rsidRPr="00F67A65">
        <w:rPr>
          <w:rFonts w:ascii="Arial" w:eastAsia="Times New Roman" w:hAnsi="Arial" w:cs="Arial"/>
          <w:lang w:eastAsia="en-GB"/>
        </w:rPr>
        <w:t>.</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F67A65" w:rsidRPr="00F67A65" w:rsidTr="00F67A65">
        <w:tc>
          <w:tcPr>
            <w:tcW w:w="1984" w:type="dxa"/>
            <w:shd w:val="clear" w:color="auto" w:fill="C30045"/>
            <w:vAlign w:val="center"/>
          </w:tcPr>
          <w:p w:rsidR="00F67A65" w:rsidRPr="00B820DD" w:rsidRDefault="00F67A65" w:rsidP="00D4089E">
            <w:pPr>
              <w:spacing w:after="0" w:line="240" w:lineRule="auto"/>
              <w:rPr>
                <w:rFonts w:ascii="Arial" w:hAnsi="Arial" w:cs="Arial"/>
                <w:b/>
                <w:color w:val="FFFFFF" w:themeColor="background1"/>
              </w:rPr>
            </w:pPr>
            <w:r w:rsidRPr="00B820DD">
              <w:rPr>
                <w:rFonts w:ascii="Arial" w:hAnsi="Arial" w:cs="Arial"/>
                <w:b/>
                <w:color w:val="FFFFFF" w:themeColor="background1"/>
              </w:rPr>
              <w:t xml:space="preserve">AS </w:t>
            </w:r>
            <w:r w:rsidR="00C70693">
              <w:rPr>
                <w:rFonts w:ascii="Arial" w:hAnsi="Arial" w:cs="Arial"/>
                <w:b/>
                <w:color w:val="FFFFFF" w:themeColor="background1"/>
              </w:rPr>
              <w:t>Level</w:t>
            </w:r>
            <w:r w:rsidRPr="00B820DD">
              <w:rPr>
                <w:rFonts w:ascii="Arial" w:hAnsi="Arial" w:cs="Arial"/>
                <w:b/>
                <w:color w:val="FFFFFF" w:themeColor="background1"/>
              </w:rPr>
              <w:t xml:space="preserve"> skills </w:t>
            </w:r>
          </w:p>
        </w:tc>
        <w:tc>
          <w:tcPr>
            <w:tcW w:w="7540" w:type="dxa"/>
            <w:shd w:val="clear" w:color="auto" w:fill="C30045"/>
            <w:vAlign w:val="center"/>
          </w:tcPr>
          <w:p w:rsidR="00F67A65" w:rsidRPr="00F67A65" w:rsidRDefault="00F67A65" w:rsidP="00F67A65">
            <w:pPr>
              <w:spacing w:after="120" w:line="240" w:lineRule="auto"/>
              <w:rPr>
                <w:rFonts w:ascii="Arial" w:hAnsi="Arial" w:cs="Arial"/>
                <w:b/>
              </w:rPr>
            </w:pPr>
            <w:r w:rsidRPr="00F67A65">
              <w:rPr>
                <w:rFonts w:ascii="Arial" w:hAnsi="Arial" w:cs="Arial"/>
                <w:b/>
                <w:color w:val="FFFFFF" w:themeColor="background1"/>
              </w:rPr>
              <w:t>How learners develop the skills</w:t>
            </w:r>
          </w:p>
        </w:tc>
      </w:tr>
      <w:tr w:rsidR="00F67A65" w:rsidRPr="00F67A65" w:rsidTr="00F67A65">
        <w:tc>
          <w:tcPr>
            <w:tcW w:w="1984" w:type="dxa"/>
          </w:tcPr>
          <w:p w:rsidR="004D093D" w:rsidRPr="00F67A65" w:rsidRDefault="004D093D" w:rsidP="00F67A65">
            <w:pPr>
              <w:spacing w:after="120" w:line="240" w:lineRule="auto"/>
              <w:rPr>
                <w:rFonts w:ascii="Arial" w:hAnsi="Arial" w:cs="Arial"/>
              </w:rPr>
            </w:pPr>
            <w:r w:rsidRPr="00F67A65">
              <w:rPr>
                <w:rFonts w:ascii="Arial" w:hAnsi="Arial" w:cs="Arial"/>
              </w:rPr>
              <w:t>MMO collection</w:t>
            </w:r>
          </w:p>
        </w:tc>
        <w:tc>
          <w:tcPr>
            <w:tcW w:w="7540" w:type="dxa"/>
          </w:tcPr>
          <w:p w:rsidR="004D093D" w:rsidRPr="00F67A65" w:rsidRDefault="004D093D" w:rsidP="00F67A65">
            <w:pPr>
              <w:spacing w:after="120" w:line="240" w:lineRule="auto"/>
              <w:rPr>
                <w:rFonts w:ascii="Arial" w:hAnsi="Arial" w:cs="Arial"/>
              </w:rPr>
            </w:pPr>
            <w:r w:rsidRPr="00F67A65">
              <w:rPr>
                <w:rFonts w:ascii="Arial" w:hAnsi="Arial" w:cs="Arial"/>
              </w:rPr>
              <w:t>Measure distance moved by pigment</w:t>
            </w:r>
          </w:p>
        </w:tc>
      </w:tr>
      <w:tr w:rsidR="00F67A65" w:rsidRPr="00F67A65" w:rsidTr="00F67A65">
        <w:tc>
          <w:tcPr>
            <w:tcW w:w="1984" w:type="dxa"/>
          </w:tcPr>
          <w:p w:rsidR="004D093D" w:rsidRPr="00F67A65" w:rsidRDefault="004D093D" w:rsidP="00F67A65">
            <w:pPr>
              <w:spacing w:after="120" w:line="240" w:lineRule="auto"/>
              <w:rPr>
                <w:rFonts w:ascii="Arial" w:hAnsi="Arial" w:cs="Arial"/>
              </w:rPr>
            </w:pPr>
            <w:r w:rsidRPr="00F67A65">
              <w:rPr>
                <w:rFonts w:ascii="Arial" w:hAnsi="Arial" w:cs="Arial"/>
              </w:rPr>
              <w:t>PDO recording</w:t>
            </w:r>
          </w:p>
        </w:tc>
        <w:tc>
          <w:tcPr>
            <w:tcW w:w="7540" w:type="dxa"/>
          </w:tcPr>
          <w:p w:rsidR="004D093D" w:rsidRPr="00F67A65" w:rsidRDefault="004D093D" w:rsidP="00F67A65">
            <w:pPr>
              <w:spacing w:after="120" w:line="240" w:lineRule="auto"/>
              <w:rPr>
                <w:rFonts w:ascii="Arial" w:hAnsi="Arial" w:cs="Arial"/>
              </w:rPr>
            </w:pPr>
            <w:r w:rsidRPr="00F67A65">
              <w:rPr>
                <w:rFonts w:ascii="Arial" w:hAnsi="Arial" w:cs="Arial"/>
              </w:rPr>
              <w:t>Record quantitative results appropriately in a table</w:t>
            </w:r>
          </w:p>
        </w:tc>
      </w:tr>
    </w:tbl>
    <w:p w:rsidR="000D26F6" w:rsidRPr="00F67A65" w:rsidRDefault="000D26F6" w:rsidP="00F67A65">
      <w:pPr>
        <w:spacing w:before="240" w:after="120" w:line="240" w:lineRule="auto"/>
        <w:rPr>
          <w:rFonts w:ascii="Arial" w:hAnsi="Arial" w:cs="Arial"/>
          <w:b/>
          <w:color w:val="C30045"/>
          <w:sz w:val="24"/>
        </w:rPr>
      </w:pPr>
      <w:r w:rsidRPr="00F67A65">
        <w:rPr>
          <w:rFonts w:ascii="Arial" w:hAnsi="Arial" w:cs="Arial"/>
          <w:b/>
          <w:color w:val="C30045"/>
          <w:sz w:val="24"/>
        </w:rPr>
        <w:t>Method</w:t>
      </w:r>
    </w:p>
    <w:p w:rsidR="000D26F6" w:rsidRPr="00F67A65" w:rsidRDefault="000D26F6" w:rsidP="00F67A65">
      <w:pPr>
        <w:spacing w:before="120" w:after="120" w:line="240" w:lineRule="auto"/>
        <w:rPr>
          <w:rFonts w:ascii="Arial" w:hAnsi="Arial" w:cs="Arial"/>
          <w:b/>
        </w:rPr>
      </w:pPr>
      <w:r w:rsidRPr="00F67A65">
        <w:rPr>
          <w:rFonts w:ascii="Arial" w:hAnsi="Arial" w:cs="Arial"/>
          <w:b/>
        </w:rPr>
        <w:t>Safety glasses must be worn when preparing the slide.</w:t>
      </w:r>
    </w:p>
    <w:p w:rsidR="004D093D" w:rsidRPr="00F67A65" w:rsidRDefault="004D093D" w:rsidP="00F67A65">
      <w:pPr>
        <w:spacing w:before="120" w:after="120" w:line="240" w:lineRule="auto"/>
        <w:rPr>
          <w:rFonts w:ascii="Arial" w:hAnsi="Arial" w:cs="Arial"/>
          <w:b/>
          <w:bCs/>
        </w:rPr>
      </w:pPr>
      <w:r w:rsidRPr="00F67A65">
        <w:rPr>
          <w:rFonts w:ascii="Arial" w:hAnsi="Arial" w:cs="Arial"/>
          <w:b/>
          <w:bCs/>
        </w:rPr>
        <w:t>The room should be well ventilated and an extraction cabinet used if available.</w:t>
      </w:r>
    </w:p>
    <w:p w:rsidR="004D093D" w:rsidRPr="00F67A65" w:rsidRDefault="004D093D" w:rsidP="00F67A65">
      <w:pPr>
        <w:pStyle w:val="ListParagraph"/>
        <w:numPr>
          <w:ilvl w:val="0"/>
          <w:numId w:val="21"/>
        </w:numPr>
        <w:spacing w:after="120" w:line="240" w:lineRule="auto"/>
        <w:contextualSpacing w:val="0"/>
        <w:rPr>
          <w:rFonts w:ascii="Arial" w:hAnsi="Arial" w:cs="Arial"/>
          <w:bCs/>
        </w:rPr>
      </w:pPr>
      <w:r w:rsidRPr="00F67A65">
        <w:rPr>
          <w:rFonts w:ascii="Arial" w:hAnsi="Arial" w:cs="Arial"/>
          <w:bCs/>
        </w:rPr>
        <w:t>Leaves appear green due to the presence of chlorophyll but contain other pigments that are hidden by the colour of chlorophyll. Chromatography is a technique used to separate mixtures of chemicals by their solubility. There is a support layer, the paper, on which the mixture to be separated is placed. Chemicals in the mixture dissolve in the solvent, propanone, and are carried through the support layer. The support layer interacts with the solvent and the dissolved chemicals, attracting the chemicals in the solvent onto the support layer. The least soluble chemicals are left on the support first, the most soluble last.</w:t>
      </w:r>
      <w:r w:rsidR="00B37F4D">
        <w:rPr>
          <w:rFonts w:ascii="Arial" w:hAnsi="Arial" w:cs="Arial"/>
          <w:bCs/>
        </w:rPr>
        <w:t xml:space="preserve"> </w:t>
      </w:r>
    </w:p>
    <w:p w:rsidR="004D093D" w:rsidRPr="00F67A65" w:rsidRDefault="004D093D" w:rsidP="00F67A65">
      <w:pPr>
        <w:pStyle w:val="ListParagraph"/>
        <w:numPr>
          <w:ilvl w:val="0"/>
          <w:numId w:val="21"/>
        </w:numPr>
        <w:spacing w:after="120" w:line="240" w:lineRule="auto"/>
        <w:contextualSpacing w:val="0"/>
        <w:rPr>
          <w:rFonts w:ascii="Arial" w:hAnsi="Arial" w:cs="Arial"/>
          <w:bCs/>
        </w:rPr>
      </w:pPr>
      <w:r w:rsidRPr="00F67A65">
        <w:rPr>
          <w:rFonts w:ascii="Arial" w:hAnsi="Arial" w:cs="Arial"/>
          <w:bCs/>
        </w:rPr>
        <w:t xml:space="preserve">During this investigation learners will use chromatography to separate and identify the pigments in leaves. </w:t>
      </w:r>
    </w:p>
    <w:p w:rsidR="004D093D" w:rsidRPr="00F67A65" w:rsidRDefault="004D093D" w:rsidP="00F67A65">
      <w:pPr>
        <w:pStyle w:val="ListParagraph"/>
        <w:numPr>
          <w:ilvl w:val="0"/>
          <w:numId w:val="21"/>
        </w:numPr>
        <w:spacing w:after="120" w:line="240" w:lineRule="auto"/>
        <w:contextualSpacing w:val="0"/>
        <w:rPr>
          <w:rFonts w:ascii="Arial" w:hAnsi="Arial" w:cs="Arial"/>
          <w:bCs/>
        </w:rPr>
      </w:pPr>
      <w:r w:rsidRPr="00F67A65">
        <w:rPr>
          <w:rFonts w:ascii="Arial" w:hAnsi="Arial" w:cs="Arial"/>
          <w:bCs/>
        </w:rPr>
        <w:t>Learners should be introduced to the principle of chromatography by:</w:t>
      </w:r>
    </w:p>
    <w:p w:rsidR="004D093D" w:rsidRPr="00F67A65" w:rsidRDefault="004D093D" w:rsidP="00F67A65">
      <w:pPr>
        <w:pStyle w:val="ListParagraph"/>
        <w:numPr>
          <w:ilvl w:val="0"/>
          <w:numId w:val="22"/>
        </w:numPr>
        <w:spacing w:after="120" w:line="240" w:lineRule="auto"/>
        <w:contextualSpacing w:val="0"/>
        <w:rPr>
          <w:rFonts w:ascii="Arial" w:hAnsi="Arial" w:cs="Arial"/>
          <w:bCs/>
        </w:rPr>
      </w:pPr>
      <w:r w:rsidRPr="00F67A65">
        <w:rPr>
          <w:rFonts w:ascii="Arial" w:hAnsi="Arial" w:cs="Arial"/>
          <w:bCs/>
        </w:rPr>
        <w:t>asking questions about their experience of what happens when water is spilt against the edge of dry paper or cloth</w:t>
      </w:r>
    </w:p>
    <w:p w:rsidR="004D093D" w:rsidRPr="00F67A65" w:rsidRDefault="004D093D" w:rsidP="00F67A65">
      <w:pPr>
        <w:pStyle w:val="ListParagraph"/>
        <w:numPr>
          <w:ilvl w:val="0"/>
          <w:numId w:val="22"/>
        </w:numPr>
        <w:spacing w:after="120" w:line="240" w:lineRule="auto"/>
        <w:contextualSpacing w:val="0"/>
        <w:rPr>
          <w:rFonts w:ascii="Arial" w:hAnsi="Arial" w:cs="Arial"/>
          <w:bCs/>
        </w:rPr>
      </w:pPr>
      <w:proofErr w:type="gramStart"/>
      <w:r w:rsidRPr="00F67A65">
        <w:rPr>
          <w:rFonts w:ascii="Arial" w:hAnsi="Arial" w:cs="Arial"/>
          <w:bCs/>
        </w:rPr>
        <w:t>demonstrating</w:t>
      </w:r>
      <w:proofErr w:type="gramEnd"/>
      <w:r w:rsidRPr="00F67A65">
        <w:rPr>
          <w:rFonts w:ascii="Arial" w:hAnsi="Arial" w:cs="Arial"/>
          <w:bCs/>
        </w:rPr>
        <w:t xml:space="preserve"> what happens when a spot of black ink (not biro) is placed at one end of a piece of filter paper and then dipped into water.</w:t>
      </w:r>
    </w:p>
    <w:p w:rsidR="004D093D" w:rsidRPr="00F67A65" w:rsidRDefault="004D093D" w:rsidP="00F67A65">
      <w:pPr>
        <w:pStyle w:val="ListParagraph"/>
        <w:numPr>
          <w:ilvl w:val="0"/>
          <w:numId w:val="23"/>
        </w:numPr>
        <w:spacing w:after="120" w:line="240" w:lineRule="auto"/>
        <w:contextualSpacing w:val="0"/>
        <w:rPr>
          <w:rFonts w:ascii="Arial" w:hAnsi="Arial" w:cs="Arial"/>
          <w:bCs/>
        </w:rPr>
      </w:pPr>
      <w:r w:rsidRPr="00F67A65">
        <w:rPr>
          <w:rFonts w:ascii="Arial" w:hAnsi="Arial" w:cs="Arial"/>
          <w:bCs/>
        </w:rPr>
        <w:t xml:space="preserve">Learners are asked to make a leaf extract by cutting leaves into small pieces and then grinding in a mortar and pestle with a small quantity of propanone (acetone). A variety of leaves can be used. Soft leaves are easier to grind and dark green leaves usually give </w:t>
      </w:r>
      <w:r w:rsidRPr="00F67A65">
        <w:rPr>
          <w:rFonts w:ascii="Arial" w:hAnsi="Arial" w:cs="Arial"/>
          <w:bCs/>
        </w:rPr>
        <w:lastRenderedPageBreak/>
        <w:t>better extracts. If there are local species that have red or orange coloured leaves these can be used for comparison. This activity provides an opportunity for learners to experience the difficulty of breaking open plant cells and to understand why it is necessary. If the leaves are very thick, a small quantity of sand can be added to the mortar.</w:t>
      </w:r>
    </w:p>
    <w:p w:rsidR="004D093D" w:rsidRPr="00F67A65" w:rsidRDefault="004D093D" w:rsidP="00F67A65">
      <w:pPr>
        <w:pStyle w:val="ListParagraph"/>
        <w:numPr>
          <w:ilvl w:val="0"/>
          <w:numId w:val="23"/>
        </w:numPr>
        <w:spacing w:after="120" w:line="240" w:lineRule="auto"/>
        <w:contextualSpacing w:val="0"/>
        <w:rPr>
          <w:rFonts w:ascii="Arial" w:hAnsi="Arial" w:cs="Arial"/>
          <w:bCs/>
        </w:rPr>
      </w:pPr>
      <w:r w:rsidRPr="00F67A65">
        <w:rPr>
          <w:rFonts w:ascii="Arial" w:hAnsi="Arial" w:cs="Arial"/>
          <w:bCs/>
        </w:rPr>
        <w:t>Learners will then filter their extract.</w:t>
      </w:r>
      <w:r w:rsidR="00B37F4D">
        <w:rPr>
          <w:rFonts w:ascii="Arial" w:hAnsi="Arial" w:cs="Arial"/>
          <w:bCs/>
        </w:rPr>
        <w:t xml:space="preserve"> </w:t>
      </w:r>
      <w:r w:rsidRPr="00F67A65">
        <w:rPr>
          <w:rFonts w:ascii="Arial" w:hAnsi="Arial" w:cs="Arial"/>
          <w:bCs/>
        </w:rPr>
        <w:t>If too much propanone has been used the extract will be too dilute and will need to be concentrated. This can be done in hot water, but as propanone is flammable and has irritant vapour this should only be done in an extractor cabinet and with no naked flames in the room.</w:t>
      </w:r>
    </w:p>
    <w:p w:rsidR="004D093D" w:rsidRPr="00F67A65" w:rsidRDefault="004D093D" w:rsidP="00F67A65">
      <w:pPr>
        <w:pStyle w:val="ListParagraph"/>
        <w:numPr>
          <w:ilvl w:val="0"/>
          <w:numId w:val="23"/>
        </w:numPr>
        <w:spacing w:after="120" w:line="240" w:lineRule="auto"/>
        <w:contextualSpacing w:val="0"/>
        <w:rPr>
          <w:rFonts w:ascii="Arial" w:hAnsi="Arial" w:cs="Arial"/>
          <w:bCs/>
        </w:rPr>
      </w:pPr>
      <w:r w:rsidRPr="00F67A65">
        <w:rPr>
          <w:rFonts w:ascii="Arial" w:hAnsi="Arial" w:cs="Arial"/>
          <w:bCs/>
        </w:rPr>
        <w:t>Learners will then place one or more samples of their leaf extract onto paper. Chromatography paper (</w:t>
      </w:r>
      <w:proofErr w:type="spellStart"/>
      <w:r w:rsidRPr="00F67A65">
        <w:rPr>
          <w:rFonts w:ascii="Arial" w:hAnsi="Arial" w:cs="Arial"/>
          <w:bCs/>
        </w:rPr>
        <w:t>Watman</w:t>
      </w:r>
      <w:proofErr w:type="spellEnd"/>
      <w:r w:rsidRPr="00F67A65">
        <w:rPr>
          <w:rFonts w:ascii="Arial" w:hAnsi="Arial" w:cs="Arial"/>
          <w:bCs/>
        </w:rPr>
        <w:t xml:space="preserve"> no.1) gives a good separation, but standard filter papers used in filter funnels or coffee filters can be used. For small scale chromatography, strips of filter paper that fit inside a large test-tube can be used. These are suitable for one pigment sample. Wider pieces of filter paper that fit inside a 250 cm</w:t>
      </w:r>
      <w:r w:rsidRPr="00F67A65">
        <w:rPr>
          <w:rFonts w:ascii="Arial" w:hAnsi="Arial" w:cs="Arial"/>
          <w:bCs/>
          <w:vertAlign w:val="superscript"/>
        </w:rPr>
        <w:t>3</w:t>
      </w:r>
      <w:r w:rsidRPr="00F67A65">
        <w:rPr>
          <w:rFonts w:ascii="Arial" w:hAnsi="Arial" w:cs="Arial"/>
          <w:bCs/>
        </w:rPr>
        <w:t xml:space="preserve"> beaker can be used for two or three samples. To place samples onto filter paper learners should:</w:t>
      </w:r>
    </w:p>
    <w:p w:rsidR="004D093D" w:rsidRPr="00F67A65" w:rsidRDefault="004D093D" w:rsidP="00F67A65">
      <w:pPr>
        <w:pStyle w:val="ListParagraph"/>
        <w:numPr>
          <w:ilvl w:val="0"/>
          <w:numId w:val="24"/>
        </w:numPr>
        <w:spacing w:after="120" w:line="240" w:lineRule="auto"/>
        <w:contextualSpacing w:val="0"/>
        <w:rPr>
          <w:rFonts w:ascii="Arial" w:hAnsi="Arial" w:cs="Arial"/>
          <w:bCs/>
        </w:rPr>
      </w:pPr>
      <w:r w:rsidRPr="00F67A65">
        <w:rPr>
          <w:rFonts w:ascii="Arial" w:hAnsi="Arial" w:cs="Arial"/>
          <w:bCs/>
        </w:rPr>
        <w:t>draw a line in pencil about 15 mm from one end of the filter paper</w:t>
      </w:r>
    </w:p>
    <w:p w:rsidR="004D093D" w:rsidRPr="00F67A65" w:rsidRDefault="004D093D" w:rsidP="00F67A65">
      <w:pPr>
        <w:pStyle w:val="ListParagraph"/>
        <w:numPr>
          <w:ilvl w:val="0"/>
          <w:numId w:val="24"/>
        </w:numPr>
        <w:spacing w:after="120" w:line="240" w:lineRule="auto"/>
        <w:contextualSpacing w:val="0"/>
        <w:rPr>
          <w:rFonts w:ascii="Arial" w:hAnsi="Arial" w:cs="Arial"/>
          <w:bCs/>
        </w:rPr>
      </w:pPr>
      <w:proofErr w:type="gramStart"/>
      <w:r w:rsidRPr="00F67A65">
        <w:rPr>
          <w:rFonts w:ascii="Arial" w:hAnsi="Arial" w:cs="Arial"/>
          <w:bCs/>
        </w:rPr>
        <w:t>make</w:t>
      </w:r>
      <w:proofErr w:type="gramEnd"/>
      <w:r w:rsidRPr="00F67A65">
        <w:rPr>
          <w:rFonts w:ascii="Arial" w:hAnsi="Arial" w:cs="Arial"/>
          <w:bCs/>
        </w:rPr>
        <w:t xml:space="preserve"> a pencil mark on this line where the samples are going to be placed. This is the origin. For single samples this should be in the centre. For two or more samples these should be at least 20 mm from the edge and evenly spaced, at least 20 mm apart</w:t>
      </w:r>
    </w:p>
    <w:p w:rsidR="004D093D" w:rsidRPr="00F67A65" w:rsidRDefault="004D093D" w:rsidP="00F67A65">
      <w:pPr>
        <w:pStyle w:val="ListParagraph"/>
        <w:numPr>
          <w:ilvl w:val="0"/>
          <w:numId w:val="24"/>
        </w:numPr>
        <w:spacing w:after="120" w:line="240" w:lineRule="auto"/>
        <w:contextualSpacing w:val="0"/>
        <w:rPr>
          <w:rFonts w:ascii="Arial" w:hAnsi="Arial" w:cs="Arial"/>
          <w:bCs/>
        </w:rPr>
      </w:pPr>
      <w:proofErr w:type="gramStart"/>
      <w:r w:rsidRPr="00F67A65">
        <w:rPr>
          <w:rFonts w:ascii="Arial" w:hAnsi="Arial" w:cs="Arial"/>
          <w:bCs/>
        </w:rPr>
        <w:t>use</w:t>
      </w:r>
      <w:proofErr w:type="gramEnd"/>
      <w:r w:rsidRPr="00F67A65">
        <w:rPr>
          <w:rFonts w:ascii="Arial" w:hAnsi="Arial" w:cs="Arial"/>
          <w:bCs/>
        </w:rPr>
        <w:t xml:space="preserve"> a capillary tube to place a spot of extract on the </w:t>
      </w:r>
      <w:proofErr w:type="spellStart"/>
      <w:r w:rsidRPr="00F67A65">
        <w:rPr>
          <w:rFonts w:ascii="Arial" w:hAnsi="Arial" w:cs="Arial"/>
          <w:bCs/>
        </w:rPr>
        <w:t>marked</w:t>
      </w:r>
      <w:proofErr w:type="spellEnd"/>
      <w:r w:rsidRPr="00F67A65">
        <w:rPr>
          <w:rFonts w:ascii="Arial" w:hAnsi="Arial" w:cs="Arial"/>
          <w:bCs/>
        </w:rPr>
        <w:t xml:space="preserve"> places. Spots should be no more</w:t>
      </w:r>
      <w:r w:rsidR="00B37F4D">
        <w:rPr>
          <w:rFonts w:ascii="Arial" w:hAnsi="Arial" w:cs="Arial"/>
          <w:bCs/>
        </w:rPr>
        <w:t xml:space="preserve"> </w:t>
      </w:r>
      <w:r w:rsidRPr="00F67A65">
        <w:rPr>
          <w:rFonts w:ascii="Arial" w:hAnsi="Arial" w:cs="Arial"/>
          <w:bCs/>
        </w:rPr>
        <w:t>2 mm in diameter</w:t>
      </w:r>
    </w:p>
    <w:p w:rsidR="004D093D" w:rsidRPr="00F67A65" w:rsidRDefault="004D093D" w:rsidP="00F67A65">
      <w:pPr>
        <w:pStyle w:val="ListParagraph"/>
        <w:numPr>
          <w:ilvl w:val="0"/>
          <w:numId w:val="24"/>
        </w:numPr>
        <w:spacing w:after="120" w:line="240" w:lineRule="auto"/>
        <w:contextualSpacing w:val="0"/>
        <w:rPr>
          <w:rFonts w:ascii="Arial" w:hAnsi="Arial" w:cs="Arial"/>
          <w:bCs/>
        </w:rPr>
      </w:pPr>
      <w:proofErr w:type="gramStart"/>
      <w:r w:rsidRPr="00F67A65">
        <w:rPr>
          <w:rFonts w:ascii="Arial" w:hAnsi="Arial" w:cs="Arial"/>
          <w:bCs/>
        </w:rPr>
        <w:t>leave</w:t>
      </w:r>
      <w:proofErr w:type="gramEnd"/>
      <w:r w:rsidRPr="00F67A65">
        <w:rPr>
          <w:rFonts w:ascii="Arial" w:hAnsi="Arial" w:cs="Arial"/>
          <w:bCs/>
        </w:rPr>
        <w:t xml:space="preserve"> the spot to dry and then place another spot on top of the first and leave to dry. At least</w:t>
      </w:r>
      <w:r w:rsidR="00B37F4D">
        <w:rPr>
          <w:rFonts w:ascii="Arial" w:hAnsi="Arial" w:cs="Arial"/>
          <w:bCs/>
        </w:rPr>
        <w:t xml:space="preserve"> </w:t>
      </w:r>
      <w:r w:rsidRPr="00F67A65">
        <w:rPr>
          <w:rFonts w:ascii="Arial" w:hAnsi="Arial" w:cs="Arial"/>
          <w:bCs/>
        </w:rPr>
        <w:t>5 spots are needed, more if the extract is dilute.</w:t>
      </w:r>
    </w:p>
    <w:p w:rsidR="004D093D" w:rsidRPr="00F67A65" w:rsidRDefault="004D093D" w:rsidP="00F67A65">
      <w:pPr>
        <w:spacing w:after="120" w:line="240" w:lineRule="auto"/>
        <w:ind w:left="360"/>
        <w:rPr>
          <w:rFonts w:ascii="Arial" w:hAnsi="Arial" w:cs="Arial"/>
          <w:bCs/>
        </w:rPr>
      </w:pPr>
      <w:r w:rsidRPr="00F67A65">
        <w:rPr>
          <w:rFonts w:ascii="Arial" w:hAnsi="Arial" w:cs="Arial"/>
          <w:bCs/>
        </w:rPr>
        <w:t>Thin layer chromatography can also be used for comparison if facilities are available for making thin layers of cellulose powder onto one surface of glass microscope slides.</w:t>
      </w:r>
    </w:p>
    <w:p w:rsidR="004D093D" w:rsidRPr="00F67A65" w:rsidRDefault="004D093D" w:rsidP="00F67A65">
      <w:pPr>
        <w:pStyle w:val="ListParagraph"/>
        <w:numPr>
          <w:ilvl w:val="0"/>
          <w:numId w:val="25"/>
        </w:numPr>
        <w:spacing w:after="120" w:line="240" w:lineRule="auto"/>
        <w:contextualSpacing w:val="0"/>
        <w:rPr>
          <w:rFonts w:ascii="Arial" w:hAnsi="Arial" w:cs="Arial"/>
          <w:bCs/>
        </w:rPr>
      </w:pPr>
      <w:r w:rsidRPr="00F67A65">
        <w:rPr>
          <w:rFonts w:ascii="Arial" w:hAnsi="Arial" w:cs="Arial"/>
          <w:bCs/>
        </w:rPr>
        <w:t xml:space="preserve">After spotting the chromatography paper learners will place it into the solvent to run. To do this, learners should place propanone into a container to a depth of 10 mm. The paper is then placed into the container so that the end with the leaf sample is just touching the propanone. Learners must be instructed to make sure that the propanone does not go above the level of the pencil line. If a large test-tube is used, the top edge of the paper can be folded over the edge of the tube and a tightly fitting stopper inserted. If a beaker is used, the free edge of the paper can be folded over a pencil laid across the beaker and then covered by metal foil or </w:t>
      </w:r>
      <w:proofErr w:type="spellStart"/>
      <w:r w:rsidRPr="00F67A65">
        <w:rPr>
          <w:rFonts w:ascii="Arial" w:hAnsi="Arial" w:cs="Arial"/>
          <w:bCs/>
        </w:rPr>
        <w:t>parafilm</w:t>
      </w:r>
      <w:proofErr w:type="spellEnd"/>
      <w:r w:rsidRPr="00F67A65">
        <w:rPr>
          <w:rFonts w:ascii="Arial" w:hAnsi="Arial" w:cs="Arial"/>
          <w:bCs/>
        </w:rPr>
        <w:t>.</w:t>
      </w:r>
    </w:p>
    <w:p w:rsidR="004D093D" w:rsidRPr="00F67A65" w:rsidRDefault="004D093D" w:rsidP="00F67A65">
      <w:pPr>
        <w:pStyle w:val="ListParagraph"/>
        <w:spacing w:after="120" w:line="240" w:lineRule="auto"/>
        <w:contextualSpacing w:val="0"/>
        <w:rPr>
          <w:rFonts w:ascii="Arial" w:hAnsi="Arial" w:cs="Arial"/>
          <w:b/>
          <w:bCs/>
        </w:rPr>
      </w:pPr>
      <w:r w:rsidRPr="00F67A65">
        <w:rPr>
          <w:rFonts w:ascii="Arial" w:hAnsi="Arial" w:cs="Arial"/>
          <w:b/>
          <w:bCs/>
        </w:rPr>
        <w:t>Diagram of apparatus ready to use</w:t>
      </w:r>
    </w:p>
    <w:p w:rsidR="00FC32FC" w:rsidRDefault="001F756D" w:rsidP="004D093D">
      <w:pPr>
        <w:pStyle w:val="ListParagraph"/>
        <w:spacing w:after="0" w:line="240" w:lineRule="auto"/>
        <w:rPr>
          <w:rFonts w:ascii="Arial" w:hAnsi="Arial" w:cs="Arial"/>
          <w:bCs/>
          <w:szCs w:val="20"/>
        </w:rPr>
      </w:pPr>
      <w:r>
        <w:rPr>
          <w:rFonts w:ascii="Arial" w:hAnsi="Arial" w:cs="Arial"/>
          <w:bCs/>
          <w:noProof/>
          <w:szCs w:val="20"/>
          <w:lang w:eastAsia="en-GB"/>
        </w:rPr>
        <mc:AlternateContent>
          <mc:Choice Requires="wpg">
            <w:drawing>
              <wp:anchor distT="0" distB="0" distL="114300" distR="114300" simplePos="0" relativeHeight="251665408" behindDoc="0" locked="0" layoutInCell="1" allowOverlap="1">
                <wp:simplePos x="0" y="0"/>
                <wp:positionH relativeFrom="column">
                  <wp:posOffset>763691</wp:posOffset>
                </wp:positionH>
                <wp:positionV relativeFrom="paragraph">
                  <wp:posOffset>2823</wp:posOffset>
                </wp:positionV>
                <wp:extent cx="4502150" cy="2253615"/>
                <wp:effectExtent l="0" t="0" r="12700" b="13335"/>
                <wp:wrapNone/>
                <wp:docPr id="196" name="Group 196"/>
                <wp:cNvGraphicFramePr/>
                <a:graphic xmlns:a="http://schemas.openxmlformats.org/drawingml/2006/main">
                  <a:graphicData uri="http://schemas.microsoft.com/office/word/2010/wordprocessingGroup">
                    <wpg:wgp>
                      <wpg:cNvGrpSpPr/>
                      <wpg:grpSpPr>
                        <a:xfrm>
                          <a:off x="0" y="0"/>
                          <a:ext cx="4502150" cy="2253615"/>
                          <a:chOff x="0" y="0"/>
                          <a:chExt cx="4502150" cy="2253615"/>
                        </a:xfrm>
                      </wpg:grpSpPr>
                      <wpg:grpSp>
                        <wpg:cNvPr id="129" name="Group 123"/>
                        <wpg:cNvGrpSpPr>
                          <a:grpSpLocks/>
                        </wpg:cNvGrpSpPr>
                        <wpg:grpSpPr bwMode="auto">
                          <a:xfrm>
                            <a:off x="0" y="0"/>
                            <a:ext cx="4502150" cy="2253615"/>
                            <a:chOff x="2319" y="3592"/>
                            <a:chExt cx="7090" cy="3549"/>
                          </a:xfrm>
                        </wpg:grpSpPr>
                        <wps:wsp>
                          <wps:cNvPr id="130" name="Text Box 18"/>
                          <wps:cNvSpPr txBox="1">
                            <a:spLocks noChangeArrowheads="1"/>
                          </wps:cNvSpPr>
                          <wps:spPr bwMode="auto">
                            <a:xfrm>
                              <a:off x="5265" y="4633"/>
                              <a:ext cx="2268" cy="492"/>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chromatography</w:t>
                                </w:r>
                                <w:proofErr w:type="gramEnd"/>
                                <w:r>
                                  <w:t xml:space="preserve"> paper</w:t>
                                </w:r>
                              </w:p>
                            </w:txbxContent>
                          </wps:txbx>
                          <wps:bodyPr rot="0" vert="horz" wrap="square" lIns="54000" tIns="45720" rIns="54000" bIns="45720" anchor="t" anchorCtr="0" upright="1">
                            <a:noAutofit/>
                          </wps:bodyPr>
                        </wps:wsp>
                        <wps:wsp>
                          <wps:cNvPr id="131" name="Text Box 17"/>
                          <wps:cNvSpPr txBox="1">
                            <a:spLocks noChangeArrowheads="1"/>
                          </wps:cNvSpPr>
                          <wps:spPr bwMode="auto">
                            <a:xfrm>
                              <a:off x="5399" y="3712"/>
                              <a:ext cx="794"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pencil</w:t>
                                </w:r>
                                <w:proofErr w:type="gramEnd"/>
                              </w:p>
                            </w:txbxContent>
                          </wps:txbx>
                          <wps:bodyPr rot="0" vert="horz" wrap="square" lIns="54000" tIns="45720" rIns="54000" bIns="45720" anchor="t" anchorCtr="0" upright="1">
                            <a:noAutofit/>
                          </wps:bodyPr>
                        </wps:wsp>
                        <wps:wsp>
                          <wps:cNvPr id="132" name="Text Box 19"/>
                          <wps:cNvSpPr txBox="1">
                            <a:spLocks noChangeArrowheads="1"/>
                          </wps:cNvSpPr>
                          <wps:spPr bwMode="auto">
                            <a:xfrm>
                              <a:off x="5550" y="5238"/>
                              <a:ext cx="960"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beaker</w:t>
                                </w:r>
                                <w:proofErr w:type="gramEnd"/>
                              </w:p>
                            </w:txbxContent>
                          </wps:txbx>
                          <wps:bodyPr rot="0" vert="horz" wrap="square" lIns="54000" tIns="45720" rIns="54000" bIns="45720" anchor="t" anchorCtr="0" upright="1">
                            <a:noAutofit/>
                          </wps:bodyPr>
                        </wps:wsp>
                        <wps:wsp>
                          <wps:cNvPr id="133" name="Text Box 20"/>
                          <wps:cNvSpPr txBox="1">
                            <a:spLocks noChangeArrowheads="1"/>
                          </wps:cNvSpPr>
                          <wps:spPr bwMode="auto">
                            <a:xfrm>
                              <a:off x="5402" y="5675"/>
                              <a:ext cx="1499"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pigment</w:t>
                                </w:r>
                                <w:proofErr w:type="gramEnd"/>
                                <w:r>
                                  <w:t xml:space="preserve"> spot</w:t>
                                </w:r>
                              </w:p>
                            </w:txbxContent>
                          </wps:txbx>
                          <wps:bodyPr rot="0" vert="horz" wrap="square" lIns="54000" tIns="45720" rIns="54000" bIns="45720" anchor="t" anchorCtr="0" upright="1">
                            <a:noAutofit/>
                          </wps:bodyPr>
                        </wps:wsp>
                        <wps:wsp>
                          <wps:cNvPr id="134" name="Text Box 21"/>
                          <wps:cNvSpPr txBox="1">
                            <a:spLocks noChangeArrowheads="1"/>
                          </wps:cNvSpPr>
                          <wps:spPr bwMode="auto">
                            <a:xfrm>
                              <a:off x="5550" y="6104"/>
                              <a:ext cx="1154" cy="56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pencil</w:t>
                                </w:r>
                                <w:proofErr w:type="gramEnd"/>
                                <w:r>
                                  <w:t xml:space="preserve"> line</w:t>
                                </w:r>
                              </w:p>
                            </w:txbxContent>
                          </wps:txbx>
                          <wps:bodyPr rot="0" vert="horz" wrap="square" lIns="54000" tIns="45720" rIns="54000" bIns="45720" anchor="t" anchorCtr="0" upright="1">
                            <a:noAutofit/>
                          </wps:bodyPr>
                        </wps:wsp>
                        <wps:wsp>
                          <wps:cNvPr id="135" name="Text Box 22"/>
                          <wps:cNvSpPr txBox="1">
                            <a:spLocks noChangeArrowheads="1"/>
                          </wps:cNvSpPr>
                          <wps:spPr bwMode="auto">
                            <a:xfrm>
                              <a:off x="5399" y="6545"/>
                              <a:ext cx="1275" cy="49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propanone</w:t>
                                </w:r>
                                <w:proofErr w:type="gramEnd"/>
                              </w:p>
                            </w:txbxContent>
                          </wps:txbx>
                          <wps:bodyPr rot="0" vert="horz" wrap="square" lIns="54000" tIns="45720" rIns="54000" bIns="45720" anchor="t" anchorCtr="0" upright="1">
                            <a:noAutofit/>
                          </wps:bodyPr>
                        </wps:wsp>
                        <wps:wsp>
                          <wps:cNvPr id="136" name="AutoShape 23"/>
                          <wps:cNvCnPr>
                            <a:cxnSpLocks noChangeShapeType="1"/>
                            <a:endCxn id="139" idx="1"/>
                          </wps:cNvCnPr>
                          <wps:spPr bwMode="auto">
                            <a:xfrm>
                              <a:off x="4058" y="4391"/>
                              <a:ext cx="1341" cy="16"/>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7" name="AutoShape 25"/>
                          <wps:cNvCnPr>
                            <a:cxnSpLocks noChangeShapeType="1"/>
                            <a:endCxn id="132" idx="1"/>
                          </wps:cNvCnPr>
                          <wps:spPr bwMode="auto">
                            <a:xfrm flipV="1">
                              <a:off x="3780" y="5484"/>
                              <a:ext cx="1770" cy="7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8" name="AutoShape 27"/>
                          <wps:cNvCnPr>
                            <a:cxnSpLocks noChangeShapeType="1"/>
                          </wps:cNvCnPr>
                          <wps:spPr bwMode="auto">
                            <a:xfrm flipV="1">
                              <a:off x="3485" y="6376"/>
                              <a:ext cx="2065" cy="7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9" name="Text Box 41"/>
                          <wps:cNvSpPr txBox="1">
                            <a:spLocks noChangeArrowheads="1"/>
                          </wps:cNvSpPr>
                          <wps:spPr bwMode="auto">
                            <a:xfrm>
                              <a:off x="5399" y="4180"/>
                              <a:ext cx="794" cy="45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cover</w:t>
                                </w:r>
                                <w:proofErr w:type="gramEnd"/>
                              </w:p>
                            </w:txbxContent>
                          </wps:txbx>
                          <wps:bodyPr rot="0" vert="horz" wrap="square" lIns="54000" tIns="45720" rIns="54000" bIns="45720" anchor="t" anchorCtr="0" upright="1">
                            <a:noAutofit/>
                          </wps:bodyPr>
                        </wps:wsp>
                        <wpg:grpSp>
                          <wpg:cNvPr id="140" name="Group 121"/>
                          <wpg:cNvGrpSpPr>
                            <a:grpSpLocks/>
                          </wpg:cNvGrpSpPr>
                          <wpg:grpSpPr bwMode="auto">
                            <a:xfrm>
                              <a:off x="6510" y="3592"/>
                              <a:ext cx="2899" cy="3549"/>
                              <a:chOff x="6510" y="3592"/>
                              <a:chExt cx="2899" cy="3549"/>
                            </a:xfrm>
                          </wpg:grpSpPr>
                          <wps:wsp>
                            <wps:cNvPr id="141" name="Text Box 52"/>
                            <wps:cNvSpPr txBox="1">
                              <a:spLocks noChangeArrowheads="1"/>
                            </wps:cNvSpPr>
                            <wps:spPr bwMode="auto">
                              <a:xfrm>
                                <a:off x="8355" y="3592"/>
                                <a:ext cx="1054" cy="3549"/>
                              </a:xfrm>
                              <a:prstGeom prst="rect">
                                <a:avLst/>
                              </a:prstGeom>
                              <a:solidFill>
                                <a:srgbClr val="FFFFFF"/>
                              </a:solidFill>
                              <a:ln w="9525">
                                <a:solidFill>
                                  <a:schemeClr val="bg1"/>
                                </a:solidFill>
                                <a:miter lim="800000"/>
                                <a:headEnd/>
                                <a:tailEnd/>
                              </a:ln>
                              <a:extLst/>
                            </wps:spPr>
                            <wps:txbx>
                              <w:txbxContent>
                                <w:p w:rsidR="00FC32FC" w:rsidRDefault="00FC32FC" w:rsidP="00FC32FC">
                                  <w:r>
                                    <w:rPr>
                                      <w:noProof/>
                                      <w:lang w:eastAsia="en-GB"/>
                                    </w:rPr>
                                    <w:drawing>
                                      <wp:inline distT="0" distB="0" distL="0" distR="0" wp14:anchorId="3A9E623B" wp14:editId="692B3EFB">
                                        <wp:extent cx="476250" cy="2171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21717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142" name="AutoShape 53"/>
                            <wps:cNvCnPr>
                              <a:cxnSpLocks noChangeShapeType="1"/>
                              <a:stCxn id="130" idx="3"/>
                            </wps:cNvCnPr>
                            <wps:spPr bwMode="auto">
                              <a:xfrm flipV="1">
                                <a:off x="7533" y="4859"/>
                                <a:ext cx="1241" cy="2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43" name="Oval 54"/>
                            <wps:cNvSpPr>
                              <a:spLocks noChangeArrowheads="1"/>
                            </wps:cNvSpPr>
                            <wps:spPr bwMode="auto">
                              <a:xfrm>
                                <a:off x="8790" y="6489"/>
                                <a:ext cx="113" cy="113"/>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144" name="AutoShape 55"/>
                            <wps:cNvCnPr>
                              <a:cxnSpLocks noChangeShapeType="1"/>
                            </wps:cNvCnPr>
                            <wps:spPr bwMode="auto">
                              <a:xfrm>
                                <a:off x="8535" y="6723"/>
                                <a:ext cx="67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45" name="AutoShape 56"/>
                            <wps:cNvCnPr>
                              <a:cxnSpLocks noChangeShapeType="1"/>
                            </wps:cNvCnPr>
                            <wps:spPr bwMode="auto">
                              <a:xfrm>
                                <a:off x="8520" y="6798"/>
                                <a:ext cx="680"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24" name="AutoShape 58"/>
                            <wps:cNvCnPr>
                              <a:cxnSpLocks noChangeShapeType="1"/>
                            </wps:cNvCnPr>
                            <wps:spPr bwMode="auto">
                              <a:xfrm>
                                <a:off x="8535" y="6903"/>
                                <a:ext cx="680"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25" name="AutoShape 60"/>
                            <wps:cNvCnPr>
                              <a:cxnSpLocks noChangeShapeType="1"/>
                            </wps:cNvCnPr>
                            <wps:spPr bwMode="auto">
                              <a:xfrm>
                                <a:off x="8550" y="6978"/>
                                <a:ext cx="624"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26" name="AutoShape 61"/>
                            <wps:cNvCnPr>
                              <a:cxnSpLocks noChangeShapeType="1"/>
                            </wps:cNvCnPr>
                            <wps:spPr bwMode="auto">
                              <a:xfrm>
                                <a:off x="6704" y="5996"/>
                                <a:ext cx="2139" cy="52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28" name="AutoShape 62"/>
                            <wps:cNvCnPr>
                              <a:cxnSpLocks noChangeShapeType="1"/>
                            </wps:cNvCnPr>
                            <wps:spPr bwMode="auto">
                              <a:xfrm>
                                <a:off x="6674" y="6376"/>
                                <a:ext cx="2031" cy="169"/>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29" name="AutoShape 63"/>
                            <wps:cNvCnPr>
                              <a:cxnSpLocks noChangeShapeType="1"/>
                            </wps:cNvCnPr>
                            <wps:spPr bwMode="auto">
                              <a:xfrm>
                                <a:off x="6510" y="6798"/>
                                <a:ext cx="2161" cy="15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30" name="AutoShape 64"/>
                            <wps:cNvCnPr>
                              <a:cxnSpLocks noChangeShapeType="1"/>
                            </wps:cNvCnPr>
                            <wps:spPr bwMode="auto">
                              <a:xfrm>
                                <a:off x="8671" y="4454"/>
                                <a:ext cx="404"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31" name="Text Box 65"/>
                            <wps:cNvSpPr txBox="1">
                              <a:spLocks noChangeArrowheads="1"/>
                            </wps:cNvSpPr>
                            <wps:spPr bwMode="auto">
                              <a:xfrm>
                                <a:off x="7233" y="3712"/>
                                <a:ext cx="1002" cy="397"/>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roofErr w:type="gramStart"/>
                                  <w:r>
                                    <w:t>stopper</w:t>
                                  </w:r>
                                  <w:proofErr w:type="gramEnd"/>
                                </w:p>
                              </w:txbxContent>
                            </wps:txbx>
                            <wps:bodyPr rot="0" vert="horz" wrap="square" lIns="54000" tIns="45720" rIns="54000" bIns="45720" anchor="t" anchorCtr="0" upright="1">
                              <a:noAutofit/>
                            </wps:bodyPr>
                          </wps:wsp>
                          <wps:wsp>
                            <wps:cNvPr id="1032" name="AutoShape 67"/>
                            <wps:cNvCnPr>
                              <a:cxnSpLocks noChangeShapeType="1"/>
                            </wps:cNvCnPr>
                            <wps:spPr bwMode="auto">
                              <a:xfrm flipV="1">
                                <a:off x="8235" y="3903"/>
                                <a:ext cx="470" cy="3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33" name="Text Box 68"/>
                            <wps:cNvSpPr txBox="1">
                              <a:spLocks noChangeArrowheads="1"/>
                            </wps:cNvSpPr>
                            <wps:spPr bwMode="auto">
                              <a:xfrm>
                                <a:off x="6901" y="5238"/>
                                <a:ext cx="1349" cy="866"/>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FC32FC" w:rsidRDefault="00FC32FC" w:rsidP="00FC32FC">
                                  <w:pPr>
                                    <w:pStyle w:val="NoSpacing"/>
                                  </w:pPr>
                                  <w:proofErr w:type="gramStart"/>
                                  <w:r>
                                    <w:t>large</w:t>
                                  </w:r>
                                  <w:proofErr w:type="gramEnd"/>
                                  <w:r>
                                    <w:t xml:space="preserve"> </w:t>
                                  </w:r>
                                </w:p>
                                <w:p w:rsidR="00FC32FC" w:rsidRDefault="00FC32FC" w:rsidP="00FC32FC">
                                  <w:pPr>
                                    <w:pStyle w:val="NoSpacing"/>
                                  </w:pPr>
                                  <w:proofErr w:type="gramStart"/>
                                  <w:r>
                                    <w:t>test-tube</w:t>
                                  </w:r>
                                  <w:proofErr w:type="gramEnd"/>
                                </w:p>
                              </w:txbxContent>
                            </wps:txbx>
                            <wps:bodyPr rot="0" vert="horz" wrap="square" lIns="54000" tIns="45720" rIns="54000" bIns="45720" anchor="t" anchorCtr="0" upright="1">
                              <a:noAutofit/>
                            </wps:bodyPr>
                          </wps:wsp>
                          <wps:wsp>
                            <wps:cNvPr id="1034" name="AutoShape 69"/>
                            <wps:cNvCnPr>
                              <a:cxnSpLocks noChangeShapeType="1"/>
                            </wps:cNvCnPr>
                            <wps:spPr bwMode="auto">
                              <a:xfrm flipV="1">
                                <a:off x="7658" y="5555"/>
                                <a:ext cx="862" cy="18"/>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grpSp>
                          <wpg:cNvPr id="1035" name="Group 122"/>
                          <wpg:cNvGrpSpPr>
                            <a:grpSpLocks/>
                          </wpg:cNvGrpSpPr>
                          <wpg:grpSpPr bwMode="auto">
                            <a:xfrm>
                              <a:off x="2319" y="3903"/>
                              <a:ext cx="3113" cy="3058"/>
                              <a:chOff x="2319" y="3903"/>
                              <a:chExt cx="3113" cy="3058"/>
                            </a:xfrm>
                          </wpg:grpSpPr>
                          <wps:wsp>
                            <wps:cNvPr id="1036" name="AutoShape 31"/>
                            <wps:cNvCnPr>
                              <a:cxnSpLocks noChangeShapeType="1"/>
                            </wps:cNvCnPr>
                            <wps:spPr bwMode="auto">
                              <a:xfrm>
                                <a:off x="2595" y="6708"/>
                                <a:ext cx="1191"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37" name="AutoShape 32"/>
                            <wps:cNvCnPr>
                              <a:cxnSpLocks noChangeShapeType="1"/>
                            </wps:cNvCnPr>
                            <wps:spPr bwMode="auto">
                              <a:xfrm>
                                <a:off x="2490" y="6950"/>
                                <a:ext cx="1395" cy="0"/>
                              </a:xfrm>
                              <a:prstGeom prst="straightConnector1">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1038" name="AutoShape 33"/>
                            <wps:cNvCnPr>
                              <a:cxnSpLocks noChangeShapeType="1"/>
                            </wps:cNvCnPr>
                            <wps:spPr bwMode="auto">
                              <a:xfrm>
                                <a:off x="2595" y="6801"/>
                                <a:ext cx="1191"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39" name="AutoShape 34"/>
                            <wps:cNvCnPr>
                              <a:cxnSpLocks noChangeShapeType="1"/>
                            </wps:cNvCnPr>
                            <wps:spPr bwMode="auto">
                              <a:xfrm>
                                <a:off x="2700" y="6878"/>
                                <a:ext cx="964"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40" name="Freeform 4"/>
                            <wps:cNvSpPr>
                              <a:spLocks/>
                            </wps:cNvSpPr>
                            <wps:spPr bwMode="auto">
                              <a:xfrm>
                                <a:off x="2490" y="4319"/>
                                <a:ext cx="1395" cy="2642"/>
                              </a:xfrm>
                              <a:custGeom>
                                <a:avLst/>
                                <a:gdLst>
                                  <a:gd name="T0" fmla="*/ 0 w 1395"/>
                                  <a:gd name="T1" fmla="*/ 0 h 2130"/>
                                  <a:gd name="T2" fmla="*/ 38100 w 1395"/>
                                  <a:gd name="T3" fmla="*/ 47625 h 2130"/>
                                  <a:gd name="T4" fmla="*/ 57150 w 1395"/>
                                  <a:gd name="T5" fmla="*/ 114300 h 2130"/>
                                  <a:gd name="T6" fmla="*/ 47625 w 1395"/>
                                  <a:gd name="T7" fmla="*/ 962025 h 2130"/>
                                  <a:gd name="T8" fmla="*/ 85725 w 1395"/>
                                  <a:gd name="T9" fmla="*/ 1285875 h 2130"/>
                                  <a:gd name="T10" fmla="*/ 57150 w 1395"/>
                                  <a:gd name="T11" fmla="*/ 1210121 h 2130"/>
                                  <a:gd name="T12" fmla="*/ 133350 w 1395"/>
                                  <a:gd name="T13" fmla="*/ 1305079 h 2130"/>
                                  <a:gd name="T14" fmla="*/ 352425 w 1395"/>
                                  <a:gd name="T15" fmla="*/ 1307294 h 2130"/>
                                  <a:gd name="T16" fmla="*/ 495300 w 1395"/>
                                  <a:gd name="T17" fmla="*/ 1312684 h 2130"/>
                                  <a:gd name="T18" fmla="*/ 704850 w 1395"/>
                                  <a:gd name="T19" fmla="*/ 1312705 h 2130"/>
                                  <a:gd name="T20" fmla="*/ 800100 w 1395"/>
                                  <a:gd name="T21" fmla="*/ 1276350 h 2130"/>
                                  <a:gd name="T22" fmla="*/ 828675 w 1395"/>
                                  <a:gd name="T23" fmla="*/ 1181100 h 2130"/>
                                  <a:gd name="T24" fmla="*/ 838200 w 1395"/>
                                  <a:gd name="T25" fmla="*/ 1047874 h 2130"/>
                                  <a:gd name="T26" fmla="*/ 847725 w 1395"/>
                                  <a:gd name="T27" fmla="*/ 895350 h 2130"/>
                                  <a:gd name="T28" fmla="*/ 847725 w 1395"/>
                                  <a:gd name="T29" fmla="*/ 581025 h 2130"/>
                                  <a:gd name="T30" fmla="*/ 857250 w 1395"/>
                                  <a:gd name="T31" fmla="*/ 57150 h 2130"/>
                                  <a:gd name="T32" fmla="*/ 885825 w 1395"/>
                                  <a:gd name="T33" fmla="*/ 0 h 213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395" h="2130">
                                    <a:moveTo>
                                      <a:pt x="0" y="0"/>
                                    </a:moveTo>
                                    <a:cubicBezTo>
                                      <a:pt x="20" y="25"/>
                                      <a:pt x="43" y="48"/>
                                      <a:pt x="60" y="75"/>
                                    </a:cubicBezTo>
                                    <a:cubicBezTo>
                                      <a:pt x="69" y="89"/>
                                      <a:pt x="88" y="31"/>
                                      <a:pt x="90" y="180"/>
                                    </a:cubicBezTo>
                                    <a:cubicBezTo>
                                      <a:pt x="92" y="329"/>
                                      <a:pt x="78" y="752"/>
                                      <a:pt x="75" y="971"/>
                                    </a:cubicBezTo>
                                    <a:cubicBezTo>
                                      <a:pt x="72" y="1190"/>
                                      <a:pt x="73" y="1329"/>
                                      <a:pt x="75" y="1496"/>
                                    </a:cubicBezTo>
                                    <a:cubicBezTo>
                                      <a:pt x="77" y="1663"/>
                                      <a:pt x="63" y="1879"/>
                                      <a:pt x="90" y="1976"/>
                                    </a:cubicBezTo>
                                    <a:cubicBezTo>
                                      <a:pt x="117" y="2073"/>
                                      <a:pt x="165" y="2059"/>
                                      <a:pt x="240" y="2081"/>
                                    </a:cubicBezTo>
                                    <a:cubicBezTo>
                                      <a:pt x="315" y="2103"/>
                                      <a:pt x="450" y="2103"/>
                                      <a:pt x="540" y="2111"/>
                                    </a:cubicBezTo>
                                    <a:cubicBezTo>
                                      <a:pt x="630" y="2119"/>
                                      <a:pt x="690" y="2126"/>
                                      <a:pt x="780" y="2126"/>
                                    </a:cubicBezTo>
                                    <a:cubicBezTo>
                                      <a:pt x="870" y="2126"/>
                                      <a:pt x="1000" y="2130"/>
                                      <a:pt x="1080" y="2111"/>
                                    </a:cubicBezTo>
                                    <a:cubicBezTo>
                                      <a:pt x="1160" y="2092"/>
                                      <a:pt x="1225" y="2097"/>
                                      <a:pt x="1260" y="2010"/>
                                    </a:cubicBezTo>
                                    <a:cubicBezTo>
                                      <a:pt x="1295" y="1923"/>
                                      <a:pt x="1285" y="1752"/>
                                      <a:pt x="1290" y="1586"/>
                                    </a:cubicBezTo>
                                    <a:cubicBezTo>
                                      <a:pt x="1295" y="1420"/>
                                      <a:pt x="1290" y="1246"/>
                                      <a:pt x="1290" y="1016"/>
                                    </a:cubicBezTo>
                                    <a:cubicBezTo>
                                      <a:pt x="1290" y="786"/>
                                      <a:pt x="1278" y="361"/>
                                      <a:pt x="1290" y="206"/>
                                    </a:cubicBezTo>
                                    <a:cubicBezTo>
                                      <a:pt x="1302" y="51"/>
                                      <a:pt x="1348" y="120"/>
                                      <a:pt x="1365" y="86"/>
                                    </a:cubicBezTo>
                                    <a:cubicBezTo>
                                      <a:pt x="1382" y="52"/>
                                      <a:pt x="1389" y="18"/>
                                      <a:pt x="1395" y="0"/>
                                    </a:cubicBezTo>
                                  </a:path>
                                </a:pathLst>
                              </a:custGeom>
                              <a:noFill/>
                              <a:ln w="12700"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1" name="Rectangle 5"/>
                            <wps:cNvSpPr>
                              <a:spLocks noChangeArrowheads="1"/>
                            </wps:cNvSpPr>
                            <wps:spPr bwMode="auto">
                              <a:xfrm>
                                <a:off x="2389" y="4196"/>
                                <a:ext cx="1556" cy="140"/>
                              </a:xfrm>
                              <a:prstGeom prst="rect">
                                <a:avLst/>
                              </a:prstGeom>
                              <a:noFill/>
                              <a:ln w="6350" algn="ctr">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2" name="AutoShape 12"/>
                            <wps:cNvSpPr>
                              <a:spLocks noChangeArrowheads="1"/>
                            </wps:cNvSpPr>
                            <wps:spPr bwMode="auto">
                              <a:xfrm flipH="1">
                                <a:off x="3873" y="4180"/>
                                <a:ext cx="170" cy="140"/>
                              </a:xfrm>
                              <a:prstGeom prst="triangle">
                                <a:avLst>
                                  <a:gd name="adj" fmla="val 100000"/>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wps:wsp>
                            <wps:cNvPr id="1043" name="Rectangle 13"/>
                            <wps:cNvSpPr>
                              <a:spLocks noChangeArrowheads="1"/>
                            </wps:cNvSpPr>
                            <wps:spPr bwMode="auto">
                              <a:xfrm>
                                <a:off x="2865" y="4196"/>
                                <a:ext cx="680" cy="2461"/>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wps:wsp>
                            <wps:cNvPr id="1044" name="AutoShape 14"/>
                            <wps:cNvCnPr>
                              <a:cxnSpLocks noChangeShapeType="1"/>
                            </wps:cNvCnPr>
                            <wps:spPr bwMode="auto">
                              <a:xfrm flipV="1">
                                <a:off x="2865" y="6452"/>
                                <a:ext cx="680"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45" name="Oval 15"/>
                            <wps:cNvSpPr>
                              <a:spLocks noChangeArrowheads="1"/>
                            </wps:cNvSpPr>
                            <wps:spPr bwMode="auto">
                              <a:xfrm>
                                <a:off x="3135" y="6376"/>
                                <a:ext cx="113" cy="140"/>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1046" name="AutoShape 24"/>
                            <wps:cNvCnPr>
                              <a:cxnSpLocks noChangeShapeType="1"/>
                              <a:endCxn id="130" idx="1"/>
                            </wps:cNvCnPr>
                            <wps:spPr bwMode="auto">
                              <a:xfrm flipV="1">
                                <a:off x="3485" y="4879"/>
                                <a:ext cx="1780" cy="8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47" name="AutoShape 26"/>
                            <wps:cNvCnPr>
                              <a:cxnSpLocks noChangeShapeType="1"/>
                            </wps:cNvCnPr>
                            <wps:spPr bwMode="auto">
                              <a:xfrm flipV="1">
                                <a:off x="3248" y="5996"/>
                                <a:ext cx="2154" cy="419"/>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48" name="AutoShape 28"/>
                            <wps:cNvCnPr>
                              <a:cxnSpLocks noChangeShapeType="1"/>
                              <a:endCxn id="135" idx="1"/>
                            </wps:cNvCnPr>
                            <wps:spPr bwMode="auto">
                              <a:xfrm flipV="1">
                                <a:off x="3675" y="6792"/>
                                <a:ext cx="1724" cy="28"/>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49" name="AutoShape 37"/>
                            <wps:cNvCnPr>
                              <a:cxnSpLocks noChangeShapeType="1"/>
                            </wps:cNvCnPr>
                            <wps:spPr bwMode="auto">
                              <a:xfrm>
                                <a:off x="2319" y="4127"/>
                                <a:ext cx="1871" cy="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50" name="AutoShape 38"/>
                            <wps:cNvCnPr>
                              <a:cxnSpLocks noChangeShapeType="1"/>
                            </wps:cNvCnPr>
                            <wps:spPr bwMode="auto">
                              <a:xfrm>
                                <a:off x="2329" y="4140"/>
                                <a:ext cx="90" cy="386"/>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51" name="AutoShape 39"/>
                            <wps:cNvCnPr>
                              <a:cxnSpLocks noChangeShapeType="1"/>
                            </wps:cNvCnPr>
                            <wps:spPr bwMode="auto">
                              <a:xfrm flipH="1">
                                <a:off x="3960" y="4144"/>
                                <a:ext cx="203" cy="33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52" name="AutoShape 40"/>
                            <wps:cNvCnPr>
                              <a:cxnSpLocks noChangeShapeType="1"/>
                            </wps:cNvCnPr>
                            <wps:spPr bwMode="auto">
                              <a:xfrm flipV="1">
                                <a:off x="3630" y="3903"/>
                                <a:ext cx="1802" cy="36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53" name="AutoShape 120"/>
                            <wps:cNvCnPr>
                              <a:cxnSpLocks noChangeShapeType="1"/>
                            </wps:cNvCnPr>
                            <wps:spPr bwMode="auto">
                              <a:xfrm>
                                <a:off x="2595" y="6602"/>
                                <a:ext cx="1191" cy="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grpSp>
                      <wps:wsp>
                        <wps:cNvPr id="193" name="Straight Connector 193"/>
                        <wps:cNvCnPr/>
                        <wps:spPr>
                          <a:xfrm>
                            <a:off x="3930620" y="286021"/>
                            <a:ext cx="0" cy="18587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6" o:spid="_x0000_s1026" style="position:absolute;left:0;text-align:left;margin-left:60.15pt;margin-top:.2pt;width:354.5pt;height:177.45pt;z-index:251665408" coordsize="45021,2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">
                <v:group id="Group 123" o:spid="_x0000_s1027" style="position:absolute;width:45021;height:22536" coordorigin="2319,3592" coordsize="7090,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type id="_x0000_t202" coordsize="21600,21600" o:spt="202" path="m,l,21600r21600,l21600,xe">
                    <v:stroke joinstyle="miter"/>
                    <v:path gradientshapeok="t" o:connecttype="rect"/>
                  </v:shapetype>
                  <v:shape id="Text Box 18" o:spid="_x0000_s1028" type="#_x0000_t202" style="position:absolute;left:5265;top:4633;width:226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0BMYA&#10;AADcAAAADwAAAGRycy9kb3ducmV2LnhtbESPQW/CMAyF70j7D5En7Qbp2ECoIyC2CYTYiQ7t7DVe&#10;W9E4XZJB9+/xAYmbrff83uf5snetOlGIjWcDj6MMFHHpbcOVgcPnejgDFROyxdYzGfinCMvF3WCO&#10;ufVn3tOpSJWSEI45GqhT6nKtY1mTwzjyHbFoPz44TLKGStuAZwl3rR5n2VQ7bFgaauzorabyWPw5&#10;A/vdwX+/6vHkd/pxfC/CbLPaPn8Z83Dfr15AJerTzXy93lrBfxJ8eUYm0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z0BMYAAADcAAAADwAAAAAAAAAAAAAAAACYAgAAZHJz&#10;L2Rvd25yZXYueG1sUEsFBgAAAAAEAAQA9QAAAIsDAAAAAA==&#10;" filled="f" strokecolor="white">
                    <v:textbox inset="1.5mm,,1.5mm">
                      <w:txbxContent>
                        <w:p w:rsidR="00FC32FC" w:rsidRDefault="00FC32FC" w:rsidP="00FC32FC">
                          <w:proofErr w:type="gramStart"/>
                          <w:r>
                            <w:t>chromatography</w:t>
                          </w:r>
                          <w:proofErr w:type="gramEnd"/>
                          <w:r>
                            <w:t xml:space="preserve"> paper</w:t>
                          </w:r>
                        </w:p>
                      </w:txbxContent>
                    </v:textbox>
                  </v:shape>
                  <v:shape id="Text Box 17" o:spid="_x0000_s1029" type="#_x0000_t202" style="position:absolute;left:5399;top:3712;width:79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4dMIA&#10;AADcAAAADwAAAGRycy9kb3ducmV2LnhtbERPS2vCQBC+F/wPywje6sYWH0RXEUnBmzQRvI7ZMYlm&#10;Z0N2G6O/vlsoeJuP7zmrTW9q0VHrKssKJuMIBHFudcWFgmP29b4A4TyyxtoyKXiQg8168LbCWNs7&#10;f1OX+kKEEHYxKii9b2IpXV6SQTe2DXHgLrY16ANsC6lbvIdwU8uPKJpJgxWHhhIb2pWU39Ifo+A6&#10;1dnhXFx23WmukyR9zpJFhkqNhv12CcJT71/if/deh/mfE/h7Jlw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zh0wgAAANwAAAAPAAAAAAAAAAAAAAAAAJgCAABkcnMvZG93&#10;bnJldi54bWxQSwUGAAAAAAQABAD1AAAAhwMAAAAA&#10;" filled="f" strokecolor="white [3212]">
                    <v:textbox inset="1.5mm,,1.5mm">
                      <w:txbxContent>
                        <w:p w:rsidR="00FC32FC" w:rsidRDefault="00FC32FC" w:rsidP="00FC32FC">
                          <w:proofErr w:type="gramStart"/>
                          <w:r>
                            <w:t>pencil</w:t>
                          </w:r>
                          <w:proofErr w:type="gramEnd"/>
                        </w:p>
                      </w:txbxContent>
                    </v:textbox>
                  </v:shape>
                  <v:shape id="Text Box 19" o:spid="_x0000_s1030" type="#_x0000_t202" style="position:absolute;left:5550;top:5238;width:9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mA8IA&#10;AADcAAAADwAAAGRycy9kb3ducmV2LnhtbERPS2vCQBC+F/wPywi91Y2KD1JXEYnQm5gIXsfsmKRm&#10;Z0N2jWl/vVsoeJuP7zmrTW9q0VHrKssKxqMIBHFudcWFglO2/1iCcB5ZY22ZFPyQg8168LbCWNsH&#10;H6lLfSFCCLsYFZTeN7GULi/JoBvZhjhwV9sa9AG2hdQtPkK4qeUkiubSYMWhocSGdiXlt/RuFHzP&#10;dHa4FNddd17oJEl/58kyQ6Xeh/32E4Sn3r/E/+4vHeZPJ/D3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aYDwgAAANwAAAAPAAAAAAAAAAAAAAAAAJgCAABkcnMvZG93&#10;bnJldi54bWxQSwUGAAAAAAQABAD1AAAAhwMAAAAA&#10;" filled="f" strokecolor="white [3212]">
                    <v:textbox inset="1.5mm,,1.5mm">
                      <w:txbxContent>
                        <w:p w:rsidR="00FC32FC" w:rsidRDefault="00FC32FC" w:rsidP="00FC32FC">
                          <w:proofErr w:type="gramStart"/>
                          <w:r>
                            <w:t>beaker</w:t>
                          </w:r>
                          <w:proofErr w:type="gramEnd"/>
                        </w:p>
                      </w:txbxContent>
                    </v:textbox>
                  </v:shape>
                  <v:shape id="Text Box 20" o:spid="_x0000_s1031" type="#_x0000_t202" style="position:absolute;left:5402;top:5675;width:1499;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DmMIA&#10;AADcAAAADwAAAGRycy9kb3ducmV2LnhtbERPS2vCQBC+F/wPywje6kbFB6mriKTgTUwEr2N2TFKz&#10;syG7jWl/vVsoeJuP7znrbW9q0VHrKssKJuMIBHFudcWFgnP2+b4C4TyyxtoyKfghB9vN4G2NsbYP&#10;PlGX+kKEEHYxKii9b2IpXV6SQTe2DXHgbrY16ANsC6lbfIRwU8tpFC2kwYpDQ4kN7UvK7+m3UfA1&#10;19nxWtz23WWpkyT9XSSrDJUaDfvdBwhPvX+J/90HHebPZvD3TLh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QOYwgAAANwAAAAPAAAAAAAAAAAAAAAAAJgCAABkcnMvZG93&#10;bnJldi54bWxQSwUGAAAAAAQABAD1AAAAhwMAAAAA&#10;" filled="f" strokecolor="white [3212]">
                    <v:textbox inset="1.5mm,,1.5mm">
                      <w:txbxContent>
                        <w:p w:rsidR="00FC32FC" w:rsidRDefault="00FC32FC" w:rsidP="00FC32FC">
                          <w:proofErr w:type="gramStart"/>
                          <w:r>
                            <w:t>pigment</w:t>
                          </w:r>
                          <w:proofErr w:type="gramEnd"/>
                          <w:r>
                            <w:t xml:space="preserve"> spot</w:t>
                          </w:r>
                        </w:p>
                      </w:txbxContent>
                    </v:textbox>
                  </v:shape>
                  <v:shape id="Text Box 21" o:spid="_x0000_s1032" type="#_x0000_t202" style="position:absolute;left:5550;top:6104;width:1154;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b7MMA&#10;AADcAAAADwAAAGRycy9kb3ducmV2LnhtbERPS2vCQBC+C/6HZQRvurFaK2lWEYngrTQp9DrNTh5t&#10;djZktzH213cLQm/z8T0nOYymFQP1rrGsYLWMQBAXVjdcKXjLz4sdCOeRNbaWScGNHBz200mCsbZX&#10;fqUh85UIIexiVFB738VSuqImg25pO+LAlbY36APsK6l7vIZw08qHKNpKgw2Hhho7OtVUfGXfRsHn&#10;o85fPqryNLw/6TTNfrbpLkel5rPx+AzC0+j/xXf3RYf56w38PRMu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b7MMAAADcAAAADwAAAAAAAAAAAAAAAACYAgAAZHJzL2Rv&#10;d25yZXYueG1sUEsFBgAAAAAEAAQA9QAAAIgDAAAAAA==&#10;" filled="f" strokecolor="white [3212]">
                    <v:textbox inset="1.5mm,,1.5mm">
                      <w:txbxContent>
                        <w:p w:rsidR="00FC32FC" w:rsidRDefault="00FC32FC" w:rsidP="00FC32FC">
                          <w:proofErr w:type="gramStart"/>
                          <w:r>
                            <w:t>pencil</w:t>
                          </w:r>
                          <w:proofErr w:type="gramEnd"/>
                          <w:r>
                            <w:t xml:space="preserve"> line</w:t>
                          </w:r>
                        </w:p>
                      </w:txbxContent>
                    </v:textbox>
                  </v:shape>
                  <v:shape id="Text Box 22" o:spid="_x0000_s1033" type="#_x0000_t202" style="position:absolute;left:5399;top:6545;width:127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d8IA&#10;AADcAAAADwAAAGRycy9kb3ducmV2LnhtbERPS2vCQBC+F/wPywi91Y0WH0RXEUnBWzERvI7ZMYlm&#10;Z0N2G2N/vVsoeJuP7zmrTW9q0VHrKssKxqMIBHFudcWFgmP29bEA4TyyxtoyKXiQg8168LbCWNs7&#10;H6hLfSFCCLsYFZTeN7GULi/JoBvZhjhwF9sa9AG2hdQt3kO4qeUkimbSYMWhocSGdiXlt/THKLhO&#10;dfZ9Li677jTXSZL+zpJFhkq9D/vtEoSn3r/E/+69DvM/p/D3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D53wgAAANwAAAAPAAAAAAAAAAAAAAAAAJgCAABkcnMvZG93&#10;bnJldi54bWxQSwUGAAAAAAQABAD1AAAAhwMAAAAA&#10;" filled="f" strokecolor="white [3212]">
                    <v:textbox inset="1.5mm,,1.5mm">
                      <w:txbxContent>
                        <w:p w:rsidR="00FC32FC" w:rsidRDefault="00FC32FC" w:rsidP="00FC32FC">
                          <w:proofErr w:type="gramStart"/>
                          <w:r>
                            <w:t>propanone</w:t>
                          </w:r>
                          <w:proofErr w:type="gramEnd"/>
                        </w:p>
                      </w:txbxContent>
                    </v:textbox>
                  </v:shape>
                  <v:shapetype id="_x0000_t32" coordsize="21600,21600" o:spt="32" o:oned="t" path="m,l21600,21600e" filled="f">
                    <v:path arrowok="t" fillok="f" o:connecttype="none"/>
                    <o:lock v:ext="edit" shapetype="t"/>
                  </v:shapetype>
                  <v:shape id="AutoShape 23" o:spid="_x0000_s1034" type="#_x0000_t32" style="position:absolute;left:4058;top:4391;width:1341;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hQu8EAAADcAAAADwAAAGRycy9kb3ducmV2LnhtbERPTYvCMBC9L/gfwgje1lSFotUosrAg&#10;eNL14HFoxrbaTGqT1uivNwsLe5vH+5zVJpha9NS6yrKCyTgBQZxbXXGh4PTz/TkH4TyyxtoyKXiS&#10;g8168LHCTNsHH6g/+kLEEHYZKii9bzIpXV6SQTe2DXHkLrY16CNsC6lbfMRwU8tpkqTSYMWxocSG&#10;vkrKb8fOKOjP19Dtu8t0uwvV4rZI8TW7p0qNhmG7BOEp+H/xn3un4/xZCr/PxAv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iFC7wQAAANwAAAAPAAAAAAAAAAAAAAAA&#10;AKECAABkcnMvZG93bnJldi54bWxQSwUGAAAAAAQABAD5AAAAjwMAAAAA&#10;" strokecolor="black [3213]"/>
                  <v:shape id="AutoShape 25" o:spid="_x0000_s1035" type="#_x0000_t32" style="position:absolute;left:3780;top:5484;width:1770;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wQBMAAAADcAAAADwAAAGRycy9kb3ducmV2LnhtbERPS4vCMBC+L/gfwgje1lSFrlSjqCB6&#10;EnwcPA7N2FSbSW2i1n9vFhb2Nh/fc6bz1lbiSY0vHSsY9BMQxLnTJRcKTsf19xiED8gaK8ek4E0e&#10;5rPO1xQz7V68p+chFCKGsM9QgQmhzqT0uSGLvu9q4shdXGMxRNgUUjf4iuG2ksMkSaXFkmODwZpW&#10;hvLb4WEV6MdJpsXepO9dsqmW6Jbn671VqtdtFxMQgdrwL/5zb3WcP/qB32fiBXL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8EATAAAAA3AAAAA8AAAAAAAAAAAAAAAAA&#10;oQIAAGRycy9kb3ducmV2LnhtbFBLBQYAAAAABAAEAPkAAACOAwAAAAA=&#10;" strokecolor="black [3213]"/>
                  <v:shape id="AutoShape 27" o:spid="_x0000_s1036" type="#_x0000_t32" style="position:absolute;left:3485;top:6376;width:2065;height: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EdsMAAADcAAAADwAAAGRycy9kb3ducmV2LnhtbESPQWvCQBCF7wX/wzJCb3VjC6FEV1Gh&#10;6EnQevA4ZMdsNDsbs6vGf+8cCr3N8N6898103vtG3amLdWAD41EGirgMtubKwOH35+MbVEzIFpvA&#10;ZOBJEeazwdsUCxsevKP7PlVKQjgWaMCl1BZax9KRxzgKLbFop9B5TLJ2lbYdPiTcN/ozy3LtsWZp&#10;cNjSylF52d+8AXs76Lzaufy5zdbNEsPyeL72xrwP+8UEVKI+/Zv/rjdW8L+EVp6RCf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hHbDAAAA3AAAAA8AAAAAAAAAAAAA&#10;AAAAoQIAAGRycy9kb3ducmV2LnhtbFBLBQYAAAAABAAEAPkAAACRAwAAAAA=&#10;" strokecolor="black [3213]"/>
                  <v:shape id="Text Box 41" o:spid="_x0000_s1037" type="#_x0000_t202" style="position:absolute;left:5399;top:4180;width:794;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0csMA&#10;AADcAAAADwAAAGRycy9kb3ducmV2LnhtbERPS2vCQBC+F/wPywje6saK1qZZRSSCt2JS6HWanTza&#10;7GzIbmPsr+8WBG/z8T0n2Y2mFQP1rrGsYDGPQBAXVjdcKXjPj48bEM4ja2wtk4IrOdhtJw8Jxtpe&#10;+ExD5isRQtjFqKD2vouldEVNBt3cdsSBK21v0AfYV1L3eAnhppVPUbSWBhsODTV2dKip+M5+jIKv&#10;lc7fPqvyMHw86zTNftfpJkelZtNx/wrC0+jv4pv7pMP85Qv8PxMu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E0csMAAADcAAAADwAAAAAAAAAAAAAAAACYAgAAZHJzL2Rv&#10;d25yZXYueG1sUEsFBgAAAAAEAAQA9QAAAIgDAAAAAA==&#10;" filled="f" strokecolor="white [3212]">
                    <v:textbox inset="1.5mm,,1.5mm">
                      <w:txbxContent>
                        <w:p w:rsidR="00FC32FC" w:rsidRDefault="00FC32FC" w:rsidP="00FC32FC">
                          <w:proofErr w:type="gramStart"/>
                          <w:r>
                            <w:t>cover</w:t>
                          </w:r>
                          <w:proofErr w:type="gramEnd"/>
                        </w:p>
                      </w:txbxContent>
                    </v:textbox>
                  </v:shape>
                  <v:group id="Group 121" o:spid="_x0000_s1038" style="position:absolute;left:6510;top:3592;width:2899;height:3549" coordorigin="6510,3592" coordsize="2899,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Text Box 52" o:spid="_x0000_s1039" type="#_x0000_t202" style="position:absolute;left:8355;top:3592;width:1054;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feMAA&#10;AADcAAAADwAAAGRycy9kb3ducmV2LnhtbERPTYvCMBC9L/gfwgje1tRFF61GEUFYDwrrdu9DM7bF&#10;ZlKSaKu/3giCt3m8z1msOlOLKzlfWVYwGiYgiHOrKy4UZH/bzykIH5A11pZJwY08rJa9jwWm2rb8&#10;S9djKEQMYZ+igjKEJpXS5yUZ9EPbEEfuZJ3BEKErpHbYxnBTy68k+ZYGK44NJTa0KSk/Hy9Gwex/&#10;q839dmj3fHFyWu2yCY4zpQb9bj0HEagLb/HL/aPj/PEI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1feMAAAADcAAAADwAAAAAAAAAAAAAAAACYAgAAZHJzL2Rvd25y&#10;ZXYueG1sUEsFBgAAAAAEAAQA9QAAAIUDAAAAAA==&#10;" strokecolor="white [3212]">
                      <v:textbox>
                        <w:txbxContent>
                          <w:p w:rsidR="00FC32FC" w:rsidRDefault="00FC32FC" w:rsidP="00FC32FC">
                            <w:r>
                              <w:rPr>
                                <w:noProof/>
                                <w:lang w:eastAsia="en-GB"/>
                              </w:rPr>
                              <w:drawing>
                                <wp:inline distT="0" distB="0" distL="0" distR="0" wp14:anchorId="3A9E623B" wp14:editId="692B3EFB">
                                  <wp:extent cx="476250" cy="2171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2171700"/>
                                          </a:xfrm>
                                          <a:prstGeom prst="rect">
                                            <a:avLst/>
                                          </a:prstGeom>
                                          <a:noFill/>
                                          <a:ln>
                                            <a:noFill/>
                                          </a:ln>
                                        </pic:spPr>
                                      </pic:pic>
                                    </a:graphicData>
                                  </a:graphic>
                                </wp:inline>
                              </w:drawing>
                            </w:r>
                          </w:p>
                        </w:txbxContent>
                      </v:textbox>
                    </v:shape>
                    <v:shape id="AutoShape 53" o:spid="_x0000_s1040" type="#_x0000_t32" style="position:absolute;left:7533;top:4859;width:1241;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A4cEAAADcAAAADwAAAGRycy9kb3ducmV2LnhtbERPS4vCMBC+L/gfwgh7W9OVpUg1lq0g&#10;7mnBx8Hj0IxNtZnUJmr990YQvM3H95xZ3ttGXKnztWMF36MEBHHpdM2Vgt12+TUB4QOyxsYxKbiT&#10;h3w++Jhhpt2N13TdhErEEPYZKjAhtJmUvjRk0Y9cSxy5g+sshgi7SuoObzHcNnKcJKm0WHNsMNjS&#10;wlB52lysAn3ZybRam/T+n6yaAl2xP557pT6H/e8URKA+vMUv95+O83/G8HwmX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cDhwQAAANwAAAAPAAAAAAAAAAAAAAAA&#10;AKECAABkcnMvZG93bnJldi54bWxQSwUGAAAAAAQABAD5AAAAjwMAAAAA&#10;" strokecolor="black [3213]"/>
                    <v:oval id="Oval 54" o:spid="_x0000_s1041" style="position:absolute;left:8790;top:648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n2sUA&#10;AADcAAAADwAAAGRycy9kb3ducmV2LnhtbERP32vCMBB+H/g/hBv4MmaiE3GdUUQQBhsM6zbY29Hc&#10;mrLm0jZRu/31iyD4dh/fz1useleLI3Wh8qxhPFIgiAtvKi41vO+393MQISIbrD2Thl8KsFoObhaY&#10;GX/iHR3zWIoUwiFDDTbGJpMyFJYchpFviBP37TuHMcGulKbDUwp3tZwoNZMOK04NFhvaWCp+8oPT&#10;0Na5+trNo/q4s5/bt8eX9nXz12o9vO3XTyAi9fEqvrifTZo/fYDzM+kC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KfaxQAAANwAAAAPAAAAAAAAAAAAAAAAAJgCAABkcnMv&#10;ZG93bnJldi54bWxQSwUGAAAAAAQABAD1AAAAigMAAAAA&#10;" strokecolor="black [3213]"/>
                    <v:shape id="AutoShape 55" o:spid="_x0000_s1042" type="#_x0000_t32" style="position:absolute;left:8535;top:6723;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YKsIAAADcAAAADwAAAGRycy9kb3ducmV2LnhtbERPTYvCMBC9L/gfwgje1lRXilajiLAg&#10;eFrdwx6HZmyrzaQ2aY3++s3Cgrd5vM9ZbYKpRU+tqywrmIwTEMS51RUXCr5Pn+9zEM4ja6wtk4IH&#10;OdisB28rzLS98xf1R1+IGMIuQwWl900mpctLMujGtiGO3Nm2Bn2EbSF1i/cYbmo5TZJUGqw4NpTY&#10;0K6k/HrsjIL+5xK6Q3eebvehWlwXKT4/bqlSo2HYLkF4Cv4l/nfvdZw/m8H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AYKsIAAADcAAAADwAAAAAAAAAAAAAA&#10;AAChAgAAZHJzL2Rvd25yZXYueG1sUEsFBgAAAAAEAAQA+QAAAJADAAAAAA==&#10;" strokecolor="black [3213]"/>
                    <v:shape id="AutoShape 56" o:spid="_x0000_s1043" type="#_x0000_t32" style="position:absolute;left:8520;top:6798;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Q8QAAADcAAAADwAAAGRycy9kb3ducmV2LnhtbERPTWvCQBC9F/wPywi96UZbRWNWEbFQ&#10;6KmpGryN2TEJZmdjdqvpv+8WhN7m8T4nWXWmFjdqXWVZwWgYgSDOra64ULD7ehvMQDiPrLG2TAp+&#10;yMFq2XtKMNb2zp90S30hQgi7GBWU3jexlC4vyaAb2oY4cGfbGvQBtoXULd5DuKnlOIqm0mDFoaHE&#10;hjYl5Zf02yjYplG3NvPDcbbf8eSSfWTn0/VFqed+t16A8NT5f/HD/a7D/NcJ/D0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X5DxAAAANwAAAAPAAAAAAAAAAAA&#10;AAAAAKECAABkcnMvZG93bnJldi54bWxQSwUGAAAAAAQABAD5AAAAkgMAAAAA&#10;" strokecolor="black [3213]" strokeweight="1.5pt">
                      <v:stroke dashstyle="1 1"/>
                    </v:shape>
                    <v:shape id="AutoShape 58" o:spid="_x0000_s1044" type="#_x0000_t32" style="position:absolute;left:8535;top:6903;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GR8QAAADdAAAADwAAAGRycy9kb3ducmV2LnhtbERPS2sCMRC+F/wPYYTeaqKtoqtRRFoo&#10;9OTWB97Gzbi7uJmsm1TXf28Khd7m43vObNHaSlyp8aVjDf2eAkGcOVNyrmHz/fEyBuEDssHKMWm4&#10;k4fFvPM0w8S4G6/pmoZcxBD2CWooQqgTKX1WkEXfczVx5E6usRgibHJpGrzFcFvJgVIjabHk2FBg&#10;TauCsnP6YzW8p6pd2snuMN5ueHjef+1Px8ur1s/ddjkFEagN/+I/96eJ89XgDX6/iS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JcZHxAAAAN0AAAAPAAAAAAAAAAAA&#10;AAAAAKECAABkcnMvZG93bnJldi54bWxQSwUGAAAAAAQABAD5AAAAkgMAAAAA&#10;" strokecolor="black [3213]" strokeweight="1.5pt">
                      <v:stroke dashstyle="1 1"/>
                    </v:shape>
                    <v:shape id="AutoShape 60" o:spid="_x0000_s1045" type="#_x0000_t32" style="position:absolute;left:8550;top:6978;width: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lj3MQAAADdAAAADwAAAGRycy9kb3ducmV2LnhtbERPS2sCMRC+C/0PYQreNKlFsVuzIqUF&#10;wVNXW+ltupl94Gay3UTd/nsjCN7m43vOYtnbRpyo87VjDU9jBYI4d6bmUsNu+zGag/AB2WDjmDT8&#10;k4dl+jBYYGLcmT/plIVSxBD2CWqoQmgTKX1ekUU/di1x5ArXWQwRdqU0HZ5juG3kRKmZtFhzbKiw&#10;pbeK8kN2tBreM9Wv7Mv3z/xrx9PDfrMvfv+etR4+9qtXEIH6cBff3GsT56vJFK7fxBNk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aWPcxAAAAN0AAAAPAAAAAAAAAAAA&#10;AAAAAKECAABkcnMvZG93bnJldi54bWxQSwUGAAAAAAQABAD5AAAAkgMAAAAA&#10;" strokecolor="black [3213]" strokeweight="1.5pt">
                      <v:stroke dashstyle="1 1"/>
                    </v:shape>
                    <v:shape id="AutoShape 61" o:spid="_x0000_s1046" type="#_x0000_t32" style="position:absolute;left:6704;top:5996;width:2139;height: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3Q8MAAADdAAAADwAAAGRycy9kb3ducmV2LnhtbERPTYvCMBC9L/gfwgje1tQKZa1GEUEQ&#10;PK27B49DM7bVZlKbtEZ//WZhYW/zeJ+z2gTTiIE6V1tWMJsmIIgLq2suFXx/7d8/QDiPrLGxTAqe&#10;5GCzHr2tMNf2wZ80nHwpYgi7HBVU3re5lK6oyKCb2pY4chfbGfQRdqXUHT5iuGlkmiSZNFhzbKiw&#10;pV1Fxe3UGwXD+Rr6Y39Jt4dQL26LDF/ze6bUZBy2SxCegv8X/7kPOs5P0gx+v4kn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st0PDAAAA3QAAAA8AAAAAAAAAAAAA&#10;AAAAoQIAAGRycy9kb3ducmV2LnhtbFBLBQYAAAAABAAEAPkAAACRAwAAAAA=&#10;" strokecolor="black [3213]"/>
                    <v:shape id="AutoShape 62" o:spid="_x0000_s1047" type="#_x0000_t32" style="position:absolute;left:6674;top:6376;width:2031;height: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GqsYAAADdAAAADwAAAGRycy9kb3ducmV2LnhtbESPQWvDMAyF74P+B6PCbqvTDMKa1i1l&#10;MCjstG6HHkWsJmljOY2d1Nuvnw6D3STe03ufNrvkOjXREFrPBpaLDBRx5W3LtYGvz7enF1AhIlvs&#10;PJOBbwqw284eNlhaf+cPmo6xVhLCoUQDTYx9qXWoGnIYFr4nFu3sB4dR1qHWdsC7hLtO51lWaIct&#10;S0ODPb02VF2PozMwnS5pfB/P+f6Q2tV1VeDP860w5nGe9mtQkVL8N/9dH6zgZ7ngyjcygt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hqrGAAAA3QAAAA8AAAAAAAAA&#10;AAAAAAAAoQIAAGRycy9kb3ducmV2LnhtbFBLBQYAAAAABAAEAPkAAACUAwAAAAA=&#10;" strokecolor="black [3213]"/>
                    <v:shape id="AutoShape 63" o:spid="_x0000_s1048" type="#_x0000_t32" style="position:absolute;left:6510;top:6798;width:2161;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MjMcMAAADdAAAADwAAAGRycy9kb3ducmV2LnhtbERPS2vCQBC+C/6HZYTedGMKwaSuIoWC&#10;0JOPQ49Ddkyi2dk0u4nb/nq3UPA2H99z1ttgWjFS7xrLCpaLBARxaXXDlYLz6WO+AuE8ssbWMin4&#10;IQfbzXSyxkLbOx9oPPpKxBB2BSqove8KKV1Zk0G3sB1x5C62N+gj7Cupe7zHcNPKNEkyabDh2FBj&#10;R+81lbfjYBSMX9cwfA6XdLcPTX7LM/x9/c6UepmF3RsIT8E/xf/uvY7zkzSHv2/i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zIzHDAAAA3QAAAA8AAAAAAAAAAAAA&#10;AAAAoQIAAGRycy9kb3ducmV2LnhtbFBLBQYAAAAABAAEAPkAAACRAwAAAAA=&#10;" strokecolor="black [3213]"/>
                    <v:shape id="AutoShape 64" o:spid="_x0000_s1049" type="#_x0000_t32" style="position:absolute;left:8671;top:4454;width: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AcccYAAADdAAAADwAAAGRycy9kb3ducmV2LnhtbESPQWvCQBCF74X+h2UK3uqmCqGmriJC&#10;Qeip6qHHITsmqdnZmN3Etb/eOQi9zfDevPfNcp1cq0bqQ+PZwNs0A0VcettwZeB4+Hx9BxUissXW&#10;Mxm4UYD16vlpiYX1V/6mcR8rJSEcCjRQx9gVWoeyJodh6jti0U6+dxhl7Stte7xKuGv1LMty7bBh&#10;aaixo21N5Xk/OAPjz28avobTbLNLzeK8yPFvfsmNmbykzQeoSCn+mx/XOyv42Vz45RsZQa/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QHHHGAAAA3QAAAA8AAAAAAAAA&#10;AAAAAAAAoQIAAGRycy9kb3ducmV2LnhtbFBLBQYAAAAABAAEAPkAAACUAwAAAAA=&#10;" strokecolor="black [3213]"/>
                    <v:shape id="Text Box 65" o:spid="_x0000_s1050" type="#_x0000_t202" style="position:absolute;left:7233;top:3712;width:100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jIcMA&#10;AADdAAAADwAAAGRycy9kb3ducmV2LnhtbERPTWvCQBC9C/6HZYTedGNLNaRugkgKvZUmgtcxOyap&#10;2dmQ3ca0v75bKHibx/ucXTaZTow0uNaygvUqAkFcWd1yreBYvi5jEM4ja+wsk4JvcpCl89kOE21v&#10;/EFj4WsRQtglqKDxvk+kdFVDBt3K9sSBu9jBoA9wqKUe8BbCTScfo2gjDbYcGhrs6dBQdS2+jILP&#10;Z12+n+vLYTxtdZ4XP5s8LlGph8W0fwHhafJ38b/7TYf50dMa/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9jIcMAAADdAAAADwAAAAAAAAAAAAAAAACYAgAAZHJzL2Rv&#10;d25yZXYueG1sUEsFBgAAAAAEAAQA9QAAAIgDAAAAAA==&#10;" filled="f" strokecolor="white [3212]">
                      <v:textbox inset="1.5mm,,1.5mm">
                        <w:txbxContent>
                          <w:p w:rsidR="00FC32FC" w:rsidRDefault="00FC32FC" w:rsidP="00FC32FC">
                            <w:proofErr w:type="gramStart"/>
                            <w:r>
                              <w:t>stopper</w:t>
                            </w:r>
                            <w:proofErr w:type="gramEnd"/>
                          </w:p>
                        </w:txbxContent>
                      </v:textbox>
                    </v:shape>
                    <v:shape id="AutoShape 67" o:spid="_x0000_s1051" type="#_x0000_t32" style="position:absolute;left:8235;top:3903;width:47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WcIAAADdAAAADwAAAGRycy9kb3ducmV2LnhtbERPS2sCMRC+F/ofwhR6q0ktLLIapRZK&#10;eyqsevA4bMbN6may3cR9/PumIHibj+85q83oGtFTF2rPGl5nCgRx6U3NlYbD/vNlASJEZIONZ9Iw&#10;UYDN+vFhhbnxAxfU72IlUgiHHDXYGNtcylBachhmviVO3Ml3DmOCXSVNh0MKd42cK5VJhzWnBost&#10;fVgqL7ur02CuB5lVhc2mH/XVbNFvj+ffUevnp/F9CSLSGO/im/vbpPnqbQ7/36QT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iWcIAAADdAAAADwAAAAAAAAAAAAAA&#10;AAChAgAAZHJzL2Rvd25yZXYueG1sUEsFBgAAAAAEAAQA+QAAAJADAAAAAA==&#10;" strokecolor="black [3213]"/>
                    <v:shape id="Text Box 68" o:spid="_x0000_s1052" type="#_x0000_t202" style="position:absolute;left:6901;top:5238;width:1349;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zcMA&#10;AADdAAAADwAAAGRycy9kb3ducmV2LnhtbERPTWvCQBC9C/0PyxR6000rtSG6hhIi9FaaFHqdZsck&#10;NjsbsmuM/vquIHibx/ucTTqZTow0uNaygudFBIK4srrlWsF3uZvHIJxH1thZJgVncpBuH2YbTLQ9&#10;8ReNha9FCGGXoILG+z6R0lUNGXQL2xMHbm8Hgz7AoZZ6wFMIN518iaKVNNhyaGiwp6yh6q84GgWH&#10;V11+/tb7bPx503leXFZ5XKJST4/T+xqEp8nfxTf3hw7zo+USrt+EE+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FYzcMAAADdAAAADwAAAAAAAAAAAAAAAACYAgAAZHJzL2Rv&#10;d25yZXYueG1sUEsFBgAAAAAEAAQA9QAAAIgDAAAAAA==&#10;" filled="f" strokecolor="white [3212]">
                      <v:textbox inset="1.5mm,,1.5mm">
                        <w:txbxContent>
                          <w:p w:rsidR="00FC32FC" w:rsidRDefault="00FC32FC" w:rsidP="00FC32FC">
                            <w:pPr>
                              <w:pStyle w:val="NoSpacing"/>
                            </w:pPr>
                            <w:proofErr w:type="gramStart"/>
                            <w:r>
                              <w:t>large</w:t>
                            </w:r>
                            <w:proofErr w:type="gramEnd"/>
                            <w:r>
                              <w:t xml:space="preserve"> </w:t>
                            </w:r>
                          </w:p>
                          <w:p w:rsidR="00FC32FC" w:rsidRDefault="00FC32FC" w:rsidP="00FC32FC">
                            <w:pPr>
                              <w:pStyle w:val="NoSpacing"/>
                            </w:pPr>
                            <w:proofErr w:type="gramStart"/>
                            <w:r>
                              <w:t>test-tube</w:t>
                            </w:r>
                            <w:proofErr w:type="gramEnd"/>
                          </w:p>
                        </w:txbxContent>
                      </v:textbox>
                    </v:shape>
                    <v:shape id="AutoShape 69" o:spid="_x0000_s1053" type="#_x0000_t32" style="position:absolute;left:7658;top:5555;width:862;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RftsIAAADdAAAADwAAAGRycy9kb3ducmV2LnhtbERPS2sCMRC+F/wPYQRvNVHLIlujqCB6&#10;EnwcPA6b6WbbzWTdRF3/vSkUepuP7zmzRedqcac2VJ41jIYKBHHhTcWlhvNp8z4FESKywdozaXhS&#10;gMW89zbD3PgHH+h+jKVIIRxy1GBjbHIpQ2HJYRj6hjhxX751GBNsS2lafKRwV8uxUpl0WHFqsNjQ&#10;2lLxc7w5DeZ2lll5sNlzr7b1Cv3q8n3ttB70u+UniEhd/Bf/uXcmzVeTD/j9Jp0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RftsIAAADdAAAADwAAAAAAAAAAAAAA&#10;AAChAgAAZHJzL2Rvd25yZXYueG1sUEsFBgAAAAAEAAQA+QAAAJADAAAAAA==&#10;" strokecolor="black [3213]"/>
                  </v:group>
                  <v:group id="Group 122" o:spid="_x0000_s1054" style="position:absolute;left:2319;top:3903;width:3113;height:3058" coordorigin="2319,3903" coordsize="3113,3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EARsMAAADdAAAADwAAAGRycy9kb3ducmV2LnhtbERPTYvCMBC9C/6HMMLe&#10;NO2KItUoIuuyBxGsC4u3oRnbYjMpTWzrv98Igrd5vM9ZbXpTiZYaV1pWEE8iEMSZ1SXnCn7P+/EC&#10;hPPIGivLpOBBDjbr4WCFibYdn6hNfS5CCLsEFRTe14mULivIoJvYmjhwV9sY9AE2udQNdiHcVPIz&#10;iubSYMmhocCadgVlt/RuFHx32G2n8Vd7uF13j8t5dvw7xKTUx6jfLkF46v1b/HL/6DA/ms7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gQBGwwAAAN0AAAAP&#10;AAAAAAAAAAAAAAAAAKoCAABkcnMvZG93bnJldi54bWxQSwUGAAAAAAQABAD6AAAAmgMAAAAA&#10;">
                    <v:shape id="AutoShape 31" o:spid="_x0000_s1055" type="#_x0000_t32" style="position:absolute;left:2595;top:6708;width:11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JrdsQAAADdAAAADwAAAGRycy9kb3ducmV2LnhtbERPS2sCMRC+C/0PYYTeNFGp2K1ZkaIg&#10;eOrWB71NN7MP3EzWTarbf98UCr3Nx/ec5aq3jbhR52vHGiZjBYI4d6bmUsPhfTtagPAB2WDjmDR8&#10;k4dV+jBYYmLcnd/oloVSxBD2CWqoQmgTKX1ekUU/di1x5ArXWQwRdqU0Hd5juG3kVKm5tFhzbKiw&#10;pdeK8kv2ZTVsMtWv7fPpY3E88NPlvD8Xn9eZ1o/Dfv0CIlAf/sV/7p2J89VsDr/fx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mt2xAAAAN0AAAAPAAAAAAAAAAAA&#10;AAAAAKECAABkcnMvZG93bnJldi54bWxQSwUGAAAAAAQABAD5AAAAkgMAAAAA&#10;" strokecolor="black [3213]" strokeweight="1.5pt">
                      <v:stroke dashstyle="1 1"/>
                    </v:shape>
                    <v:shape id="AutoShape 32" o:spid="_x0000_s1056" type="#_x0000_t32" style="position:absolute;left:2490;top:695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Z9L8IAAADdAAAADwAAAGRycy9kb3ducmV2LnhtbERP3WrCMBS+H+wdwhnsbqbdYHPVKCJM&#10;OmGIzgc4NGdNWXJSmlizt18Ewbvz8f2e+TI5K0YaQudZQTkpQBA3XnfcKjh+fzxNQYSIrNF6JgV/&#10;FGC5uL+bY6X9mfc0HmIrcgiHChWYGPtKytAYchgmvifO3I8fHMYMh1bqAc853Fn5XBSv0mHHucFg&#10;T2tDze/h5BQ0pa1rW5rd+3a1+RrZdZ8prZV6fEirGYhIKd7EV3et8/zi5Q0u3+QT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Z9L8IAAADdAAAADwAAAAAAAAAAAAAA&#10;AAChAgAAZHJzL2Rvd25yZXYueG1sUEsFBgAAAAAEAAQA+QAAAJADAAAAAA==&#10;" strokecolor="black [3213]" strokeweight="3pt"/>
                    <v:shape id="AutoShape 33" o:spid="_x0000_s1057" type="#_x0000_t32" style="position:absolute;left:2595;top:6801;width:11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Fan8cAAADdAAAADwAAAGRycy9kb3ducmV2LnhtbESPQWvCQBCF74X+h2UEb3XXikWjq0hp&#10;odBTU1vxNmbHJJidTbOrxn/fORR6m+G9ee+b5br3jbpQF+vAFsYjA4q4CK7m0sL28/VhBiomZIdN&#10;YLJwowjr1f3dEjMXrvxBlzyVSkI4ZmihSqnNtI5FRR7jKLTEoh1D5zHJ2pXadXiVcN/oR2OetMea&#10;paHClp4rKk752Vt4yU2/8fPv/exry9PT7n13PPxMrB0O+s0CVKI+/Zv/rt+c4JuJ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sVqfxwAAAN0AAAAPAAAAAAAA&#10;AAAAAAAAAKECAABkcnMvZG93bnJldi54bWxQSwUGAAAAAAQABAD5AAAAlQMAAAAA&#10;" strokecolor="black [3213]" strokeweight="1.5pt">
                      <v:stroke dashstyle="1 1"/>
                    </v:shape>
                    <v:shape id="AutoShape 34" o:spid="_x0000_s1058" type="#_x0000_t32" style="position:absolute;left:2700;top:6878;width:9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BMQAAADdAAAADwAAAGRycy9kb3ducmV2LnhtbERPS2sCMRC+C/6HMEJvmlRRdLtRRFoo&#10;eOrWB71NN7MP3Ey2m1S3/74pCL3Nx/ecdNPbRlyp87VjDY8TBYI4d6bmUsPh/WW8BOEDssHGMWn4&#10;IQ+b9XCQYmLcjd/omoVSxBD2CWqoQmgTKX1ekUU/cS1x5ArXWQwRdqU0Hd5iuG3kVKmFtFhzbKiw&#10;pV1F+SX7thqeM9Vv7er0sTweeH4578/F59dM64dRv30CEagP/+K7+9XE+Wq2gr9v4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8ExAAAAN0AAAAPAAAAAAAAAAAA&#10;AAAAAKECAABkcnMvZG93bnJldi54bWxQSwUGAAAAAAQABAD5AAAAkgMAAAAA&#10;" strokecolor="black [3213]" strokeweight="1.5pt">
                      <v:stroke dashstyle="1 1"/>
                    </v:shape>
                    <v:shape id="Freeform 4" o:spid="_x0000_s1059" style="position:absolute;left:2490;top:4319;width:1395;height:2642;visibility:visible;mso-wrap-style:square;v-text-anchor:middle" coordsize="1395,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9PMMA&#10;AADdAAAADwAAAGRycy9kb3ducmV2LnhtbESPQWsCQQyF7wX/wxDBW51RSquro1ih0EMv2noPO3F3&#10;cSez7KS6/vvmUPCW8F7e+7LeDrE1V+pzk9jDbOrAEJcpNFx5+Pn+eF6AyYIcsE1MHu6UYbsZPa2x&#10;COnGB7oepTIawrlAD7VIV1iby5oi5mnqiFU7pz6i6NpXNvR40/DY2rlzrzZiw9pQY0f7msrL8Td6&#10;eDs3ds/yvhSZLwdnT5X7mu28n4yH3QqM0CAP8//1Z1B896L8+o2OY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9PMMAAADdAAAADwAAAAAAAAAAAAAAAACYAgAAZHJzL2Rv&#10;d25yZXYueG1sUEsFBgAAAAAEAAQA9QAAAIgDAAAAAA==&#10;" path="m,c20,25,43,48,60,75,69,89,88,31,90,180,92,329,78,752,75,971v-3,219,-2,358,,525c77,1663,63,1879,90,1976v27,97,75,83,150,105c315,2103,450,2103,540,2111v90,8,150,15,240,15c870,2126,1000,2130,1080,2111v80,-19,145,-14,180,-101c1295,1923,1285,1752,1290,1586v5,-166,,-340,,-570c1290,786,1278,361,1290,206v12,-155,58,-86,75,-120c1382,52,1389,18,1395,e" filled="f" strokecolor="black [3213]" strokeweight="1pt">
                      <v:path arrowok="t" o:connecttype="custom" o:connectlocs="0,0;38100,59073;57150,141775;47625,1193272;85725,1594968;57150,1501005;133350,1618788;352425,1621536;495300,1628221;704850,1628247;800100,1583153;828675,1465008;838200,1299757;847725,1110570;847725,720689;857250,70887;885825,0" o:connectangles="0,0,0,0,0,0,0,0,0,0,0,0,0,0,0,0,0"/>
                    </v:shape>
                    <v:rect id="Rectangle 5" o:spid="_x0000_s1060" style="position:absolute;left:2389;top:4196;width:1556;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03u70A&#10;AADdAAAADwAAAGRycy9kb3ducmV2LnhtbERPSwrCMBDdC94hjOBOUz+IVKOIIIiurOJ6aMa22ExK&#10;EzXe3giCu3m87yzXwdTiSa2rLCsYDRMQxLnVFRcKLufdYA7CeWSNtWVS8CYH61W3s8RU2xef6Jn5&#10;QsQQdikqKL1vUildXpJBN7QNceRutjXoI2wLqVt8xXBTy3GSzKTBimNDiQ1tS8rv2cMouM5PuriE&#10;Q2aOk8f2Np45E7xTqt8LmwUIT8H/xT/3Xsf5yXQE32/iC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U03u70AAADdAAAADwAAAAAAAAAAAAAAAACYAgAAZHJzL2Rvd25yZXYu&#10;eG1sUEsFBgAAAAAEAAQA9QAAAIIDAAAAAA==&#10;" filled="f" strokecolor="black [3213]"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 o:spid="_x0000_s1061" type="#_x0000_t5" style="position:absolute;left:3873;top:4180;width:170;height:1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msVMMA&#10;AADdAAAADwAAAGRycy9kb3ducmV2LnhtbERPzUrDQBC+C32HZQRvdmOoWtJuS6kURHrQ6gMM2Wk2&#10;NDsbdtYk+vSuIHibj+931tvJd2qgKG1gA3fzAhRxHWzLjYGP98PtEpQkZItdYDLwRQLbzexqjZUN&#10;I7/RcEqNyiEsFRpwKfWV1lI78ijz0BNn7hyix5RhbLSNOOZw3+myKB60x5Zzg8Oe9o7qy+nTG6iP&#10;T48v37v7JkkZx+VwFPd6FmNurqfdClSiKf2L/9zPNs8vFiX8fpN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msVMMAAADdAAAADwAAAAAAAAAAAAAAAACYAgAAZHJzL2Rv&#10;d25yZXYueG1sUEsFBgAAAAAEAAQA9QAAAIgDAAAAAA==&#10;" adj="21600" strokecolor="black [3213]"/>
                    <v:rect id="Rectangle 13" o:spid="_x0000_s1062" style="position:absolute;left:2865;top:4196;width:680;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pMUA&#10;AADdAAAADwAAAGRycy9kb3ducmV2LnhtbERPS2vCQBC+C/0PyxS8iO62lhBSN1Kkggeh1FbQ25Cd&#10;PGh2NmQ3Gv99t1DwNh/fc1br0bbiQr1vHGt4WigQxIUzDVcavr+28xSED8gGW8ek4UYe1vnDZIWZ&#10;cVf+pMshVCKGsM9QQx1Cl0npi5os+oXriCNXut5iiLCvpOnxGsNtK5+VSqTFhmNDjR1taip+DoPV&#10;IG8fSRqG8rx5P21nabcfjqMatJ4+jm+vIAKN4S7+d+9MnK9elvD3TTxB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mOkxQAAAN0AAAAPAAAAAAAAAAAAAAAAAJgCAABkcnMv&#10;ZG93bnJldi54bWxQSwUGAAAAAAQABAD1AAAAigMAAAAA&#10;" strokecolor="black [3213]"/>
                    <v:shape id="AutoShape 14" o:spid="_x0000_s1063" type="#_x0000_t32" style="position:absolute;left:2865;top:6452;width:68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Isy8MAAADdAAAADwAAAGRycy9kb3ducmV2LnhtbERPTWvCQBC9F/wPywi91V2LhJJmE0yh&#10;6Kmg9eBxyE6zabOzaXbV+O9dodDbPN7nFNXkenGmMXSeNSwXCgRx403HrYbD5/vTC4gQkQ32nknD&#10;lQJU5eyhwNz4C+/ovI+tSCEcctRgYxxyKUNjyWFY+IE4cV9+dBgTHFtpRrykcNfLZ6Uy6bDj1GBx&#10;oDdLzc/+5DSY00Fm7c5m1w+16Wv09fH7d9L6cT6tX0FEmuK/+M+9NWm+Wq3g/k06QZ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CLMvDAAAA3QAAAA8AAAAAAAAAAAAA&#10;AAAAoQIAAGRycy9kb3ducmV2LnhtbFBLBQYAAAAABAAEAPkAAACRAwAAAAA=&#10;" strokecolor="black [3213]"/>
                    <v:oval id="Oval 15" o:spid="_x0000_s1064" style="position:absolute;left:3135;top:6376;width:113;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V/MYA&#10;AADdAAAADwAAAGRycy9kb3ducmV2LnhtbERP32vCMBB+H/g/hBP2Mmay4USrUUQQBhsM6zbw7WjO&#10;pthc2ibTur9+GQz2dh/fz1useleLM3Wh8qzhYaRAEBfeVFxqeN9v76cgQkQ2WHsmDVcKsFoObhaY&#10;GX/hHZ3zWIoUwiFDDTbGJpMyFJYchpFviBN39J3DmGBXStPhJYW7Wj4qNZEOK04NFhvaWCpO+ZfT&#10;0Na5OuymUX3c2c/t2+ylfd18t1rfDvv1HESkPv6L/9zPJs1X4yf4/Sad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WV/MYAAADdAAAADwAAAAAAAAAAAAAAAACYAgAAZHJz&#10;L2Rvd25yZXYueG1sUEsFBgAAAAAEAAQA9QAAAIsDAAAAAA==&#10;" strokecolor="black [3213]"/>
                    <v:shape id="AutoShape 24" o:spid="_x0000_s1065" type="#_x0000_t32" style="position:absolute;left:3485;top:4879;width:1780;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XJ8EAAADdAAAADwAAAGRycy9kb3ducmV2LnhtbERPTYvCMBC9C/6HMII3TVykLF2jqCDr&#10;SdD1sMehGZtqM6lN1PrvNwuCt3m8z5ktOleLO7Wh8qxhMlYgiAtvKi41HH82o08QISIbrD2ThicF&#10;WMz7vRnmxj94T/dDLEUK4ZCjBhtjk0sZCksOw9g3xIk7+dZhTLAtpWnxkcJdLT+UyqTDilODxYbW&#10;lorL4eY0mNtRZuXeZs+d+q5X6Fe/52un9XDQLb9AROriW/xyb02ar6YZ/H+TTp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3BcnwQAAAN0AAAAPAAAAAAAAAAAAAAAA&#10;AKECAABkcnMvZG93bnJldi54bWxQSwUGAAAAAAQABAD5AAAAjwMAAAAA&#10;" strokecolor="black [3213]"/>
                    <v:shape id="AutoShape 26" o:spid="_x0000_s1066" type="#_x0000_t32" style="position:absolute;left:3248;top:5996;width:2154;height: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CyvMIAAADdAAAADwAAAGRycy9kb3ducmV2LnhtbERPS2sCMRC+F/wPYQRvNVFkK1ujqCB6&#10;EnwcPA6b6WbbzWTdRF3/vSkUepuP7zmzRedqcac2VJ41jIYKBHHhTcWlhvNp8z4FESKywdozaXhS&#10;gMW89zbD3PgHH+h+jKVIIRxy1GBjbHIpQ2HJYRj6hjhxX751GBNsS2lafKRwV8uxUpl0WHFqsNjQ&#10;2lLxc7w5DeZ2lll5sNlzr7b1Cv3q8n3ttB70u+UniEhd/Bf/uXcmzVeTD/j9Jp0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CyvMIAAADdAAAADwAAAAAAAAAAAAAA&#10;AAChAgAAZHJzL2Rvd25yZXYueG1sUEsFBgAAAAAEAAQA+QAAAJADAAAAAA==&#10;" strokecolor="black [3213]"/>
                    <v:shape id="AutoShape 28" o:spid="_x0000_s1067" type="#_x0000_t32" style="position:absolute;left:3675;top:6792;width:1724;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mzsUAAADdAAAADwAAAGRycy9kb3ducmV2LnhtbESPT2sCMRDF70K/Q5hCb5q0lEW2RqlC&#10;aU+Cfw4eh810s7qZrJuo67d3DoXeZnhv3vvNbDGEVl2pT01kC68TA4q4iq7h2sJ+9zWegkoZ2WEb&#10;mSzcKcFi/jSaYenijTd03eZaSQinEi34nLtS61R5CpgmsSMW7Tf2AbOsfa1djzcJD61+M6bQARuW&#10;Bo8drTxVp+0lWHCXvS7qjS/ua/PdLjEuD8fzYO3L8/D5ASrTkP/Nf9c/TvDNu+DKNzKCn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8mzsUAAADdAAAADwAAAAAAAAAA&#10;AAAAAAChAgAAZHJzL2Rvd25yZXYueG1sUEsFBgAAAAAEAAQA+QAAAJMDAAAAAA==&#10;" strokecolor="black [3213]"/>
                    <v:shape id="AutoShape 37" o:spid="_x0000_s1068" type="#_x0000_t32" style="position:absolute;left:2319;top:4127;width:1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k8cEAAADdAAAADwAAAGRycy9kb3ducmV2LnhtbERPTYvCMBC9C/6HMII3TV1EtDYVUYqe&#10;dteq96EZ22IzKU1W6783Cwt7m8f7nGTTm0Y8qHO1ZQWzaQSCuLC65lLB5ZxNliCcR9bYWCYFL3Kw&#10;SYeDBGNtn3yiR+5LEULYxaig8r6NpXRFRQbd1LbEgbvZzqAPsCul7vAZwk0jP6JoIQ3WHBoqbGlX&#10;UXHPf4wCv9j38vuw4uuuWDr9ec2+Lnmm1HjUb9cgPPX+X/znPuowP5qv4PebcIJM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CTxwQAAAN0AAAAPAAAAAAAAAAAAAAAA&#10;AKECAABkcnMvZG93bnJldi54bWxQSwUGAAAAAAQABAD5AAAAjwMAAAAA&#10;" strokecolor="black [3213]" strokeweight="1pt"/>
                    <v:shape id="AutoShape 38" o:spid="_x0000_s1069" type="#_x0000_t32" style="position:absolute;left:2329;top:4140;width:90;height: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cbscUAAADdAAAADwAAAGRycy9kb3ducmV2LnhtbESPQWvCQBCF70L/wzKF3nTTQkVjNlIs&#10;oT3ZGuN9yI5JMDsbsltN/71zKPQ2w3vz3jfZdnK9utIYOs8GnhcJKOLa244bA9WxmK9AhYhssfdM&#10;Bn4pwDZ/mGWYWn/jA13L2CgJ4ZCigTbGIdU61C05DAs/EIt29qPDKOvYaDviTcJdr1+SZKkddiwN&#10;LQ60a6m+lD/OQFy+T/r7Y82nXb0Kdn8qvqqyMObpcXrbgIo0xX/z3/WnFfzkVfjlGxlB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cbscUAAADdAAAADwAAAAAAAAAA&#10;AAAAAAChAgAAZHJzL2Rvd25yZXYueG1sUEsFBgAAAAAEAAQA+QAAAJMDAAAAAA==&#10;" strokecolor="black [3213]" strokeweight="1pt"/>
                    <v:shape id="AutoShape 39" o:spid="_x0000_s1070" type="#_x0000_t32" style="position:absolute;left:3960;top:4144;width:203;height: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hE+8QAAADdAAAADwAAAGRycy9kb3ducmV2LnhtbERP20rDQBB9L/gPywi+md0WKhq7LUUq&#10;CErBeHkes2MSzc6G7Jim/fquUOjbHM51FqvRt2qgPjaBLUwzA4q4DK7hysL72+P1LagoyA7bwGRh&#10;TxFWy4vJAnMXdvxKQyGVSiEcc7RQi3S51rGsyWPMQkecuO/Qe5QE+0q7Hncp3Ld6ZsyN9thwaqix&#10;o4eayt/iz1uYH4x0xfDzsvb0sXm++/rcymZm7dXluL4HJTTKWXxyP7k038yn8P9NOkEv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ET7xAAAAN0AAAAPAAAAAAAAAAAA&#10;AAAAAKECAABkcnMvZG93bnJldi54bWxQSwUGAAAAAAQABAD5AAAAkgMAAAAA&#10;" strokecolor="black [3213]" strokeweight="1pt"/>
                    <v:shape id="AutoShape 40" o:spid="_x0000_s1071" type="#_x0000_t32" style="position:absolute;left:3630;top:3903;width:1802;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6H+cIAAADdAAAADwAAAGRycy9kb3ducmV2LnhtbERPS2sCMRC+F/ofwhR6q0mFLrIapRZK&#10;eyqsevA4bMbN6may3cR9/PumIHibj+85q83oGtFTF2rPGl5nCgRx6U3NlYbD/vNlASJEZIONZ9Iw&#10;UYDN+vFhhbnxAxfU72IlUgiHHDXYGNtcylBachhmviVO3Ml3DmOCXSVNh0MKd42cK5VJhzWnBost&#10;fVgqL7ur02CuB5lVhc2mH/XVbNFvj+ffUevnp/F9CSLSGO/im/vbpPnqbQ7/36QT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6H+cIAAADdAAAADwAAAAAAAAAAAAAA&#10;AAChAgAAZHJzL2Rvd25yZXYueG1sUEsFBgAAAAAEAAQA+QAAAJADAAAAAA==&#10;" strokecolor="black [3213]"/>
                    <v:shape id="AutoShape 120" o:spid="_x0000_s1072" type="#_x0000_t32" style="position:absolute;left:2595;top:6602;width:119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npsMAAADdAAAADwAAAGRycy9kb3ducmV2LnhtbERPTWvCQBC9C/0PyxR6MxuVhpq6iggF&#10;wVO1hx6H7JhEs7Mxu4mrv94tFLzN433OYhVMIwbqXG1ZwSRJQRAXVtdcKvg5fI0/QDiPrLGxTApu&#10;5GC1fBktMNf2yt807H0pYgi7HBVU3re5lK6oyKBLbEscuaPtDPoIu1LqDq8x3DRymqaZNFhzbKiw&#10;pU1FxXnfGwXD7yn0u/44XW9DPT/PM7zPLplSb69h/QnCU/BP8b97q+P89H0Gf9/EE+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dZ6bDAAAA3QAAAA8AAAAAAAAAAAAA&#10;AAAAoQIAAGRycy9kb3ducmV2LnhtbFBLBQYAAAAABAAEAPkAAACRAwAAAAA=&#10;" strokecolor="black [3213]"/>
                  </v:group>
                </v:group>
                <v:line id="Straight Connector 193" o:spid="_x0000_s1073" style="position:absolute;visibility:visible;mso-wrap-style:square" from="39306,2860" to="39306,2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iMQAAADcAAAADwAAAGRycy9kb3ducmV2LnhtbERPTWvCQBC9C/0PyxS86UZFY1NXCYLQ&#10;2pO2pdchO02i2dmwu8bor+8WCr3N433OatObRnTkfG1ZwWScgCAurK65VPDxvhstQfiArLGxTApu&#10;5GGzfhisMNP2ygfqjqEUMYR9hgqqENpMSl9UZNCPbUscuW/rDIYIXSm1w2sMN42cJslCGqw5NlTY&#10;0rai4ny8GAXLYn9yeZq/TuafbXrvpm+L3Veq1PCxz59BBOrDv/jP/aLj/Kc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eIxAAAANwAAAAPAAAAAAAAAAAA&#10;AAAAAKECAABkcnMvZG93bnJldi54bWxQSwUGAAAAAAQABAD5AAAAkgMAAAAA&#10;" strokecolor="black [3213]"/>
              </v:group>
            </w:pict>
          </mc:Fallback>
        </mc:AlternateContent>
      </w: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FC32FC" w:rsidRDefault="00FC32FC" w:rsidP="004D093D">
      <w:pPr>
        <w:pStyle w:val="ListParagraph"/>
        <w:spacing w:after="0" w:line="240" w:lineRule="auto"/>
        <w:rPr>
          <w:rFonts w:ascii="Arial" w:hAnsi="Arial" w:cs="Arial"/>
          <w:bCs/>
          <w:szCs w:val="20"/>
        </w:rPr>
      </w:pPr>
    </w:p>
    <w:p w:rsidR="004D093D" w:rsidRPr="004D093D" w:rsidRDefault="004D093D" w:rsidP="00301D4F">
      <w:pPr>
        <w:pStyle w:val="ListParagraph"/>
        <w:numPr>
          <w:ilvl w:val="0"/>
          <w:numId w:val="26"/>
        </w:numPr>
        <w:spacing w:after="120" w:line="240" w:lineRule="auto"/>
        <w:contextualSpacing w:val="0"/>
        <w:rPr>
          <w:rFonts w:ascii="Arial" w:hAnsi="Arial" w:cs="Arial"/>
          <w:bCs/>
          <w:szCs w:val="20"/>
        </w:rPr>
      </w:pPr>
      <w:r w:rsidRPr="004D093D">
        <w:rPr>
          <w:rFonts w:ascii="Arial" w:hAnsi="Arial" w:cs="Arial"/>
          <w:bCs/>
          <w:szCs w:val="20"/>
        </w:rPr>
        <w:lastRenderedPageBreak/>
        <w:t>The apparatus should then be left to run so that the propanone rises up the paper and carries the different pigments with it. Learners should be instructed to watch the separation and to observe the order in which each of the different colours appear. They should not move the container during this time. Learners should also be instructed to make sure that the propanone does not run off the end of the paper. When they see the rising edge of the propanone (the solvent front) about 10</w:t>
      </w:r>
      <w:r w:rsidRPr="004D093D">
        <w:rPr>
          <w:rFonts w:ascii="Arial" w:hAnsi="Arial" w:cs="Arial"/>
          <w:bCs/>
          <w:sz w:val="12"/>
          <w:szCs w:val="10"/>
        </w:rPr>
        <w:t xml:space="preserve"> </w:t>
      </w:r>
      <w:r w:rsidRPr="004D093D">
        <w:rPr>
          <w:rFonts w:ascii="Arial" w:hAnsi="Arial" w:cs="Arial"/>
          <w:bCs/>
          <w:szCs w:val="20"/>
        </w:rPr>
        <w:t>mm from the end of the paper, they should lift the paper from the solvent and draw a pencil line at the solvent front. The waiting time provides an opportunity to discuss why pencil is used for marking chromatography paper, why the spots must be concentrated and how the propanone (solvent) is able to separate out the pigments.</w:t>
      </w:r>
    </w:p>
    <w:p w:rsidR="004D093D" w:rsidRPr="004D093D" w:rsidRDefault="004D093D" w:rsidP="00301D4F">
      <w:pPr>
        <w:pStyle w:val="ListParagraph"/>
        <w:numPr>
          <w:ilvl w:val="0"/>
          <w:numId w:val="26"/>
        </w:numPr>
        <w:spacing w:after="120" w:line="240" w:lineRule="auto"/>
        <w:contextualSpacing w:val="0"/>
        <w:rPr>
          <w:rFonts w:ascii="Arial" w:hAnsi="Arial" w:cs="Arial"/>
          <w:bCs/>
          <w:szCs w:val="20"/>
        </w:rPr>
      </w:pPr>
      <w:r w:rsidRPr="004D093D">
        <w:rPr>
          <w:rFonts w:ascii="Arial" w:hAnsi="Arial" w:cs="Arial"/>
          <w:bCs/>
          <w:szCs w:val="20"/>
        </w:rPr>
        <w:t>The separation will take between 20 – 30</w:t>
      </w:r>
      <w:r w:rsidRPr="004D093D">
        <w:rPr>
          <w:rFonts w:ascii="Arial" w:hAnsi="Arial" w:cs="Arial"/>
          <w:bCs/>
          <w:sz w:val="12"/>
          <w:szCs w:val="10"/>
        </w:rPr>
        <w:t xml:space="preserve"> </w:t>
      </w:r>
      <w:r w:rsidRPr="004D093D">
        <w:rPr>
          <w:rFonts w:ascii="Arial" w:hAnsi="Arial" w:cs="Arial"/>
          <w:bCs/>
          <w:szCs w:val="20"/>
        </w:rPr>
        <w:t xml:space="preserve">minutes depending on the type of paper used for separation. Coffee filters will be the fastest, but give the least separation. </w:t>
      </w:r>
    </w:p>
    <w:p w:rsidR="004D093D" w:rsidRDefault="004D093D" w:rsidP="00301D4F">
      <w:pPr>
        <w:pStyle w:val="ListParagraph"/>
        <w:numPr>
          <w:ilvl w:val="0"/>
          <w:numId w:val="26"/>
        </w:numPr>
        <w:spacing w:after="120" w:line="240" w:lineRule="auto"/>
        <w:contextualSpacing w:val="0"/>
        <w:rPr>
          <w:rFonts w:ascii="Arial" w:hAnsi="Arial" w:cs="Arial"/>
          <w:bCs/>
          <w:szCs w:val="20"/>
        </w:rPr>
      </w:pPr>
      <w:r w:rsidRPr="004D093D">
        <w:rPr>
          <w:rFonts w:ascii="Arial" w:hAnsi="Arial" w:cs="Arial"/>
          <w:bCs/>
          <w:szCs w:val="20"/>
        </w:rPr>
        <w:t>Removing the chromatograms must be done in a well-ventilated area and the paper left to dry. This is best carried out in an extractor cabinet, but if this is not available then the papers can be hung to dry in an open, well-ventilated space. The containers with propanone should be recovered and left in a safe place for safe disposal.</w:t>
      </w:r>
    </w:p>
    <w:p w:rsidR="004D093D" w:rsidRPr="004D093D" w:rsidRDefault="004D093D" w:rsidP="00301D4F">
      <w:pPr>
        <w:pStyle w:val="ListParagraph"/>
        <w:numPr>
          <w:ilvl w:val="0"/>
          <w:numId w:val="26"/>
        </w:numPr>
        <w:spacing w:after="120" w:line="240" w:lineRule="auto"/>
        <w:contextualSpacing w:val="0"/>
        <w:rPr>
          <w:rFonts w:ascii="Arial" w:hAnsi="Arial" w:cs="Arial"/>
          <w:bCs/>
          <w:szCs w:val="20"/>
        </w:rPr>
      </w:pPr>
      <w:r w:rsidRPr="004D093D">
        <w:rPr>
          <w:rFonts w:ascii="Arial" w:hAnsi="Arial" w:cs="Arial"/>
          <w:bCs/>
          <w:szCs w:val="20"/>
        </w:rPr>
        <w:t>Propanone can be flushed down a sink using a lot of water. Crushed leaves can be wrapped in paper and left outside or in an extractor cabinet until all the propanone has evaporated and then disposed of with normal waste.</w:t>
      </w:r>
    </w:p>
    <w:p w:rsidR="00FF145A" w:rsidRDefault="00FF145A" w:rsidP="00301D4F">
      <w:pPr>
        <w:spacing w:before="240" w:after="120" w:line="240" w:lineRule="auto"/>
        <w:rPr>
          <w:rFonts w:ascii="Arial" w:eastAsia="Times New Roman" w:hAnsi="Arial" w:cs="Arial"/>
          <w:b/>
          <w:bCs/>
          <w:color w:val="C30045"/>
          <w:sz w:val="24"/>
          <w:lang w:eastAsia="en-GB"/>
        </w:rPr>
      </w:pPr>
    </w:p>
    <w:p w:rsidR="000D26F6" w:rsidRDefault="000D26F6" w:rsidP="00301D4F">
      <w:pPr>
        <w:spacing w:before="240"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4D093D" w:rsidRPr="001B7F2E" w:rsidRDefault="004D093D" w:rsidP="00301D4F">
      <w:pPr>
        <w:pStyle w:val="ListParagraph"/>
        <w:numPr>
          <w:ilvl w:val="0"/>
          <w:numId w:val="27"/>
        </w:numPr>
        <w:spacing w:after="120" w:line="240" w:lineRule="auto"/>
        <w:contextualSpacing w:val="0"/>
        <w:rPr>
          <w:rFonts w:ascii="Arial" w:hAnsi="Arial" w:cs="Arial"/>
          <w:bCs/>
        </w:rPr>
      </w:pPr>
      <w:r w:rsidRPr="001B7F2E">
        <w:rPr>
          <w:rFonts w:ascii="Arial" w:hAnsi="Arial" w:cs="Arial"/>
          <w:bCs/>
        </w:rPr>
        <w:t xml:space="preserve">Once the paper is dry, learners are instructed to use pencil to draw around the shapes of the coloured spots and to record the colours. This needs to be done immediately as the colours often fade within 24 hours. At least three spots should be seen, but a good separation should give up to six. Dark yellow or orange carotenes should be close to the solvent front, blue-green chlorophyll a and green chlorophyll b should be next in sequence, yellow xanthophyll is closest to the starting line. A good separation will give two xanthophyll spots and a grey-green </w:t>
      </w:r>
      <w:proofErr w:type="spellStart"/>
      <w:r w:rsidRPr="001B7F2E">
        <w:rPr>
          <w:rFonts w:ascii="Arial" w:hAnsi="Arial" w:cs="Arial"/>
          <w:bCs/>
        </w:rPr>
        <w:t>phaeophytin</w:t>
      </w:r>
      <w:proofErr w:type="spellEnd"/>
      <w:r w:rsidRPr="001B7F2E">
        <w:rPr>
          <w:rFonts w:ascii="Arial" w:hAnsi="Arial" w:cs="Arial"/>
          <w:bCs/>
        </w:rPr>
        <w:t xml:space="preserve"> spot between carotene and the chlorophylls. </w:t>
      </w:r>
    </w:p>
    <w:p w:rsidR="004D093D" w:rsidRPr="001B7F2E" w:rsidRDefault="004D093D" w:rsidP="00301D4F">
      <w:pPr>
        <w:pStyle w:val="ListParagraph"/>
        <w:numPr>
          <w:ilvl w:val="0"/>
          <w:numId w:val="27"/>
        </w:numPr>
        <w:spacing w:after="120" w:line="240" w:lineRule="auto"/>
        <w:contextualSpacing w:val="0"/>
        <w:rPr>
          <w:rFonts w:ascii="Arial" w:hAnsi="Arial" w:cs="Arial"/>
          <w:bCs/>
        </w:rPr>
      </w:pPr>
      <w:r w:rsidRPr="001B7F2E">
        <w:rPr>
          <w:rFonts w:ascii="Arial" w:hAnsi="Arial" w:cs="Arial"/>
          <w:bCs/>
        </w:rPr>
        <w:t xml:space="preserve">Learners are then instructed to calculate the </w:t>
      </w:r>
      <w:proofErr w:type="spellStart"/>
      <w:proofErr w:type="gramStart"/>
      <w:r w:rsidRPr="001B7F2E">
        <w:rPr>
          <w:rFonts w:ascii="Arial" w:hAnsi="Arial" w:cs="Arial"/>
          <w:i/>
        </w:rPr>
        <w:t>R</w:t>
      </w:r>
      <w:r w:rsidRPr="001B7F2E">
        <w:rPr>
          <w:rFonts w:ascii="Arial" w:hAnsi="Arial" w:cs="Arial"/>
          <w:vertAlign w:val="subscript"/>
        </w:rPr>
        <w:t>f</w:t>
      </w:r>
      <w:proofErr w:type="spellEnd"/>
      <w:proofErr w:type="gramEnd"/>
      <w:r w:rsidRPr="001B7F2E">
        <w:rPr>
          <w:rFonts w:ascii="Arial" w:hAnsi="Arial" w:cs="Arial"/>
          <w:vertAlign w:val="subscript"/>
        </w:rPr>
        <w:t xml:space="preserve"> </w:t>
      </w:r>
      <w:r w:rsidRPr="001B7F2E">
        <w:rPr>
          <w:rFonts w:ascii="Arial" w:hAnsi="Arial" w:cs="Arial"/>
          <w:bCs/>
        </w:rPr>
        <w:t xml:space="preserve">(retention values). This provides an opportunity for discussion about </w:t>
      </w:r>
      <w:proofErr w:type="spellStart"/>
      <w:proofErr w:type="gramStart"/>
      <w:r w:rsidRPr="001B7F2E">
        <w:rPr>
          <w:rFonts w:ascii="Arial" w:hAnsi="Arial" w:cs="Arial"/>
          <w:i/>
        </w:rPr>
        <w:t>R</w:t>
      </w:r>
      <w:r w:rsidRPr="001B7F2E">
        <w:rPr>
          <w:rFonts w:ascii="Arial" w:hAnsi="Arial" w:cs="Arial"/>
          <w:vertAlign w:val="subscript"/>
        </w:rPr>
        <w:t>f</w:t>
      </w:r>
      <w:proofErr w:type="spellEnd"/>
      <w:proofErr w:type="gramEnd"/>
      <w:r w:rsidRPr="001B7F2E">
        <w:rPr>
          <w:rFonts w:ascii="Arial" w:hAnsi="Arial" w:cs="Arial"/>
          <w:vertAlign w:val="subscript"/>
        </w:rPr>
        <w:t xml:space="preserve"> </w:t>
      </w:r>
      <w:r w:rsidRPr="001B7F2E">
        <w:rPr>
          <w:rFonts w:ascii="Arial" w:hAnsi="Arial" w:cs="Arial"/>
          <w:bCs/>
        </w:rPr>
        <w:t xml:space="preserve">values and how they can be used to identify specific compounds because every compound has a specific </w:t>
      </w:r>
      <w:proofErr w:type="spellStart"/>
      <w:r w:rsidRPr="001B7F2E">
        <w:rPr>
          <w:rFonts w:ascii="Arial" w:hAnsi="Arial" w:cs="Arial"/>
          <w:i/>
        </w:rPr>
        <w:t>R</w:t>
      </w:r>
      <w:r w:rsidRPr="001B7F2E">
        <w:rPr>
          <w:rFonts w:ascii="Arial" w:hAnsi="Arial" w:cs="Arial"/>
          <w:vertAlign w:val="subscript"/>
        </w:rPr>
        <w:t>f</w:t>
      </w:r>
      <w:proofErr w:type="spellEnd"/>
      <w:r w:rsidRPr="001B7F2E">
        <w:rPr>
          <w:rFonts w:ascii="Arial" w:hAnsi="Arial" w:cs="Arial"/>
          <w:bCs/>
        </w:rPr>
        <w:t xml:space="preserve"> value in every specific solvent. </w:t>
      </w:r>
    </w:p>
    <w:p w:rsidR="004D093D" w:rsidRPr="001B7F2E" w:rsidRDefault="004D093D" w:rsidP="00301D4F">
      <w:pPr>
        <w:pStyle w:val="ListParagraph"/>
        <w:spacing w:after="120" w:line="240" w:lineRule="auto"/>
        <w:ind w:left="360"/>
        <w:contextualSpacing w:val="0"/>
        <w:rPr>
          <w:rFonts w:ascii="Arial" w:hAnsi="Arial" w:cs="Arial"/>
          <w:bCs/>
        </w:rPr>
      </w:pPr>
      <w:r w:rsidRPr="001B7F2E">
        <w:rPr>
          <w:rFonts w:ascii="Arial" w:hAnsi="Arial" w:cs="Arial"/>
          <w:bCs/>
        </w:rPr>
        <w:t xml:space="preserve">Learners are instructed to measure from the origin to the solvent front and then to the centre of each pigment spot and use these to calculate the </w:t>
      </w:r>
      <w:proofErr w:type="spellStart"/>
      <w:proofErr w:type="gramStart"/>
      <w:r w:rsidRPr="001B7F2E">
        <w:rPr>
          <w:rFonts w:ascii="Arial" w:hAnsi="Arial" w:cs="Arial"/>
          <w:i/>
        </w:rPr>
        <w:t>R</w:t>
      </w:r>
      <w:r w:rsidRPr="001B7F2E">
        <w:rPr>
          <w:rFonts w:ascii="Arial" w:hAnsi="Arial" w:cs="Arial"/>
          <w:vertAlign w:val="subscript"/>
        </w:rPr>
        <w:t>f</w:t>
      </w:r>
      <w:proofErr w:type="spellEnd"/>
      <w:proofErr w:type="gramEnd"/>
      <w:r w:rsidRPr="001B7F2E">
        <w:rPr>
          <w:rFonts w:ascii="Arial" w:hAnsi="Arial" w:cs="Arial"/>
          <w:bCs/>
        </w:rPr>
        <w:t xml:space="preserve"> value.</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4082"/>
      </w:tblGrid>
      <w:tr w:rsidR="00301D4F" w:rsidTr="008A58CA">
        <w:tc>
          <w:tcPr>
            <w:tcW w:w="726" w:type="dxa"/>
            <w:vMerge w:val="restart"/>
            <w:vAlign w:val="center"/>
          </w:tcPr>
          <w:p w:rsidR="00301D4F" w:rsidRDefault="00301D4F" w:rsidP="008A58CA">
            <w:pPr>
              <w:pStyle w:val="ListParagraph"/>
              <w:spacing w:after="0" w:line="240" w:lineRule="auto"/>
              <w:ind w:left="0"/>
              <w:contextualSpacing w:val="0"/>
              <w:jc w:val="right"/>
              <w:rPr>
                <w:rFonts w:ascii="Arial" w:hAnsi="Arial" w:cs="Arial"/>
                <w:bCs/>
              </w:rPr>
            </w:pPr>
            <w:proofErr w:type="spellStart"/>
            <w:r w:rsidRPr="001B7F2E">
              <w:rPr>
                <w:rFonts w:ascii="Arial" w:hAnsi="Arial" w:cs="Arial"/>
                <w:i/>
              </w:rPr>
              <w:t>R</w:t>
            </w:r>
            <w:r w:rsidRPr="001B7F2E">
              <w:rPr>
                <w:rFonts w:ascii="Arial" w:hAnsi="Arial" w:cs="Arial"/>
                <w:vertAlign w:val="subscript"/>
              </w:rPr>
              <w:t>f</w:t>
            </w:r>
            <w:proofErr w:type="spellEnd"/>
            <w:r w:rsidRPr="001B7F2E">
              <w:rPr>
                <w:rFonts w:ascii="Arial" w:hAnsi="Arial" w:cs="Arial"/>
                <w:bCs/>
              </w:rPr>
              <w:t xml:space="preserve"> =</w:t>
            </w:r>
          </w:p>
        </w:tc>
        <w:tc>
          <w:tcPr>
            <w:tcW w:w="4082" w:type="dxa"/>
            <w:tcBorders>
              <w:bottom w:val="single" w:sz="4" w:space="0" w:color="auto"/>
            </w:tcBorders>
            <w:vAlign w:val="center"/>
          </w:tcPr>
          <w:p w:rsidR="00301D4F" w:rsidRPr="00301D4F" w:rsidRDefault="00301D4F" w:rsidP="008A58CA">
            <w:pPr>
              <w:pStyle w:val="ListParagraph"/>
              <w:spacing w:after="0" w:line="240" w:lineRule="auto"/>
              <w:ind w:left="0"/>
              <w:contextualSpacing w:val="0"/>
              <w:jc w:val="center"/>
              <w:rPr>
                <w:rFonts w:ascii="Arial" w:hAnsi="Arial" w:cs="Arial"/>
                <w:bCs/>
              </w:rPr>
            </w:pPr>
            <w:r w:rsidRPr="00301D4F">
              <w:rPr>
                <w:rFonts w:ascii="Arial" w:hAnsi="Arial" w:cs="Arial"/>
                <w:bCs/>
              </w:rPr>
              <w:t>distance moved by pigment spot</w:t>
            </w:r>
          </w:p>
        </w:tc>
      </w:tr>
      <w:tr w:rsidR="00301D4F" w:rsidTr="008A58CA">
        <w:tc>
          <w:tcPr>
            <w:tcW w:w="726" w:type="dxa"/>
            <w:vMerge/>
          </w:tcPr>
          <w:p w:rsidR="00301D4F" w:rsidRDefault="00301D4F" w:rsidP="00301D4F">
            <w:pPr>
              <w:pStyle w:val="ListParagraph"/>
              <w:spacing w:after="0" w:line="240" w:lineRule="auto"/>
              <w:ind w:left="0"/>
              <w:contextualSpacing w:val="0"/>
              <w:rPr>
                <w:rFonts w:ascii="Arial" w:hAnsi="Arial" w:cs="Arial"/>
                <w:bCs/>
              </w:rPr>
            </w:pPr>
          </w:p>
        </w:tc>
        <w:tc>
          <w:tcPr>
            <w:tcW w:w="4082" w:type="dxa"/>
            <w:tcBorders>
              <w:top w:val="single" w:sz="4" w:space="0" w:color="auto"/>
            </w:tcBorders>
            <w:vAlign w:val="center"/>
          </w:tcPr>
          <w:p w:rsidR="00301D4F" w:rsidRDefault="00301D4F" w:rsidP="008A58CA">
            <w:pPr>
              <w:pStyle w:val="ListParagraph"/>
              <w:spacing w:after="0" w:line="240" w:lineRule="auto"/>
              <w:ind w:left="0"/>
              <w:contextualSpacing w:val="0"/>
              <w:jc w:val="center"/>
              <w:rPr>
                <w:rFonts w:ascii="Arial" w:hAnsi="Arial" w:cs="Arial"/>
                <w:bCs/>
              </w:rPr>
            </w:pPr>
            <w:r w:rsidRPr="001B7F2E">
              <w:rPr>
                <w:rFonts w:ascii="Arial" w:hAnsi="Arial" w:cs="Arial"/>
                <w:bCs/>
              </w:rPr>
              <w:t>distance moved by solvent (propanone)</w:t>
            </w:r>
          </w:p>
        </w:tc>
      </w:tr>
    </w:tbl>
    <w:p w:rsidR="004D093D" w:rsidRPr="001B7F2E" w:rsidRDefault="004D093D" w:rsidP="00301D4F">
      <w:pPr>
        <w:spacing w:before="120" w:after="120" w:line="240" w:lineRule="auto"/>
        <w:ind w:left="360"/>
        <w:rPr>
          <w:rFonts w:ascii="Arial" w:hAnsi="Arial" w:cs="Arial"/>
        </w:rPr>
      </w:pPr>
      <w:r w:rsidRPr="001B7F2E">
        <w:rPr>
          <w:rFonts w:ascii="Arial" w:hAnsi="Arial" w:cs="Arial"/>
          <w:bCs/>
        </w:rPr>
        <w:t xml:space="preserve">Measurements of </w:t>
      </w:r>
      <w:proofErr w:type="spellStart"/>
      <w:proofErr w:type="gramStart"/>
      <w:r w:rsidRPr="001B7F2E">
        <w:rPr>
          <w:rFonts w:ascii="Arial" w:hAnsi="Arial" w:cs="Arial"/>
          <w:i/>
        </w:rPr>
        <w:t>R</w:t>
      </w:r>
      <w:r w:rsidRPr="001B7F2E">
        <w:rPr>
          <w:rFonts w:ascii="Arial" w:hAnsi="Arial" w:cs="Arial"/>
          <w:vertAlign w:val="subscript"/>
        </w:rPr>
        <w:t>f</w:t>
      </w:r>
      <w:proofErr w:type="spellEnd"/>
      <w:proofErr w:type="gramEnd"/>
      <w:r w:rsidRPr="001B7F2E">
        <w:rPr>
          <w:rFonts w:ascii="Arial" w:hAnsi="Arial" w:cs="Arial"/>
          <w:bCs/>
        </w:rPr>
        <w:t xml:space="preserve"> are likely to be inaccurate as spots tend to spread and ‘trail’ at the edges. Learners are then instructed to measure to the front of a spot and to the back of the same spot and take the average of these as the position of the spot. </w:t>
      </w:r>
      <w:r w:rsidRPr="001B7F2E">
        <w:rPr>
          <w:rFonts w:ascii="Arial" w:hAnsi="Arial" w:cs="Arial"/>
        </w:rPr>
        <w:tab/>
      </w:r>
      <w:r w:rsidRPr="001B7F2E">
        <w:rPr>
          <w:rFonts w:ascii="Arial" w:hAnsi="Arial" w:cs="Arial"/>
          <w:i/>
        </w:rPr>
        <w:t xml:space="preserve"> </w:t>
      </w:r>
    </w:p>
    <w:p w:rsidR="004D093D" w:rsidRPr="001B7F2E" w:rsidRDefault="004D093D" w:rsidP="00301D4F">
      <w:pPr>
        <w:pStyle w:val="ListParagraph"/>
        <w:numPr>
          <w:ilvl w:val="0"/>
          <w:numId w:val="27"/>
        </w:numPr>
        <w:spacing w:after="120" w:line="240" w:lineRule="auto"/>
        <w:ind w:left="357"/>
        <w:contextualSpacing w:val="0"/>
        <w:rPr>
          <w:rFonts w:ascii="Arial" w:hAnsi="Arial" w:cs="Arial"/>
          <w:bCs/>
        </w:rPr>
      </w:pPr>
      <w:r w:rsidRPr="001B7F2E">
        <w:rPr>
          <w:rFonts w:ascii="Arial" w:hAnsi="Arial" w:cs="Arial"/>
          <w:bCs/>
        </w:rPr>
        <w:t xml:space="preserve">If different leaves are used then </w:t>
      </w:r>
      <w:proofErr w:type="spellStart"/>
      <w:proofErr w:type="gramStart"/>
      <w:r w:rsidRPr="001B7F2E">
        <w:rPr>
          <w:rFonts w:ascii="Arial" w:hAnsi="Arial" w:cs="Arial"/>
          <w:i/>
        </w:rPr>
        <w:t>R</w:t>
      </w:r>
      <w:r w:rsidRPr="001B7F2E">
        <w:rPr>
          <w:rFonts w:ascii="Arial" w:hAnsi="Arial" w:cs="Arial"/>
          <w:vertAlign w:val="subscript"/>
        </w:rPr>
        <w:t>f</w:t>
      </w:r>
      <w:proofErr w:type="spellEnd"/>
      <w:proofErr w:type="gramEnd"/>
      <w:r w:rsidRPr="001B7F2E">
        <w:rPr>
          <w:rFonts w:ascii="Arial" w:hAnsi="Arial" w:cs="Arial"/>
          <w:bCs/>
        </w:rPr>
        <w:t xml:space="preserve"> values can be compared. There should be the same pigments, whatever the type of leaf. Leaves with a colour other than green may have additional pigments, but carotene and chlorophylls should be present.</w:t>
      </w:r>
    </w:p>
    <w:p w:rsidR="000D26F6" w:rsidRPr="001B7F2E" w:rsidRDefault="004D093D" w:rsidP="00301D4F">
      <w:pPr>
        <w:spacing w:after="120" w:line="240" w:lineRule="auto"/>
        <w:ind w:left="357"/>
        <w:rPr>
          <w:rFonts w:ascii="Arial" w:eastAsia="Times New Roman" w:hAnsi="Arial" w:cs="Arial"/>
          <w:b/>
          <w:bCs/>
          <w:lang w:eastAsia="en-GB"/>
        </w:rPr>
      </w:pPr>
      <w:r w:rsidRPr="001B7F2E">
        <w:rPr>
          <w:rFonts w:ascii="Arial" w:hAnsi="Arial" w:cs="Arial"/>
          <w:bCs/>
        </w:rPr>
        <w:t>This could also be an opportunity to introduce the idea of 2-dimensional chromatography to separate compounds that have the same solubility in one solvent but a different solubility in a different solvent.</w:t>
      </w:r>
    </w:p>
    <w:p w:rsidR="00FF145A" w:rsidRDefault="00FF145A" w:rsidP="00C75B05">
      <w:pPr>
        <w:spacing w:before="240" w:after="120" w:line="240" w:lineRule="auto"/>
        <w:rPr>
          <w:rFonts w:ascii="Arial" w:eastAsia="Times New Roman" w:hAnsi="Arial" w:cs="Arial"/>
          <w:b/>
          <w:bCs/>
          <w:color w:val="C30045"/>
          <w:sz w:val="24"/>
          <w:lang w:eastAsia="en-GB"/>
        </w:rPr>
      </w:pPr>
    </w:p>
    <w:p w:rsidR="00FF145A" w:rsidRDefault="00FF145A" w:rsidP="00C75B05">
      <w:pPr>
        <w:spacing w:before="240" w:after="120" w:line="240" w:lineRule="auto"/>
        <w:rPr>
          <w:rFonts w:ascii="Arial" w:eastAsia="Times New Roman" w:hAnsi="Arial" w:cs="Arial"/>
          <w:b/>
          <w:bCs/>
          <w:color w:val="C30045"/>
          <w:sz w:val="24"/>
          <w:lang w:eastAsia="en-GB"/>
        </w:rPr>
      </w:pPr>
    </w:p>
    <w:p w:rsidR="000D26F6" w:rsidRPr="000D26F6" w:rsidRDefault="000D26F6" w:rsidP="00C75B05">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lastRenderedPageBreak/>
        <w:t xml:space="preserve">Interpretation and </w:t>
      </w:r>
      <w:r w:rsidR="00C70693">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1B7F2E" w:rsidRPr="001B7F2E" w:rsidRDefault="001B7F2E" w:rsidP="008A58CA">
      <w:pPr>
        <w:spacing w:after="120" w:line="240" w:lineRule="auto"/>
        <w:contextualSpacing/>
        <w:rPr>
          <w:rFonts w:ascii="Arial" w:hAnsi="Arial" w:cs="Arial"/>
          <w:szCs w:val="20"/>
        </w:rPr>
      </w:pPr>
      <w:r w:rsidRPr="001B7F2E">
        <w:rPr>
          <w:rFonts w:ascii="Arial" w:hAnsi="Arial" w:cs="Arial"/>
          <w:szCs w:val="20"/>
        </w:rPr>
        <w:t>There is an opportunity to discuss results and the reason why learner’s results may not match the expected results. For propanone these are:</w:t>
      </w:r>
    </w:p>
    <w:p w:rsidR="001B7F2E" w:rsidRPr="00C75B05" w:rsidRDefault="001B7F2E" w:rsidP="008A58CA">
      <w:pPr>
        <w:numPr>
          <w:ilvl w:val="0"/>
          <w:numId w:val="28"/>
        </w:numPr>
        <w:spacing w:after="120" w:line="240" w:lineRule="auto"/>
        <w:contextualSpacing/>
        <w:rPr>
          <w:rFonts w:ascii="Arial" w:hAnsi="Arial" w:cs="Arial"/>
          <w:szCs w:val="20"/>
        </w:rPr>
      </w:pPr>
      <w:r w:rsidRPr="00C75B05">
        <w:rPr>
          <w:rFonts w:ascii="Arial" w:hAnsi="Arial" w:cs="Arial"/>
          <w:i/>
          <w:szCs w:val="20"/>
        </w:rPr>
        <w:t>Carotene</w:t>
      </w:r>
      <w:r w:rsidR="00B37F4D" w:rsidRPr="00C75B05">
        <w:rPr>
          <w:rFonts w:ascii="Arial" w:hAnsi="Arial" w:cs="Arial"/>
          <w:i/>
          <w:szCs w:val="20"/>
        </w:rPr>
        <w:t xml:space="preserve"> </w:t>
      </w:r>
      <w:r w:rsidR="00C75B05" w:rsidRPr="00C75B05">
        <w:rPr>
          <w:rFonts w:ascii="Arial" w:hAnsi="Arial" w:cs="Arial"/>
          <w:i/>
          <w:szCs w:val="20"/>
        </w:rPr>
        <w:tab/>
      </w:r>
      <w:r w:rsidRPr="00C75B05">
        <w:rPr>
          <w:rFonts w:ascii="Arial" w:hAnsi="Arial" w:cs="Arial"/>
          <w:i/>
          <w:szCs w:val="20"/>
        </w:rPr>
        <w:tab/>
        <w:t xml:space="preserve">0.95 </w:t>
      </w:r>
    </w:p>
    <w:p w:rsidR="001B7F2E" w:rsidRPr="00C75B05" w:rsidRDefault="001B7F2E" w:rsidP="008A58CA">
      <w:pPr>
        <w:spacing w:after="120" w:line="240" w:lineRule="auto"/>
        <w:ind w:firstLine="720"/>
        <w:contextualSpacing/>
        <w:rPr>
          <w:rFonts w:ascii="Arial" w:hAnsi="Arial" w:cs="Arial"/>
          <w:szCs w:val="20"/>
        </w:rPr>
      </w:pPr>
      <w:r w:rsidRPr="00C75B05">
        <w:rPr>
          <w:rFonts w:ascii="Arial" w:hAnsi="Arial" w:cs="Arial"/>
          <w:i/>
          <w:szCs w:val="20"/>
        </w:rPr>
        <w:t xml:space="preserve">Chlorophyll a </w:t>
      </w:r>
      <w:r w:rsidRPr="00C75B05">
        <w:rPr>
          <w:rFonts w:ascii="Arial" w:hAnsi="Arial" w:cs="Arial"/>
          <w:i/>
          <w:szCs w:val="20"/>
        </w:rPr>
        <w:tab/>
        <w:t xml:space="preserve">0.60 </w:t>
      </w:r>
    </w:p>
    <w:p w:rsidR="001B7F2E" w:rsidRPr="00C75B05" w:rsidRDefault="001B7F2E" w:rsidP="008A58CA">
      <w:pPr>
        <w:numPr>
          <w:ilvl w:val="0"/>
          <w:numId w:val="28"/>
        </w:numPr>
        <w:spacing w:after="120" w:line="240" w:lineRule="auto"/>
        <w:contextualSpacing/>
        <w:rPr>
          <w:rFonts w:ascii="Arial" w:hAnsi="Arial" w:cs="Arial"/>
          <w:szCs w:val="20"/>
        </w:rPr>
      </w:pPr>
      <w:r w:rsidRPr="00C75B05">
        <w:rPr>
          <w:rFonts w:ascii="Arial" w:hAnsi="Arial" w:cs="Arial"/>
          <w:i/>
          <w:szCs w:val="20"/>
        </w:rPr>
        <w:t xml:space="preserve">Chlorophyll b </w:t>
      </w:r>
      <w:r w:rsidRPr="00C75B05">
        <w:rPr>
          <w:rFonts w:ascii="Arial" w:hAnsi="Arial" w:cs="Arial"/>
          <w:i/>
          <w:szCs w:val="20"/>
        </w:rPr>
        <w:tab/>
        <w:t xml:space="preserve">0.50 </w:t>
      </w:r>
    </w:p>
    <w:p w:rsidR="001B7F2E" w:rsidRPr="00C75B05" w:rsidRDefault="001B7F2E" w:rsidP="008A58CA">
      <w:pPr>
        <w:spacing w:after="120" w:line="240" w:lineRule="auto"/>
        <w:ind w:left="720"/>
        <w:rPr>
          <w:rFonts w:ascii="Arial" w:hAnsi="Arial" w:cs="Arial"/>
          <w:szCs w:val="20"/>
        </w:rPr>
      </w:pPr>
      <w:r w:rsidRPr="00C75B05">
        <w:rPr>
          <w:rFonts w:ascii="Arial" w:hAnsi="Arial" w:cs="Arial"/>
          <w:i/>
          <w:szCs w:val="20"/>
        </w:rPr>
        <w:t xml:space="preserve">Xanthophyll </w:t>
      </w:r>
      <w:r w:rsidRPr="00C75B05">
        <w:rPr>
          <w:rFonts w:ascii="Arial" w:hAnsi="Arial" w:cs="Arial"/>
          <w:i/>
          <w:szCs w:val="20"/>
        </w:rPr>
        <w:tab/>
        <w:t xml:space="preserve">0.35 </w:t>
      </w:r>
    </w:p>
    <w:p w:rsidR="001B7F2E" w:rsidRPr="001B7F2E" w:rsidRDefault="001B7F2E" w:rsidP="008A58CA">
      <w:pPr>
        <w:spacing w:after="120" w:line="240" w:lineRule="auto"/>
        <w:rPr>
          <w:rFonts w:ascii="Arial" w:hAnsi="Arial" w:cs="Arial"/>
          <w:szCs w:val="20"/>
        </w:rPr>
      </w:pPr>
      <w:r w:rsidRPr="001B7F2E">
        <w:rPr>
          <w:rFonts w:ascii="Arial" w:hAnsi="Arial" w:cs="Arial"/>
          <w:szCs w:val="20"/>
        </w:rPr>
        <w:t>Learners should discuss possible improvements, such as better application of spots, longer chromatography paper to give more time and distance for separation and different supporting material. This provides an opportunity to introduce other types of chromatography, for example, silica gel (thin layer chromatography), column chromatography using cellulose powder, solvents that are mixtures and two-way chromatography.</w:t>
      </w:r>
    </w:p>
    <w:p w:rsidR="001B7F2E" w:rsidRPr="001B7F2E" w:rsidRDefault="001B7F2E" w:rsidP="008A58CA">
      <w:pPr>
        <w:spacing w:after="120" w:line="240" w:lineRule="auto"/>
        <w:rPr>
          <w:rFonts w:ascii="Arial" w:eastAsia="Times New Roman" w:hAnsi="Arial" w:cs="Arial"/>
          <w:sz w:val="24"/>
          <w:lang w:eastAsia="en-GB"/>
        </w:rPr>
      </w:pPr>
      <w:r w:rsidRPr="001B7F2E">
        <w:rPr>
          <w:rFonts w:ascii="Arial" w:hAnsi="Arial" w:cs="Arial"/>
          <w:szCs w:val="20"/>
        </w:rPr>
        <w:t>Other uses of chromatography could also be discussed, for example using two-way chromatography to work out the sequence of reactions in the light independent stage of chromatography.</w:t>
      </w:r>
    </w:p>
    <w:p w:rsidR="00E328E9" w:rsidRDefault="00E328E9" w:rsidP="008A58CA">
      <w:pPr>
        <w:spacing w:after="120" w:line="240" w:lineRule="auto"/>
        <w:rPr>
          <w:rFonts w:ascii="Arial" w:eastAsia="Times New Roman" w:hAnsi="Arial" w:cs="Arial"/>
          <w:lang w:eastAsia="en-GB"/>
        </w:rPr>
      </w:pPr>
    </w:p>
    <w:p w:rsidR="004B7015" w:rsidRDefault="004B7015" w:rsidP="008A58CA">
      <w:pPr>
        <w:spacing w:after="12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sectPr w:rsidR="00E328E9" w:rsidSect="008B2216">
          <w:headerReference w:type="even" r:id="rId21"/>
          <w:head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1B7F2E">
        <w:rPr>
          <w:rFonts w:ascii="Arial" w:hAnsi="Arial" w:cs="Arial"/>
          <w:b/>
          <w:color w:val="C30045"/>
          <w:sz w:val="28"/>
          <w:szCs w:val="28"/>
        </w:rPr>
        <w:t>8</w:t>
      </w:r>
      <w:r>
        <w:rPr>
          <w:rFonts w:ascii="Arial" w:hAnsi="Arial" w:cs="Arial"/>
          <w:b/>
          <w:color w:val="C30045"/>
          <w:sz w:val="28"/>
          <w:szCs w:val="28"/>
        </w:rPr>
        <w:t xml:space="preserve"> – </w:t>
      </w:r>
      <w:r w:rsidR="00803BC6">
        <w:rPr>
          <w:rFonts w:ascii="Arial" w:hAnsi="Arial" w:cs="Arial"/>
          <w:b/>
          <w:color w:val="C30045"/>
          <w:sz w:val="28"/>
          <w:szCs w:val="28"/>
        </w:rPr>
        <w:t>Information for technicians</w:t>
      </w:r>
    </w:p>
    <w:p w:rsidR="00BC7EDF" w:rsidRPr="00E23F70" w:rsidRDefault="001B7F2E" w:rsidP="00BC7EDF">
      <w:pPr>
        <w:jc w:val="center"/>
        <w:rPr>
          <w:rFonts w:ascii="Arial" w:hAnsi="Arial" w:cs="Arial"/>
          <w:b/>
          <w:color w:val="C30045"/>
          <w:sz w:val="28"/>
        </w:rPr>
      </w:pPr>
      <w:r w:rsidRPr="001B7F2E">
        <w:rPr>
          <w:rFonts w:ascii="Arial" w:hAnsi="Arial" w:cs="Arial"/>
          <w:b/>
          <w:color w:val="C30045"/>
          <w:sz w:val="28"/>
        </w:rPr>
        <w:t>Separation of leaf pigments by chromatography</w:t>
      </w:r>
    </w:p>
    <w:p w:rsidR="00B16B2E" w:rsidRPr="00B16B2E" w:rsidRDefault="00B16B2E" w:rsidP="008A58CA">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391"/>
      </w:tblGrid>
      <w:tr w:rsidR="001B7F2E" w:rsidRPr="001F756D" w:rsidTr="001F756D">
        <w:trPr>
          <w:trHeight w:val="682"/>
        </w:trPr>
        <w:tc>
          <w:tcPr>
            <w:tcW w:w="454" w:type="dxa"/>
          </w:tcPr>
          <w:p w:rsidR="001B7F2E" w:rsidRPr="001F756D" w:rsidRDefault="001B7F2E" w:rsidP="001F756D">
            <w:pPr>
              <w:spacing w:after="0" w:line="240" w:lineRule="auto"/>
              <w:rPr>
                <w:rFonts w:ascii="Arial" w:hAnsi="Arial" w:cs="Arial"/>
              </w:rPr>
            </w:pPr>
            <w:r w:rsidRPr="001F756D">
              <w:rPr>
                <w:rFonts w:ascii="Arial" w:hAnsi="Arial" w:cs="Arial"/>
                <w:b/>
              </w:rPr>
              <w:t>[H]</w:t>
            </w:r>
            <w:r w:rsidRPr="001F756D">
              <w:rPr>
                <w:rFonts w:ascii="Arial" w:hAnsi="Arial" w:cs="Arial"/>
              </w:rPr>
              <w:t xml:space="preserve"> </w:t>
            </w:r>
            <w:r w:rsidRPr="001F756D">
              <w:rPr>
                <w:rFonts w:ascii="Arial" w:hAnsi="Arial" w:cs="Arial"/>
                <w:b/>
              </w:rPr>
              <w:t>[F]</w:t>
            </w: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(a)</w:t>
            </w:r>
          </w:p>
        </w:tc>
        <w:tc>
          <w:tcPr>
            <w:tcW w:w="8391" w:type="dxa"/>
          </w:tcPr>
          <w:p w:rsidR="001B7F2E" w:rsidRPr="001F756D" w:rsidRDefault="001B7F2E" w:rsidP="001F756D">
            <w:pPr>
              <w:spacing w:after="0" w:line="240" w:lineRule="auto"/>
              <w:rPr>
                <w:rFonts w:ascii="Arial" w:hAnsi="Arial" w:cs="Arial"/>
              </w:rPr>
            </w:pPr>
            <w:proofErr w:type="gramStart"/>
            <w:r w:rsidRPr="001F756D">
              <w:rPr>
                <w:rFonts w:ascii="Arial" w:hAnsi="Arial" w:cs="Arial"/>
              </w:rPr>
              <w:t>propanone</w:t>
            </w:r>
            <w:proofErr w:type="gramEnd"/>
            <w:r w:rsidRPr="001F756D">
              <w:rPr>
                <w:rFonts w:ascii="Arial" w:hAnsi="Arial" w:cs="Arial"/>
              </w:rPr>
              <w:t xml:space="preserve"> in closed containers, labelled </w:t>
            </w:r>
            <w:r w:rsidR="001F756D" w:rsidRPr="001F756D">
              <w:rPr>
                <w:rFonts w:ascii="Arial" w:hAnsi="Arial" w:cs="Arial"/>
                <w:b/>
              </w:rPr>
              <w:t>Highly</w:t>
            </w:r>
            <w:r w:rsidRPr="001F756D">
              <w:rPr>
                <w:rFonts w:ascii="Arial" w:hAnsi="Arial" w:cs="Arial"/>
                <w:b/>
              </w:rPr>
              <w:t xml:space="preserve"> F</w:t>
            </w:r>
            <w:r w:rsidR="001F756D" w:rsidRPr="001F756D">
              <w:rPr>
                <w:rFonts w:ascii="Arial" w:hAnsi="Arial" w:cs="Arial"/>
                <w:b/>
              </w:rPr>
              <w:t>lammable</w:t>
            </w:r>
            <w:r w:rsidRPr="001F756D">
              <w:rPr>
                <w:rFonts w:ascii="Arial" w:hAnsi="Arial" w:cs="Arial"/>
                <w:b/>
              </w:rPr>
              <w:t xml:space="preserve"> I</w:t>
            </w:r>
            <w:r w:rsidR="001F756D" w:rsidRPr="001F756D">
              <w:rPr>
                <w:rFonts w:ascii="Arial" w:hAnsi="Arial" w:cs="Arial"/>
                <w:b/>
              </w:rPr>
              <w:t>rritant</w:t>
            </w:r>
            <w:r w:rsidR="001F756D" w:rsidRPr="001F756D">
              <w:rPr>
                <w:rFonts w:ascii="Arial" w:hAnsi="Arial" w:cs="Arial"/>
              </w:rPr>
              <w:t>.</w:t>
            </w:r>
            <w:r w:rsidRPr="001F756D">
              <w:rPr>
                <w:rFonts w:ascii="Arial" w:hAnsi="Arial" w:cs="Arial"/>
              </w:rPr>
              <w:t xml:space="preserve"> Nail varnish remover can be used as an alternative to propanone. The volume required will depend on the container used for chromatography.</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(b)</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5 -10 fresh leaves</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(c)</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pair of scissors</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(d)</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mortar and pestle</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(e)</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 xml:space="preserve">two or three 10 cm length capillary tubing or ignition tubes </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(f)</w:t>
            </w:r>
          </w:p>
        </w:tc>
        <w:tc>
          <w:tcPr>
            <w:tcW w:w="8391" w:type="dxa"/>
          </w:tcPr>
          <w:p w:rsidR="001B7F2E" w:rsidRPr="001F756D" w:rsidRDefault="001B7F2E" w:rsidP="001F756D">
            <w:pPr>
              <w:spacing w:after="0" w:line="240" w:lineRule="auto"/>
              <w:rPr>
                <w:rFonts w:ascii="Arial" w:hAnsi="Arial" w:cs="Arial"/>
              </w:rPr>
            </w:pPr>
            <w:proofErr w:type="gramStart"/>
            <w:r w:rsidRPr="001F756D">
              <w:rPr>
                <w:rFonts w:ascii="Arial" w:hAnsi="Arial" w:cs="Arial"/>
              </w:rPr>
              <w:t>large</w:t>
            </w:r>
            <w:proofErr w:type="gramEnd"/>
            <w:r w:rsidRPr="001F756D">
              <w:rPr>
                <w:rFonts w:ascii="Arial" w:hAnsi="Arial" w:cs="Arial"/>
              </w:rPr>
              <w:t xml:space="preserve"> test-tube or small beaker. Transparent plastic drinking glasses can be used. Expanded polystyrene should not be used.</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(g)</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 xml:space="preserve">one Pasteur pipette </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(h)</w:t>
            </w:r>
          </w:p>
        </w:tc>
        <w:tc>
          <w:tcPr>
            <w:tcW w:w="8391" w:type="dxa"/>
          </w:tcPr>
          <w:p w:rsidR="001B7F2E" w:rsidRPr="001F756D" w:rsidRDefault="001B7F2E" w:rsidP="001F756D">
            <w:pPr>
              <w:spacing w:after="0" w:line="240" w:lineRule="auto"/>
              <w:rPr>
                <w:rFonts w:ascii="Arial" w:hAnsi="Arial" w:cs="Arial"/>
              </w:rPr>
            </w:pPr>
            <w:proofErr w:type="spellStart"/>
            <w:r w:rsidRPr="001F756D">
              <w:rPr>
                <w:rFonts w:ascii="Arial" w:hAnsi="Arial" w:cs="Arial"/>
              </w:rPr>
              <w:t>Watman</w:t>
            </w:r>
            <w:proofErr w:type="spellEnd"/>
            <w:r w:rsidRPr="001F756D">
              <w:rPr>
                <w:rFonts w:ascii="Arial" w:hAnsi="Arial" w:cs="Arial"/>
              </w:rPr>
              <w:t>® no.1 chromatography paper, or filter paper or coffee filter</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w:t>
            </w:r>
            <w:proofErr w:type="spellStart"/>
            <w:r w:rsidRPr="001F756D">
              <w:rPr>
                <w:rFonts w:ascii="Arial" w:hAnsi="Arial" w:cs="Arial"/>
              </w:rPr>
              <w:t>i</w:t>
            </w:r>
            <w:proofErr w:type="spellEnd"/>
            <w:r w:rsidRPr="001F756D">
              <w:rPr>
                <w:rFonts w:ascii="Arial" w:hAnsi="Arial" w:cs="Arial"/>
              </w:rPr>
              <w:t>)</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 xml:space="preserve">metal foil or </w:t>
            </w:r>
            <w:proofErr w:type="spellStart"/>
            <w:r w:rsidRPr="001F756D">
              <w:rPr>
                <w:rFonts w:ascii="Arial" w:hAnsi="Arial" w:cs="Arial"/>
              </w:rPr>
              <w:t>parafilm</w:t>
            </w:r>
            <w:proofErr w:type="spellEnd"/>
            <w:r w:rsidRPr="001F756D">
              <w:rPr>
                <w:rFonts w:ascii="Arial" w:hAnsi="Arial" w:cs="Arial"/>
              </w:rPr>
              <w:t xml:space="preserve"> for covering chromatography container</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(j)</w:t>
            </w:r>
          </w:p>
        </w:tc>
        <w:tc>
          <w:tcPr>
            <w:tcW w:w="8391" w:type="dxa"/>
          </w:tcPr>
          <w:p w:rsidR="001B7F2E" w:rsidRPr="001F756D" w:rsidRDefault="001B7F2E" w:rsidP="001F756D">
            <w:pPr>
              <w:spacing w:after="0" w:line="240" w:lineRule="auto"/>
              <w:rPr>
                <w:rFonts w:ascii="Arial" w:hAnsi="Arial" w:cs="Arial"/>
              </w:rPr>
            </w:pPr>
            <w:proofErr w:type="gramStart"/>
            <w:r w:rsidRPr="001F756D">
              <w:rPr>
                <w:rFonts w:ascii="Arial" w:hAnsi="Arial" w:cs="Arial"/>
              </w:rPr>
              <w:t>support</w:t>
            </w:r>
            <w:proofErr w:type="gramEnd"/>
            <w:r w:rsidRPr="001F756D">
              <w:rPr>
                <w:rFonts w:ascii="Arial" w:hAnsi="Arial" w:cs="Arial"/>
              </w:rPr>
              <w:t xml:space="preserve"> for large test-tube if required, e.g. a rack or clamp stand, boss and clamp.</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(k)</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pair of safety glasses</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(l)</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15 cm or 30 cm ruler, marked in mm</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(m)</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pencil</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(n)</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one container for disposal of leaves and used propanone</w:t>
            </w:r>
          </w:p>
        </w:tc>
      </w:tr>
      <w:tr w:rsidR="001B7F2E" w:rsidRPr="001F756D" w:rsidTr="001F756D">
        <w:tc>
          <w:tcPr>
            <w:tcW w:w="454" w:type="dxa"/>
          </w:tcPr>
          <w:p w:rsidR="001B7F2E" w:rsidRPr="001F756D" w:rsidRDefault="001B7F2E" w:rsidP="001F756D">
            <w:pPr>
              <w:spacing w:after="0" w:line="240" w:lineRule="auto"/>
              <w:rPr>
                <w:rFonts w:ascii="Arial" w:hAnsi="Arial" w:cs="Arial"/>
              </w:rPr>
            </w:pPr>
          </w:p>
        </w:tc>
        <w:tc>
          <w:tcPr>
            <w:tcW w:w="454" w:type="dxa"/>
          </w:tcPr>
          <w:p w:rsidR="001B7F2E" w:rsidRPr="001F756D" w:rsidRDefault="001B7F2E" w:rsidP="001F756D">
            <w:pPr>
              <w:spacing w:after="0" w:line="240" w:lineRule="auto"/>
              <w:rPr>
                <w:rFonts w:ascii="Arial" w:hAnsi="Arial" w:cs="Arial"/>
              </w:rPr>
            </w:pPr>
            <w:r w:rsidRPr="001F756D">
              <w:rPr>
                <w:rFonts w:ascii="Arial" w:hAnsi="Arial" w:cs="Arial"/>
              </w:rPr>
              <w:t>(o)</w:t>
            </w:r>
          </w:p>
        </w:tc>
        <w:tc>
          <w:tcPr>
            <w:tcW w:w="8391" w:type="dxa"/>
          </w:tcPr>
          <w:p w:rsidR="001B7F2E" w:rsidRPr="001F756D" w:rsidRDefault="001B7F2E" w:rsidP="001F756D">
            <w:pPr>
              <w:spacing w:after="0" w:line="240" w:lineRule="auto"/>
              <w:rPr>
                <w:rFonts w:ascii="Arial" w:hAnsi="Arial" w:cs="Arial"/>
              </w:rPr>
            </w:pPr>
            <w:r w:rsidRPr="001F756D">
              <w:rPr>
                <w:rFonts w:ascii="Arial" w:hAnsi="Arial" w:cs="Arial"/>
              </w:rPr>
              <w:t xml:space="preserve">access to hot water if required </w:t>
            </w:r>
          </w:p>
        </w:tc>
      </w:tr>
    </w:tbl>
    <w:p w:rsidR="00E328E9" w:rsidRDefault="00E328E9" w:rsidP="006E7C46">
      <w:pPr>
        <w:spacing w:after="120" w:line="240" w:lineRule="auto"/>
        <w:rPr>
          <w:rFonts w:ascii="Arial" w:eastAsia="Times New Roman" w:hAnsi="Arial" w:cs="Arial"/>
          <w:lang w:eastAsia="en-GB"/>
        </w:rPr>
      </w:pPr>
    </w:p>
    <w:p w:rsidR="00B16B2E" w:rsidRPr="009A33C1" w:rsidRDefault="00B16B2E" w:rsidP="001F756D">
      <w:pPr>
        <w:spacing w:before="120" w:after="120" w:line="240" w:lineRule="auto"/>
        <w:rPr>
          <w:rFonts w:ascii="Arial" w:eastAsia="Times New Roman" w:hAnsi="Arial" w:cs="Arial"/>
          <w:bCs/>
          <w:lang w:eastAsia="en-GB"/>
        </w:rPr>
      </w:pPr>
      <w:r w:rsidRPr="009A33C1">
        <w:rPr>
          <w:rFonts w:ascii="Arial" w:eastAsia="Times New Roman" w:hAnsi="Arial" w:cs="Arial"/>
          <w:b/>
          <w:bCs/>
          <w:lang w:eastAsia="en-GB"/>
        </w:rPr>
        <w:t xml:space="preserve">Additional </w:t>
      </w:r>
      <w:r w:rsidR="00C70693">
        <w:rPr>
          <w:rFonts w:ascii="Arial" w:eastAsia="Times New Roman" w:hAnsi="Arial" w:cs="Arial"/>
          <w:b/>
          <w:bCs/>
          <w:lang w:eastAsia="en-GB"/>
        </w:rPr>
        <w:t>i</w:t>
      </w:r>
      <w:r w:rsidRPr="009A33C1">
        <w:rPr>
          <w:rFonts w:ascii="Arial" w:eastAsia="Times New Roman" w:hAnsi="Arial" w:cs="Arial"/>
          <w:b/>
          <w:bCs/>
          <w:lang w:eastAsia="en-GB"/>
        </w:rPr>
        <w:t>nstructions</w:t>
      </w:r>
      <w:r w:rsidR="008B74B8" w:rsidRPr="009A33C1">
        <w:rPr>
          <w:rFonts w:ascii="Arial" w:eastAsia="Times New Roman" w:hAnsi="Arial" w:cs="Arial"/>
          <w:b/>
          <w:bCs/>
          <w:lang w:eastAsia="en-GB"/>
        </w:rPr>
        <w:t xml:space="preserve"> </w:t>
      </w:r>
    </w:p>
    <w:p w:rsidR="001B7F2E" w:rsidRPr="009A33C1" w:rsidRDefault="001B7F2E" w:rsidP="001F756D">
      <w:pPr>
        <w:spacing w:after="120" w:line="240" w:lineRule="auto"/>
        <w:rPr>
          <w:rFonts w:ascii="Arial" w:hAnsi="Arial" w:cs="Arial"/>
        </w:rPr>
      </w:pPr>
      <w:r w:rsidRPr="009A33C1">
        <w:rPr>
          <w:rFonts w:ascii="Arial" w:hAnsi="Arial" w:cs="Arial"/>
        </w:rPr>
        <w:t>An extractor cabinet or fume cupboard should be used if possible to run the chromatograms. Otherwise a well-ventilated room with windows that open is necessary. Air conditioning should not be used. There should not be any naked flames in the area.</w:t>
      </w:r>
    </w:p>
    <w:p w:rsidR="001B7F2E" w:rsidRPr="001B7F2E" w:rsidRDefault="001B7F2E" w:rsidP="001F756D">
      <w:pPr>
        <w:spacing w:after="120" w:line="240" w:lineRule="auto"/>
        <w:rPr>
          <w:rFonts w:ascii="Arial" w:hAnsi="Arial" w:cs="Arial"/>
          <w:b/>
          <w:bCs/>
          <w:szCs w:val="20"/>
        </w:rPr>
      </w:pPr>
      <w:r w:rsidRPr="001B7F2E">
        <w:rPr>
          <w:rFonts w:ascii="Arial" w:hAnsi="Arial" w:cs="Arial"/>
          <w:szCs w:val="20"/>
        </w:rPr>
        <w:t>Capillary tubes can be made from glass tubing by heating the centre of a length of glass tubing until it softens and then pulling out. The thin tubing and then cut into sections. These should be made before the practical. Heat proof gloves and eye protection should be worn.</w:t>
      </w:r>
    </w:p>
    <w:p w:rsidR="009A33C1" w:rsidRDefault="009A33C1" w:rsidP="001F756D">
      <w:pPr>
        <w:spacing w:before="120" w:after="120" w:line="240" w:lineRule="auto"/>
        <w:rPr>
          <w:rFonts w:ascii="Arial" w:hAnsi="Arial" w:cs="Arial"/>
          <w:b/>
          <w:szCs w:val="20"/>
        </w:rPr>
      </w:pPr>
    </w:p>
    <w:p w:rsidR="00B16B2E" w:rsidRPr="002E1CE9" w:rsidRDefault="00B16B2E" w:rsidP="001F756D">
      <w:pPr>
        <w:spacing w:before="120" w:after="120" w:line="240" w:lineRule="auto"/>
        <w:rPr>
          <w:rFonts w:ascii="Arial" w:hAnsi="Arial" w:cs="Arial"/>
          <w:szCs w:val="20"/>
        </w:rPr>
      </w:pPr>
      <w:r w:rsidRPr="002E1CE9">
        <w:rPr>
          <w:rFonts w:ascii="Arial" w:hAnsi="Arial" w:cs="Arial"/>
          <w:b/>
          <w:szCs w:val="20"/>
        </w:rPr>
        <w:t>Hazard symbols</w:t>
      </w: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2E1CE9" w:rsidTr="001F756D">
        <w:tc>
          <w:tcPr>
            <w:tcW w:w="4538"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C</w:t>
            </w:r>
            <w:r w:rsidRPr="002E1CE9">
              <w:rPr>
                <w:rFonts w:ascii="Arial" w:hAnsi="Arial" w:cs="Arial"/>
                <w:szCs w:val="20"/>
              </w:rPr>
              <w:t xml:space="preserve"> = corrosive substance</w:t>
            </w:r>
          </w:p>
        </w:tc>
        <w:tc>
          <w:tcPr>
            <w:tcW w:w="4640"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F</w:t>
            </w:r>
            <w:r w:rsidRPr="002E1CE9">
              <w:rPr>
                <w:rFonts w:ascii="Arial" w:hAnsi="Arial" w:cs="Arial"/>
                <w:szCs w:val="20"/>
              </w:rPr>
              <w:t xml:space="preserve"> = highly flammable substance</w:t>
            </w:r>
          </w:p>
        </w:tc>
      </w:tr>
      <w:tr w:rsidR="00B16B2E" w:rsidRPr="002E1CE9" w:rsidTr="001F756D">
        <w:tc>
          <w:tcPr>
            <w:tcW w:w="4538"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H</w:t>
            </w:r>
            <w:r w:rsidRPr="002E1CE9">
              <w:rPr>
                <w:rFonts w:ascii="Arial" w:hAnsi="Arial" w:cs="Arial"/>
                <w:szCs w:val="20"/>
              </w:rPr>
              <w:t xml:space="preserve"> = harmful or irritating substance</w:t>
            </w:r>
          </w:p>
        </w:tc>
        <w:tc>
          <w:tcPr>
            <w:tcW w:w="4640"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O</w:t>
            </w:r>
            <w:r w:rsidRPr="002E1CE9">
              <w:rPr>
                <w:rFonts w:ascii="Arial" w:hAnsi="Arial" w:cs="Arial"/>
                <w:szCs w:val="20"/>
              </w:rPr>
              <w:t xml:space="preserve"> = oxidising substance</w:t>
            </w:r>
          </w:p>
        </w:tc>
      </w:tr>
      <w:tr w:rsidR="00B16B2E" w:rsidRPr="002E1CE9" w:rsidTr="001F756D">
        <w:tc>
          <w:tcPr>
            <w:tcW w:w="4538"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N</w:t>
            </w:r>
            <w:r w:rsidRPr="002E1CE9">
              <w:rPr>
                <w:rFonts w:ascii="Arial" w:hAnsi="Arial" w:cs="Arial"/>
                <w:szCs w:val="20"/>
              </w:rPr>
              <w:t xml:space="preserve"> = harmful to the environment</w:t>
            </w:r>
          </w:p>
        </w:tc>
        <w:tc>
          <w:tcPr>
            <w:tcW w:w="4640" w:type="dxa"/>
          </w:tcPr>
          <w:p w:rsidR="00B16B2E" w:rsidRPr="002E1CE9" w:rsidRDefault="00B16B2E" w:rsidP="00B16B2E">
            <w:pPr>
              <w:spacing w:after="0" w:line="240" w:lineRule="auto"/>
              <w:rPr>
                <w:rFonts w:ascii="Arial" w:hAnsi="Arial" w:cs="Arial"/>
                <w:szCs w:val="20"/>
              </w:rPr>
            </w:pPr>
            <w:r w:rsidRPr="002E1CE9">
              <w:rPr>
                <w:rFonts w:ascii="Arial" w:hAnsi="Arial" w:cs="Arial"/>
                <w:b/>
                <w:szCs w:val="20"/>
              </w:rPr>
              <w:t>T</w:t>
            </w:r>
            <w:r w:rsidRPr="002E1CE9">
              <w:rPr>
                <w:rFonts w:ascii="Arial" w:hAnsi="Arial" w:cs="Arial"/>
                <w:szCs w:val="20"/>
              </w:rPr>
              <w:t xml:space="preserve"> = toxic substance</w:t>
            </w:r>
          </w:p>
        </w:tc>
      </w:tr>
    </w:tbl>
    <w:p w:rsidR="00B16B2E" w:rsidRDefault="00B16B2E" w:rsidP="00B16B2E">
      <w:pPr>
        <w:spacing w:after="160" w:line="259" w:lineRule="auto"/>
        <w:rPr>
          <w:rFonts w:ascii="Arial" w:eastAsia="Times New Roman" w:hAnsi="Arial" w:cs="Arial"/>
          <w:color w:val="000000"/>
          <w:sz w:val="20"/>
          <w:szCs w:val="20"/>
          <w:lang w:eastAsia="en-GB"/>
        </w:rPr>
      </w:pPr>
    </w:p>
    <w:p w:rsidR="004B7015" w:rsidRDefault="004B7015" w:rsidP="00B16B2E">
      <w:pPr>
        <w:spacing w:after="160" w:line="259" w:lineRule="auto"/>
        <w:rPr>
          <w:rFonts w:ascii="Arial" w:eastAsia="Times New Roman" w:hAnsi="Arial" w:cs="Arial"/>
          <w:color w:val="000000"/>
          <w:sz w:val="20"/>
          <w:szCs w:val="20"/>
          <w:lang w:eastAsia="en-GB"/>
        </w:rPr>
      </w:pPr>
    </w:p>
    <w:p w:rsidR="004B7015" w:rsidRDefault="004B7015">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4936AB" w:rsidRDefault="004936AB">
      <w:pPr>
        <w:spacing w:after="0" w:line="240" w:lineRule="auto"/>
        <w:rPr>
          <w:rFonts w:ascii="Arial" w:eastAsia="Times New Roman" w:hAnsi="Arial" w:cs="Arial"/>
          <w:color w:val="000000"/>
          <w:sz w:val="20"/>
          <w:szCs w:val="20"/>
          <w:lang w:eastAsia="en-GB"/>
        </w:rPr>
      </w:pPr>
    </w:p>
    <w:p w:rsidR="009540FF" w:rsidRDefault="009540FF">
      <w:pPr>
        <w:spacing w:after="0" w:line="240" w:lineRule="auto"/>
        <w:rPr>
          <w:rFonts w:ascii="Arial" w:eastAsia="Times New Roman" w:hAnsi="Arial" w:cs="Arial"/>
          <w:color w:val="000000"/>
          <w:sz w:val="20"/>
          <w:szCs w:val="20"/>
          <w:lang w:eastAsia="en-GB"/>
        </w:rPr>
      </w:pPr>
    </w:p>
    <w:p w:rsidR="009540FF" w:rsidRDefault="009540FF">
      <w:pPr>
        <w:spacing w:after="0" w:line="240" w:lineRule="auto"/>
        <w:rPr>
          <w:rFonts w:ascii="Arial" w:eastAsia="Times New Roman" w:hAnsi="Arial" w:cs="Arial"/>
          <w:color w:val="000000"/>
          <w:sz w:val="20"/>
          <w:szCs w:val="20"/>
          <w:lang w:eastAsia="en-GB"/>
        </w:rPr>
      </w:pPr>
    </w:p>
    <w:p w:rsidR="004B7015" w:rsidRPr="00B16B2E" w:rsidRDefault="004B7015"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9A33C1">
          <w:headerReference w:type="even" r:id="rId25"/>
          <w:headerReference w:type="default" r:id="rId26"/>
          <w:headerReference w:type="first" r:id="rId27"/>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1B7F2E">
        <w:rPr>
          <w:rFonts w:ascii="Arial" w:hAnsi="Arial" w:cs="Arial"/>
          <w:b/>
          <w:color w:val="C30045"/>
          <w:sz w:val="28"/>
          <w:szCs w:val="28"/>
        </w:rPr>
        <w:t>8</w:t>
      </w:r>
      <w:r>
        <w:rPr>
          <w:rFonts w:ascii="Arial" w:hAnsi="Arial" w:cs="Arial"/>
          <w:b/>
          <w:color w:val="C30045"/>
          <w:sz w:val="28"/>
          <w:szCs w:val="28"/>
        </w:rPr>
        <w:t xml:space="preserve"> – </w:t>
      </w:r>
      <w:r w:rsidR="00335A24">
        <w:rPr>
          <w:rFonts w:ascii="Arial" w:hAnsi="Arial" w:cs="Arial"/>
          <w:b/>
          <w:color w:val="C30045"/>
          <w:sz w:val="28"/>
          <w:szCs w:val="28"/>
        </w:rPr>
        <w:t>W</w:t>
      </w:r>
      <w:r>
        <w:rPr>
          <w:rFonts w:ascii="Arial" w:hAnsi="Arial" w:cs="Arial"/>
          <w:b/>
          <w:color w:val="C30045"/>
          <w:sz w:val="28"/>
          <w:szCs w:val="28"/>
        </w:rPr>
        <w:t>orksheet</w:t>
      </w:r>
    </w:p>
    <w:p w:rsidR="008B74B8" w:rsidRPr="00E23F70" w:rsidRDefault="001B7F2E" w:rsidP="001B7F2E">
      <w:pPr>
        <w:spacing w:after="0"/>
        <w:jc w:val="center"/>
        <w:rPr>
          <w:rFonts w:ascii="Arial" w:hAnsi="Arial" w:cs="Arial"/>
          <w:b/>
          <w:color w:val="C30045"/>
          <w:sz w:val="28"/>
        </w:rPr>
      </w:pPr>
      <w:r w:rsidRPr="001B7F2E">
        <w:rPr>
          <w:rFonts w:ascii="Arial" w:hAnsi="Arial" w:cs="Arial"/>
          <w:b/>
          <w:color w:val="C30045"/>
          <w:sz w:val="28"/>
        </w:rPr>
        <w:t>Separation of leaf pigments by chromatography</w:t>
      </w:r>
    </w:p>
    <w:p w:rsidR="001F756D" w:rsidRPr="00F67A65" w:rsidRDefault="001F756D" w:rsidP="001F756D">
      <w:pPr>
        <w:spacing w:after="120" w:line="240" w:lineRule="auto"/>
        <w:rPr>
          <w:rFonts w:ascii="Arial" w:hAnsi="Arial" w:cs="Arial"/>
          <w:color w:val="C30045"/>
          <w:sz w:val="24"/>
        </w:rPr>
      </w:pPr>
      <w:r w:rsidRPr="00F67A65">
        <w:rPr>
          <w:rFonts w:ascii="Arial" w:hAnsi="Arial" w:cs="Arial"/>
          <w:b/>
          <w:color w:val="C30045"/>
          <w:sz w:val="24"/>
        </w:rPr>
        <w:t>Aim</w:t>
      </w:r>
      <w:r w:rsidRPr="00F67A65">
        <w:rPr>
          <w:rFonts w:ascii="Arial" w:hAnsi="Arial" w:cs="Arial"/>
          <w:color w:val="C30045"/>
          <w:sz w:val="24"/>
        </w:rPr>
        <w:t xml:space="preserve"> </w:t>
      </w:r>
    </w:p>
    <w:p w:rsidR="001F756D" w:rsidRPr="00F67A65" w:rsidRDefault="001F756D" w:rsidP="001F756D">
      <w:pPr>
        <w:spacing w:after="120" w:line="240" w:lineRule="auto"/>
        <w:rPr>
          <w:rFonts w:ascii="Arial" w:hAnsi="Arial" w:cs="Arial"/>
        </w:rPr>
      </w:pPr>
      <w:r w:rsidRPr="00F67A65">
        <w:rPr>
          <w:rFonts w:ascii="Arial" w:hAnsi="Arial" w:cs="Arial"/>
        </w:rPr>
        <w:t>To separate and identify the pigments present in leaves using chromatography.</w:t>
      </w:r>
    </w:p>
    <w:p w:rsidR="00EB6E20" w:rsidRPr="001F756D" w:rsidRDefault="001F756D" w:rsidP="001F756D">
      <w:pPr>
        <w:spacing w:before="240" w:after="120" w:line="240" w:lineRule="auto"/>
        <w:rPr>
          <w:rFonts w:ascii="Arial" w:eastAsia="Times New Roman" w:hAnsi="Arial" w:cs="Arial"/>
          <w:color w:val="C30045"/>
          <w:sz w:val="24"/>
          <w:szCs w:val="24"/>
          <w:lang w:eastAsia="en-GB"/>
        </w:rPr>
      </w:pPr>
      <w:r w:rsidRPr="001F756D">
        <w:rPr>
          <w:rFonts w:ascii="Arial" w:hAnsi="Arial" w:cs="Arial"/>
          <w:bCs/>
          <w:noProof/>
          <w:sz w:val="24"/>
          <w:szCs w:val="24"/>
          <w:lang w:eastAsia="en-GB"/>
        </w:rPr>
        <mc:AlternateContent>
          <mc:Choice Requires="wpg">
            <w:drawing>
              <wp:anchor distT="0" distB="0" distL="114300" distR="114300" simplePos="0" relativeHeight="251667456" behindDoc="0" locked="0" layoutInCell="1" allowOverlap="1" wp14:anchorId="224E132D" wp14:editId="28426B68">
                <wp:simplePos x="0" y="0"/>
                <wp:positionH relativeFrom="column">
                  <wp:posOffset>517525</wp:posOffset>
                </wp:positionH>
                <wp:positionV relativeFrom="paragraph">
                  <wp:posOffset>239726</wp:posOffset>
                </wp:positionV>
                <wp:extent cx="4502150" cy="2253615"/>
                <wp:effectExtent l="0" t="0" r="12700" b="13335"/>
                <wp:wrapNone/>
                <wp:docPr id="197" name="Group 197"/>
                <wp:cNvGraphicFramePr/>
                <a:graphic xmlns:a="http://schemas.openxmlformats.org/drawingml/2006/main">
                  <a:graphicData uri="http://schemas.microsoft.com/office/word/2010/wordprocessingGroup">
                    <wpg:wgp>
                      <wpg:cNvGrpSpPr/>
                      <wpg:grpSpPr>
                        <a:xfrm>
                          <a:off x="0" y="0"/>
                          <a:ext cx="4502150" cy="2253615"/>
                          <a:chOff x="0" y="0"/>
                          <a:chExt cx="4502150" cy="2253615"/>
                        </a:xfrm>
                      </wpg:grpSpPr>
                      <wpg:grpSp>
                        <wpg:cNvPr id="198" name="Group 123"/>
                        <wpg:cNvGrpSpPr>
                          <a:grpSpLocks/>
                        </wpg:cNvGrpSpPr>
                        <wpg:grpSpPr bwMode="auto">
                          <a:xfrm>
                            <a:off x="0" y="0"/>
                            <a:ext cx="4502150" cy="2253615"/>
                            <a:chOff x="2319" y="3592"/>
                            <a:chExt cx="7090" cy="3549"/>
                          </a:xfrm>
                        </wpg:grpSpPr>
                        <wps:wsp>
                          <wps:cNvPr id="199" name="Text Box 18"/>
                          <wps:cNvSpPr txBox="1">
                            <a:spLocks noChangeArrowheads="1"/>
                          </wps:cNvSpPr>
                          <wps:spPr bwMode="auto">
                            <a:xfrm>
                              <a:off x="5265" y="4633"/>
                              <a:ext cx="2268" cy="492"/>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chromatography</w:t>
                                </w:r>
                                <w:proofErr w:type="gramEnd"/>
                                <w:r>
                                  <w:t xml:space="preserve"> paper</w:t>
                                </w:r>
                              </w:p>
                            </w:txbxContent>
                          </wps:txbx>
                          <wps:bodyPr rot="0" vert="horz" wrap="square" lIns="54000" tIns="45720" rIns="54000" bIns="45720" anchor="t" anchorCtr="0" upright="1">
                            <a:noAutofit/>
                          </wps:bodyPr>
                        </wps:wsp>
                        <wps:wsp>
                          <wps:cNvPr id="200" name="Text Box 17"/>
                          <wps:cNvSpPr txBox="1">
                            <a:spLocks noChangeArrowheads="1"/>
                          </wps:cNvSpPr>
                          <wps:spPr bwMode="auto">
                            <a:xfrm>
                              <a:off x="5399" y="3712"/>
                              <a:ext cx="794"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pencil</w:t>
                                </w:r>
                                <w:proofErr w:type="gramEnd"/>
                              </w:p>
                            </w:txbxContent>
                          </wps:txbx>
                          <wps:bodyPr rot="0" vert="horz" wrap="square" lIns="54000" tIns="45720" rIns="54000" bIns="45720" anchor="t" anchorCtr="0" upright="1">
                            <a:noAutofit/>
                          </wps:bodyPr>
                        </wps:wsp>
                        <wps:wsp>
                          <wps:cNvPr id="201" name="Text Box 19"/>
                          <wps:cNvSpPr txBox="1">
                            <a:spLocks noChangeArrowheads="1"/>
                          </wps:cNvSpPr>
                          <wps:spPr bwMode="auto">
                            <a:xfrm>
                              <a:off x="5550" y="5238"/>
                              <a:ext cx="960"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beaker</w:t>
                                </w:r>
                                <w:proofErr w:type="gramEnd"/>
                              </w:p>
                            </w:txbxContent>
                          </wps:txbx>
                          <wps:bodyPr rot="0" vert="horz" wrap="square" lIns="54000" tIns="45720" rIns="54000" bIns="45720" anchor="t" anchorCtr="0" upright="1">
                            <a:noAutofit/>
                          </wps:bodyPr>
                        </wps:wsp>
                        <wps:wsp>
                          <wps:cNvPr id="202" name="Text Box 20"/>
                          <wps:cNvSpPr txBox="1">
                            <a:spLocks noChangeArrowheads="1"/>
                          </wps:cNvSpPr>
                          <wps:spPr bwMode="auto">
                            <a:xfrm>
                              <a:off x="5402" y="5675"/>
                              <a:ext cx="1499" cy="492"/>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pigment</w:t>
                                </w:r>
                                <w:proofErr w:type="gramEnd"/>
                                <w:r>
                                  <w:t xml:space="preserve"> spot</w:t>
                                </w:r>
                              </w:p>
                            </w:txbxContent>
                          </wps:txbx>
                          <wps:bodyPr rot="0" vert="horz" wrap="square" lIns="54000" tIns="45720" rIns="54000" bIns="45720" anchor="t" anchorCtr="0" upright="1">
                            <a:noAutofit/>
                          </wps:bodyPr>
                        </wps:wsp>
                        <wps:wsp>
                          <wps:cNvPr id="203" name="Text Box 21"/>
                          <wps:cNvSpPr txBox="1">
                            <a:spLocks noChangeArrowheads="1"/>
                          </wps:cNvSpPr>
                          <wps:spPr bwMode="auto">
                            <a:xfrm>
                              <a:off x="5550" y="6104"/>
                              <a:ext cx="1154" cy="56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pencil</w:t>
                                </w:r>
                                <w:proofErr w:type="gramEnd"/>
                                <w:r>
                                  <w:t xml:space="preserve"> line</w:t>
                                </w:r>
                              </w:p>
                            </w:txbxContent>
                          </wps:txbx>
                          <wps:bodyPr rot="0" vert="horz" wrap="square" lIns="54000" tIns="45720" rIns="54000" bIns="45720" anchor="t" anchorCtr="0" upright="1">
                            <a:noAutofit/>
                          </wps:bodyPr>
                        </wps:wsp>
                        <wps:wsp>
                          <wps:cNvPr id="204" name="Text Box 22"/>
                          <wps:cNvSpPr txBox="1">
                            <a:spLocks noChangeArrowheads="1"/>
                          </wps:cNvSpPr>
                          <wps:spPr bwMode="auto">
                            <a:xfrm>
                              <a:off x="5399" y="6545"/>
                              <a:ext cx="1275" cy="49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propanone</w:t>
                                </w:r>
                                <w:proofErr w:type="gramEnd"/>
                              </w:p>
                            </w:txbxContent>
                          </wps:txbx>
                          <wps:bodyPr rot="0" vert="horz" wrap="square" lIns="54000" tIns="45720" rIns="54000" bIns="45720" anchor="t" anchorCtr="0" upright="1">
                            <a:noAutofit/>
                          </wps:bodyPr>
                        </wps:wsp>
                        <wps:wsp>
                          <wps:cNvPr id="205" name="AutoShape 23"/>
                          <wps:cNvCnPr>
                            <a:cxnSpLocks noChangeShapeType="1"/>
                            <a:endCxn id="208" idx="1"/>
                          </wps:cNvCnPr>
                          <wps:spPr bwMode="auto">
                            <a:xfrm>
                              <a:off x="4058" y="4391"/>
                              <a:ext cx="1341" cy="16"/>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6" name="AutoShape 25"/>
                          <wps:cNvCnPr>
                            <a:cxnSpLocks noChangeShapeType="1"/>
                            <a:endCxn id="201" idx="1"/>
                          </wps:cNvCnPr>
                          <wps:spPr bwMode="auto">
                            <a:xfrm flipV="1">
                              <a:off x="3780" y="5484"/>
                              <a:ext cx="1770" cy="7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7" name="AutoShape 27"/>
                          <wps:cNvCnPr>
                            <a:cxnSpLocks noChangeShapeType="1"/>
                          </wps:cNvCnPr>
                          <wps:spPr bwMode="auto">
                            <a:xfrm flipV="1">
                              <a:off x="3485" y="6376"/>
                              <a:ext cx="2065" cy="7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8" name="Text Box 41"/>
                          <wps:cNvSpPr txBox="1">
                            <a:spLocks noChangeArrowheads="1"/>
                          </wps:cNvSpPr>
                          <wps:spPr bwMode="auto">
                            <a:xfrm>
                              <a:off x="5399" y="4180"/>
                              <a:ext cx="794" cy="45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cover</w:t>
                                </w:r>
                                <w:proofErr w:type="gramEnd"/>
                              </w:p>
                            </w:txbxContent>
                          </wps:txbx>
                          <wps:bodyPr rot="0" vert="horz" wrap="square" lIns="54000" tIns="45720" rIns="54000" bIns="45720" anchor="t" anchorCtr="0" upright="1">
                            <a:noAutofit/>
                          </wps:bodyPr>
                        </wps:wsp>
                        <wpg:grpSp>
                          <wpg:cNvPr id="209" name="Group 121"/>
                          <wpg:cNvGrpSpPr>
                            <a:grpSpLocks/>
                          </wpg:cNvGrpSpPr>
                          <wpg:grpSpPr bwMode="auto">
                            <a:xfrm>
                              <a:off x="6510" y="3592"/>
                              <a:ext cx="2899" cy="3549"/>
                              <a:chOff x="6510" y="3592"/>
                              <a:chExt cx="2899" cy="3549"/>
                            </a:xfrm>
                          </wpg:grpSpPr>
                          <wps:wsp>
                            <wps:cNvPr id="210" name="Text Box 52"/>
                            <wps:cNvSpPr txBox="1">
                              <a:spLocks noChangeArrowheads="1"/>
                            </wps:cNvSpPr>
                            <wps:spPr bwMode="auto">
                              <a:xfrm>
                                <a:off x="8355" y="3592"/>
                                <a:ext cx="1054" cy="3549"/>
                              </a:xfrm>
                              <a:prstGeom prst="rect">
                                <a:avLst/>
                              </a:prstGeom>
                              <a:solidFill>
                                <a:srgbClr val="FFFFFF"/>
                              </a:solidFill>
                              <a:ln w="9525">
                                <a:solidFill>
                                  <a:schemeClr val="bg1"/>
                                </a:solidFill>
                                <a:miter lim="800000"/>
                                <a:headEnd/>
                                <a:tailEnd/>
                              </a:ln>
                              <a:extLst/>
                            </wps:spPr>
                            <wps:txbx>
                              <w:txbxContent>
                                <w:p w:rsidR="001F756D" w:rsidRDefault="001F756D" w:rsidP="001F756D">
                                  <w:r>
                                    <w:rPr>
                                      <w:noProof/>
                                      <w:lang w:eastAsia="en-GB"/>
                                    </w:rPr>
                                    <w:drawing>
                                      <wp:inline distT="0" distB="0" distL="0" distR="0" wp14:anchorId="6D3078F6" wp14:editId="779D5C3E">
                                        <wp:extent cx="476250" cy="217170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21717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211" name="AutoShape 53"/>
                            <wps:cNvCnPr>
                              <a:cxnSpLocks noChangeShapeType="1"/>
                              <a:stCxn id="199" idx="3"/>
                            </wps:cNvCnPr>
                            <wps:spPr bwMode="auto">
                              <a:xfrm flipV="1">
                                <a:off x="7533" y="4859"/>
                                <a:ext cx="1241" cy="2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12" name="Oval 54"/>
                            <wps:cNvSpPr>
                              <a:spLocks noChangeArrowheads="1"/>
                            </wps:cNvSpPr>
                            <wps:spPr bwMode="auto">
                              <a:xfrm>
                                <a:off x="8790" y="6489"/>
                                <a:ext cx="113" cy="113"/>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213" name="AutoShape 55"/>
                            <wps:cNvCnPr>
                              <a:cxnSpLocks noChangeShapeType="1"/>
                            </wps:cNvCnPr>
                            <wps:spPr bwMode="auto">
                              <a:xfrm>
                                <a:off x="8535" y="6723"/>
                                <a:ext cx="67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14" name="AutoShape 56"/>
                            <wps:cNvCnPr>
                              <a:cxnSpLocks noChangeShapeType="1"/>
                            </wps:cNvCnPr>
                            <wps:spPr bwMode="auto">
                              <a:xfrm>
                                <a:off x="8520" y="6798"/>
                                <a:ext cx="680"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215" name="AutoShape 58"/>
                            <wps:cNvCnPr>
                              <a:cxnSpLocks noChangeShapeType="1"/>
                            </wps:cNvCnPr>
                            <wps:spPr bwMode="auto">
                              <a:xfrm>
                                <a:off x="8535" y="6903"/>
                                <a:ext cx="680"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216" name="AutoShape 60"/>
                            <wps:cNvCnPr>
                              <a:cxnSpLocks noChangeShapeType="1"/>
                            </wps:cNvCnPr>
                            <wps:spPr bwMode="auto">
                              <a:xfrm>
                                <a:off x="8550" y="6978"/>
                                <a:ext cx="624" cy="0"/>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217" name="AutoShape 61"/>
                            <wps:cNvCnPr>
                              <a:cxnSpLocks noChangeShapeType="1"/>
                            </wps:cNvCnPr>
                            <wps:spPr bwMode="auto">
                              <a:xfrm>
                                <a:off x="6704" y="5996"/>
                                <a:ext cx="2139" cy="52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18" name="AutoShape 62"/>
                            <wps:cNvCnPr>
                              <a:cxnSpLocks noChangeShapeType="1"/>
                            </wps:cNvCnPr>
                            <wps:spPr bwMode="auto">
                              <a:xfrm>
                                <a:off x="6674" y="6376"/>
                                <a:ext cx="2031" cy="169"/>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19" name="AutoShape 63"/>
                            <wps:cNvCnPr>
                              <a:cxnSpLocks noChangeShapeType="1"/>
                            </wps:cNvCnPr>
                            <wps:spPr bwMode="auto">
                              <a:xfrm>
                                <a:off x="6510" y="6798"/>
                                <a:ext cx="2161" cy="15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20" name="AutoShape 64"/>
                            <wps:cNvCnPr>
                              <a:cxnSpLocks noChangeShapeType="1"/>
                            </wps:cNvCnPr>
                            <wps:spPr bwMode="auto">
                              <a:xfrm>
                                <a:off x="8671" y="4454"/>
                                <a:ext cx="404"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21" name="Text Box 65"/>
                            <wps:cNvSpPr txBox="1">
                              <a:spLocks noChangeArrowheads="1"/>
                            </wps:cNvSpPr>
                            <wps:spPr bwMode="auto">
                              <a:xfrm>
                                <a:off x="7233" y="3712"/>
                                <a:ext cx="1002" cy="397"/>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roofErr w:type="gramStart"/>
                                  <w:r>
                                    <w:t>stopper</w:t>
                                  </w:r>
                                  <w:proofErr w:type="gramEnd"/>
                                </w:p>
                              </w:txbxContent>
                            </wps:txbx>
                            <wps:bodyPr rot="0" vert="horz" wrap="square" lIns="54000" tIns="45720" rIns="54000" bIns="45720" anchor="t" anchorCtr="0" upright="1">
                              <a:noAutofit/>
                            </wps:bodyPr>
                          </wps:wsp>
                          <wps:wsp>
                            <wps:cNvPr id="222" name="AutoShape 67"/>
                            <wps:cNvCnPr>
                              <a:cxnSpLocks noChangeShapeType="1"/>
                            </wps:cNvCnPr>
                            <wps:spPr bwMode="auto">
                              <a:xfrm flipV="1">
                                <a:off x="8235" y="3903"/>
                                <a:ext cx="470" cy="3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23" name="Text Box 68"/>
                            <wps:cNvSpPr txBox="1">
                              <a:spLocks noChangeArrowheads="1"/>
                            </wps:cNvSpPr>
                            <wps:spPr bwMode="auto">
                              <a:xfrm>
                                <a:off x="6901" y="5238"/>
                                <a:ext cx="1349" cy="866"/>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1F756D" w:rsidRDefault="001F756D" w:rsidP="001F756D">
                                  <w:pPr>
                                    <w:pStyle w:val="NoSpacing"/>
                                  </w:pPr>
                                  <w:proofErr w:type="gramStart"/>
                                  <w:r>
                                    <w:t>large</w:t>
                                  </w:r>
                                  <w:proofErr w:type="gramEnd"/>
                                  <w:r>
                                    <w:t xml:space="preserve"> </w:t>
                                  </w:r>
                                </w:p>
                                <w:p w:rsidR="001F756D" w:rsidRDefault="001F756D" w:rsidP="001F756D">
                                  <w:pPr>
                                    <w:pStyle w:val="NoSpacing"/>
                                  </w:pPr>
                                  <w:proofErr w:type="gramStart"/>
                                  <w:r>
                                    <w:t>test-tube</w:t>
                                  </w:r>
                                  <w:proofErr w:type="gramEnd"/>
                                </w:p>
                              </w:txbxContent>
                            </wps:txbx>
                            <wps:bodyPr rot="0" vert="horz" wrap="square" lIns="54000" tIns="45720" rIns="54000" bIns="45720" anchor="t" anchorCtr="0" upright="1">
                              <a:noAutofit/>
                            </wps:bodyPr>
                          </wps:wsp>
                          <wps:wsp>
                            <wps:cNvPr id="1056" name="AutoShape 69"/>
                            <wps:cNvCnPr>
                              <a:cxnSpLocks noChangeShapeType="1"/>
                            </wps:cNvCnPr>
                            <wps:spPr bwMode="auto">
                              <a:xfrm flipV="1">
                                <a:off x="7658" y="5555"/>
                                <a:ext cx="862" cy="18"/>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grpSp>
                          <wpg:cNvPr id="1057" name="Group 122"/>
                          <wpg:cNvGrpSpPr>
                            <a:grpSpLocks/>
                          </wpg:cNvGrpSpPr>
                          <wpg:grpSpPr bwMode="auto">
                            <a:xfrm>
                              <a:off x="2319" y="3903"/>
                              <a:ext cx="3113" cy="3058"/>
                              <a:chOff x="2319" y="3903"/>
                              <a:chExt cx="3113" cy="3058"/>
                            </a:xfrm>
                          </wpg:grpSpPr>
                          <wps:wsp>
                            <wps:cNvPr id="1058" name="AutoShape 31"/>
                            <wps:cNvCnPr>
                              <a:cxnSpLocks noChangeShapeType="1"/>
                            </wps:cNvCnPr>
                            <wps:spPr bwMode="auto">
                              <a:xfrm>
                                <a:off x="2595" y="6708"/>
                                <a:ext cx="1191"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59" name="AutoShape 32"/>
                            <wps:cNvCnPr>
                              <a:cxnSpLocks noChangeShapeType="1"/>
                            </wps:cNvCnPr>
                            <wps:spPr bwMode="auto">
                              <a:xfrm>
                                <a:off x="2490" y="6950"/>
                                <a:ext cx="1395" cy="0"/>
                              </a:xfrm>
                              <a:prstGeom prst="straightConnector1">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1060" name="AutoShape 33"/>
                            <wps:cNvCnPr>
                              <a:cxnSpLocks noChangeShapeType="1"/>
                            </wps:cNvCnPr>
                            <wps:spPr bwMode="auto">
                              <a:xfrm>
                                <a:off x="2595" y="6801"/>
                                <a:ext cx="1191"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61" name="AutoShape 34"/>
                            <wps:cNvCnPr>
                              <a:cxnSpLocks noChangeShapeType="1"/>
                            </wps:cNvCnPr>
                            <wps:spPr bwMode="auto">
                              <a:xfrm>
                                <a:off x="2700" y="6878"/>
                                <a:ext cx="964" cy="1"/>
                              </a:xfrm>
                              <a:prstGeom prst="straightConnector1">
                                <a:avLst/>
                              </a:prstGeom>
                              <a:noFill/>
                              <a:ln w="19050">
                                <a:solidFill>
                                  <a:schemeClr val="tx1"/>
                                </a:solidFill>
                                <a:prstDash val="sysDot"/>
                                <a:round/>
                                <a:headEnd/>
                                <a:tailEnd/>
                              </a:ln>
                              <a:extLst>
                                <a:ext uri="{909E8E84-426E-40DD-AFC4-6F175D3DCCD1}">
                                  <a14:hiddenFill xmlns:a14="http://schemas.microsoft.com/office/drawing/2010/main">
                                    <a:noFill/>
                                  </a14:hiddenFill>
                                </a:ext>
                              </a:extLst>
                            </wps:spPr>
                            <wps:bodyPr/>
                          </wps:wsp>
                          <wps:wsp>
                            <wps:cNvPr id="1062" name="Freeform 4"/>
                            <wps:cNvSpPr>
                              <a:spLocks/>
                            </wps:cNvSpPr>
                            <wps:spPr bwMode="auto">
                              <a:xfrm>
                                <a:off x="2490" y="4319"/>
                                <a:ext cx="1395" cy="2642"/>
                              </a:xfrm>
                              <a:custGeom>
                                <a:avLst/>
                                <a:gdLst>
                                  <a:gd name="T0" fmla="*/ 0 w 1395"/>
                                  <a:gd name="T1" fmla="*/ 0 h 2130"/>
                                  <a:gd name="T2" fmla="*/ 38100 w 1395"/>
                                  <a:gd name="T3" fmla="*/ 47625 h 2130"/>
                                  <a:gd name="T4" fmla="*/ 57150 w 1395"/>
                                  <a:gd name="T5" fmla="*/ 114300 h 2130"/>
                                  <a:gd name="T6" fmla="*/ 47625 w 1395"/>
                                  <a:gd name="T7" fmla="*/ 962025 h 2130"/>
                                  <a:gd name="T8" fmla="*/ 85725 w 1395"/>
                                  <a:gd name="T9" fmla="*/ 1285875 h 2130"/>
                                  <a:gd name="T10" fmla="*/ 57150 w 1395"/>
                                  <a:gd name="T11" fmla="*/ 1210121 h 2130"/>
                                  <a:gd name="T12" fmla="*/ 133350 w 1395"/>
                                  <a:gd name="T13" fmla="*/ 1305079 h 2130"/>
                                  <a:gd name="T14" fmla="*/ 352425 w 1395"/>
                                  <a:gd name="T15" fmla="*/ 1307294 h 2130"/>
                                  <a:gd name="T16" fmla="*/ 495300 w 1395"/>
                                  <a:gd name="T17" fmla="*/ 1312684 h 2130"/>
                                  <a:gd name="T18" fmla="*/ 704850 w 1395"/>
                                  <a:gd name="T19" fmla="*/ 1312705 h 2130"/>
                                  <a:gd name="T20" fmla="*/ 800100 w 1395"/>
                                  <a:gd name="T21" fmla="*/ 1276350 h 2130"/>
                                  <a:gd name="T22" fmla="*/ 828675 w 1395"/>
                                  <a:gd name="T23" fmla="*/ 1181100 h 2130"/>
                                  <a:gd name="T24" fmla="*/ 838200 w 1395"/>
                                  <a:gd name="T25" fmla="*/ 1047874 h 2130"/>
                                  <a:gd name="T26" fmla="*/ 847725 w 1395"/>
                                  <a:gd name="T27" fmla="*/ 895350 h 2130"/>
                                  <a:gd name="T28" fmla="*/ 847725 w 1395"/>
                                  <a:gd name="T29" fmla="*/ 581025 h 2130"/>
                                  <a:gd name="T30" fmla="*/ 857250 w 1395"/>
                                  <a:gd name="T31" fmla="*/ 57150 h 2130"/>
                                  <a:gd name="T32" fmla="*/ 885825 w 1395"/>
                                  <a:gd name="T33" fmla="*/ 0 h 213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395" h="2130">
                                    <a:moveTo>
                                      <a:pt x="0" y="0"/>
                                    </a:moveTo>
                                    <a:cubicBezTo>
                                      <a:pt x="20" y="25"/>
                                      <a:pt x="43" y="48"/>
                                      <a:pt x="60" y="75"/>
                                    </a:cubicBezTo>
                                    <a:cubicBezTo>
                                      <a:pt x="69" y="89"/>
                                      <a:pt x="88" y="31"/>
                                      <a:pt x="90" y="180"/>
                                    </a:cubicBezTo>
                                    <a:cubicBezTo>
                                      <a:pt x="92" y="329"/>
                                      <a:pt x="78" y="752"/>
                                      <a:pt x="75" y="971"/>
                                    </a:cubicBezTo>
                                    <a:cubicBezTo>
                                      <a:pt x="72" y="1190"/>
                                      <a:pt x="73" y="1329"/>
                                      <a:pt x="75" y="1496"/>
                                    </a:cubicBezTo>
                                    <a:cubicBezTo>
                                      <a:pt x="77" y="1663"/>
                                      <a:pt x="63" y="1879"/>
                                      <a:pt x="90" y="1976"/>
                                    </a:cubicBezTo>
                                    <a:cubicBezTo>
                                      <a:pt x="117" y="2073"/>
                                      <a:pt x="165" y="2059"/>
                                      <a:pt x="240" y="2081"/>
                                    </a:cubicBezTo>
                                    <a:cubicBezTo>
                                      <a:pt x="315" y="2103"/>
                                      <a:pt x="450" y="2103"/>
                                      <a:pt x="540" y="2111"/>
                                    </a:cubicBezTo>
                                    <a:cubicBezTo>
                                      <a:pt x="630" y="2119"/>
                                      <a:pt x="690" y="2126"/>
                                      <a:pt x="780" y="2126"/>
                                    </a:cubicBezTo>
                                    <a:cubicBezTo>
                                      <a:pt x="870" y="2126"/>
                                      <a:pt x="1000" y="2130"/>
                                      <a:pt x="1080" y="2111"/>
                                    </a:cubicBezTo>
                                    <a:cubicBezTo>
                                      <a:pt x="1160" y="2092"/>
                                      <a:pt x="1225" y="2097"/>
                                      <a:pt x="1260" y="2010"/>
                                    </a:cubicBezTo>
                                    <a:cubicBezTo>
                                      <a:pt x="1295" y="1923"/>
                                      <a:pt x="1285" y="1752"/>
                                      <a:pt x="1290" y="1586"/>
                                    </a:cubicBezTo>
                                    <a:cubicBezTo>
                                      <a:pt x="1295" y="1420"/>
                                      <a:pt x="1290" y="1246"/>
                                      <a:pt x="1290" y="1016"/>
                                    </a:cubicBezTo>
                                    <a:cubicBezTo>
                                      <a:pt x="1290" y="786"/>
                                      <a:pt x="1278" y="361"/>
                                      <a:pt x="1290" y="206"/>
                                    </a:cubicBezTo>
                                    <a:cubicBezTo>
                                      <a:pt x="1302" y="51"/>
                                      <a:pt x="1348" y="120"/>
                                      <a:pt x="1365" y="86"/>
                                    </a:cubicBezTo>
                                    <a:cubicBezTo>
                                      <a:pt x="1382" y="52"/>
                                      <a:pt x="1389" y="18"/>
                                      <a:pt x="1395" y="0"/>
                                    </a:cubicBezTo>
                                  </a:path>
                                </a:pathLst>
                              </a:custGeom>
                              <a:noFill/>
                              <a:ln w="12700"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63" name="Rectangle 5"/>
                            <wps:cNvSpPr>
                              <a:spLocks noChangeArrowheads="1"/>
                            </wps:cNvSpPr>
                            <wps:spPr bwMode="auto">
                              <a:xfrm>
                                <a:off x="2389" y="4196"/>
                                <a:ext cx="1556" cy="140"/>
                              </a:xfrm>
                              <a:prstGeom prst="rect">
                                <a:avLst/>
                              </a:prstGeom>
                              <a:noFill/>
                              <a:ln w="6350" algn="ctr">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64" name="AutoShape 12"/>
                            <wps:cNvSpPr>
                              <a:spLocks noChangeArrowheads="1"/>
                            </wps:cNvSpPr>
                            <wps:spPr bwMode="auto">
                              <a:xfrm flipH="1">
                                <a:off x="3873" y="4180"/>
                                <a:ext cx="170" cy="140"/>
                              </a:xfrm>
                              <a:prstGeom prst="triangle">
                                <a:avLst>
                                  <a:gd name="adj" fmla="val 100000"/>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wps:wsp>
                            <wps:cNvPr id="1065" name="Rectangle 13"/>
                            <wps:cNvSpPr>
                              <a:spLocks noChangeArrowheads="1"/>
                            </wps:cNvSpPr>
                            <wps:spPr bwMode="auto">
                              <a:xfrm>
                                <a:off x="2865" y="4196"/>
                                <a:ext cx="680" cy="2461"/>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wps:wsp>
                            <wps:cNvPr id="1066" name="AutoShape 14"/>
                            <wps:cNvCnPr>
                              <a:cxnSpLocks noChangeShapeType="1"/>
                            </wps:cNvCnPr>
                            <wps:spPr bwMode="auto">
                              <a:xfrm flipV="1">
                                <a:off x="2865" y="6452"/>
                                <a:ext cx="680"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67" name="Oval 15"/>
                            <wps:cNvSpPr>
                              <a:spLocks noChangeArrowheads="1"/>
                            </wps:cNvSpPr>
                            <wps:spPr bwMode="auto">
                              <a:xfrm>
                                <a:off x="3135" y="6376"/>
                                <a:ext cx="113" cy="140"/>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1068" name="AutoShape 24"/>
                            <wps:cNvCnPr>
                              <a:cxnSpLocks noChangeShapeType="1"/>
                              <a:endCxn id="199" idx="1"/>
                            </wps:cNvCnPr>
                            <wps:spPr bwMode="auto">
                              <a:xfrm flipV="1">
                                <a:off x="3485" y="4879"/>
                                <a:ext cx="1780" cy="8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69" name="AutoShape 26"/>
                            <wps:cNvCnPr>
                              <a:cxnSpLocks noChangeShapeType="1"/>
                            </wps:cNvCnPr>
                            <wps:spPr bwMode="auto">
                              <a:xfrm flipV="1">
                                <a:off x="3248" y="5996"/>
                                <a:ext cx="2154" cy="419"/>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70" name="AutoShape 28"/>
                            <wps:cNvCnPr>
                              <a:cxnSpLocks noChangeShapeType="1"/>
                              <a:endCxn id="204" idx="1"/>
                            </wps:cNvCnPr>
                            <wps:spPr bwMode="auto">
                              <a:xfrm flipV="1">
                                <a:off x="3675" y="6792"/>
                                <a:ext cx="1724" cy="28"/>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71" name="AutoShape 37"/>
                            <wps:cNvCnPr>
                              <a:cxnSpLocks noChangeShapeType="1"/>
                            </wps:cNvCnPr>
                            <wps:spPr bwMode="auto">
                              <a:xfrm>
                                <a:off x="2319" y="4127"/>
                                <a:ext cx="1871" cy="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72" name="AutoShape 38"/>
                            <wps:cNvCnPr>
                              <a:cxnSpLocks noChangeShapeType="1"/>
                            </wps:cNvCnPr>
                            <wps:spPr bwMode="auto">
                              <a:xfrm>
                                <a:off x="2329" y="4140"/>
                                <a:ext cx="90" cy="386"/>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73" name="AutoShape 39"/>
                            <wps:cNvCnPr>
                              <a:cxnSpLocks noChangeShapeType="1"/>
                            </wps:cNvCnPr>
                            <wps:spPr bwMode="auto">
                              <a:xfrm flipH="1">
                                <a:off x="3960" y="4144"/>
                                <a:ext cx="203" cy="33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74" name="AutoShape 40"/>
                            <wps:cNvCnPr>
                              <a:cxnSpLocks noChangeShapeType="1"/>
                            </wps:cNvCnPr>
                            <wps:spPr bwMode="auto">
                              <a:xfrm flipV="1">
                                <a:off x="3630" y="3903"/>
                                <a:ext cx="1802" cy="36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75" name="AutoShape 120"/>
                            <wps:cNvCnPr>
                              <a:cxnSpLocks noChangeShapeType="1"/>
                            </wps:cNvCnPr>
                            <wps:spPr bwMode="auto">
                              <a:xfrm>
                                <a:off x="2595" y="6602"/>
                                <a:ext cx="1191" cy="2"/>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grpSp>
                      <wps:wsp>
                        <wps:cNvPr id="1076" name="Straight Connector 1076"/>
                        <wps:cNvCnPr/>
                        <wps:spPr>
                          <a:xfrm>
                            <a:off x="3930620" y="286021"/>
                            <a:ext cx="0" cy="18587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7" o:spid="_x0000_s1074" style="position:absolute;margin-left:40.75pt;margin-top:18.9pt;width:354.5pt;height:177.45pt;z-index:251667456" coordsize="45021,2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">
                <v:group id="Group 123" o:spid="_x0000_s1075" style="position:absolute;width:45021;height:22536" coordorigin="2319,3592" coordsize="7090,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18" o:spid="_x0000_s1076" type="#_x0000_t202" style="position:absolute;left:5265;top:4633;width:226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Co8IA&#10;AADcAAAADwAAAGRycy9kb3ducmV2LnhtbERPTWsCMRC9F/wPYYTealapoqtRtKVF9OQqnsfNuLu4&#10;mWyTVNd/3xQEb/N4nzNbtKYWV3K+sqyg30tAEOdWV1woOOy/3sYgfEDWWFsmBXfysJh3XmaYanvj&#10;HV2zUIgYwj5FBWUITSqlz0sy6Hu2IY7c2TqDIUJXSO3wFsNNLQdJMpIGK44NJTb0UVJ+yX6Ngt3m&#10;YE8rORj+jLaXz8yNv5fr96NSr912OQURqA1P8cO91nH+ZAL/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AAKjwgAAANwAAAAPAAAAAAAAAAAAAAAAAJgCAABkcnMvZG93&#10;bnJldi54bWxQSwUGAAAAAAQABAD1AAAAhwMAAAAA&#10;" filled="f" strokecolor="white">
                    <v:textbox inset="1.5mm,,1.5mm">
                      <w:txbxContent>
                        <w:p w:rsidR="001F756D" w:rsidRDefault="001F756D" w:rsidP="001F756D">
                          <w:proofErr w:type="gramStart"/>
                          <w:r>
                            <w:t>chromatography</w:t>
                          </w:r>
                          <w:proofErr w:type="gramEnd"/>
                          <w:r>
                            <w:t xml:space="preserve"> paper</w:t>
                          </w:r>
                        </w:p>
                      </w:txbxContent>
                    </v:textbox>
                  </v:shape>
                  <v:shape id="Text Box 17" o:spid="_x0000_s1077" type="#_x0000_t202" style="position:absolute;left:5399;top:3712;width:79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2LsIA&#10;AADcAAAADwAAAGRycy9kb3ducmV2LnhtbESPQYvCMBSE7wv+h/AEb2uqoCvVKCJd8CbbCl6fzbOt&#10;Ni+lydbqr98Iwh6HmfmGWW16U4uOWldZVjAZRyCIc6srLhQcs+/PBQjnkTXWlknBgxxs1oOPFcba&#10;3vmHutQXIkDYxaig9L6JpXR5SQbd2DbEwbvY1qAPsi2kbvEe4KaW0yiaS4MVh4USG9qVlN/SX6Pg&#10;OtPZ4Vxcdt3pSydJ+pwniwyVGg377RKEp97/h9/tvVYQiPA6E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jYuwgAAANwAAAAPAAAAAAAAAAAAAAAAAJgCAABkcnMvZG93&#10;bnJldi54bWxQSwUGAAAAAAQABAD1AAAAhwMAAAAA&#10;" filled="f" strokecolor="white [3212]">
                    <v:textbox inset="1.5mm,,1.5mm">
                      <w:txbxContent>
                        <w:p w:rsidR="001F756D" w:rsidRDefault="001F756D" w:rsidP="001F756D">
                          <w:proofErr w:type="gramStart"/>
                          <w:r>
                            <w:t>pencil</w:t>
                          </w:r>
                          <w:proofErr w:type="gramEnd"/>
                        </w:p>
                      </w:txbxContent>
                    </v:textbox>
                  </v:shape>
                  <v:shape id="Text Box 19" o:spid="_x0000_s1078" type="#_x0000_t202" style="position:absolute;left:5550;top:5238;width:9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6TtcQA&#10;AADcAAAADwAAAGRycy9kb3ducmV2LnhtbESPT4vCMBTE7wt+h/AEb2uq4B+6RlmkgjfZVvD6bJ5t&#10;d5uX0sRa/fQbQfA4zMxvmNWmN7XoqHWVZQWTcQSCOLe64kLBMdt9LkE4j6yxtkwK7uRgsx58rDDW&#10;9sY/1KW+EAHCLkYFpfdNLKXLSzLoxrYhDt7FtgZ9kG0hdYu3ADe1nEbRXBqsOCyU2NC2pPwvvRoF&#10;vzOdHc7FZdudFjpJ0sc8WWao1GjYf3+B8NT7d/jV3msF02gCz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7XEAAAA3AAAAA8AAAAAAAAAAAAAAAAAmAIAAGRycy9k&#10;b3ducmV2LnhtbFBLBQYAAAAABAAEAPUAAACJAwAAAAA=&#10;" filled="f" strokecolor="white [3212]">
                    <v:textbox inset="1.5mm,,1.5mm">
                      <w:txbxContent>
                        <w:p w:rsidR="001F756D" w:rsidRDefault="001F756D" w:rsidP="001F756D">
                          <w:proofErr w:type="gramStart"/>
                          <w:r>
                            <w:t>beaker</w:t>
                          </w:r>
                          <w:proofErr w:type="gramEnd"/>
                        </w:p>
                      </w:txbxContent>
                    </v:textbox>
                  </v:shape>
                  <v:shape id="Text Box 20" o:spid="_x0000_s1079" type="#_x0000_t202" style="position:absolute;left:5402;top:5675;width:1499;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NwsQA&#10;AADcAAAADwAAAGRycy9kb3ducmV2LnhtbESPQWvCQBSE74L/YXmCN90YqA2pq4hE6E2aCF5fs88k&#10;bfZtyK4x+uu7hUKPw8x8w2x2o2nFQL1rLCtYLSMQxKXVDVcKzsVxkYBwHllja5kUPMjBbjudbDDV&#10;9s4fNOS+EgHCLkUFtfddKqUrazLolrYjDt7V9gZ9kH0ldY/3ADetjKNoLQ02HBZq7OhQU/md34yC&#10;rxddnD6r62G4vOosy5/rLClQqfls3L+B8DT6//Bf+10riKMY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cDcLEAAAA3AAAAA8AAAAAAAAAAAAAAAAAmAIAAGRycy9k&#10;b3ducmV2LnhtbFBLBQYAAAAABAAEAPUAAACJAwAAAAA=&#10;" filled="f" strokecolor="white [3212]">
                    <v:textbox inset="1.5mm,,1.5mm">
                      <w:txbxContent>
                        <w:p w:rsidR="001F756D" w:rsidRDefault="001F756D" w:rsidP="001F756D">
                          <w:proofErr w:type="gramStart"/>
                          <w:r>
                            <w:t>pigment</w:t>
                          </w:r>
                          <w:proofErr w:type="gramEnd"/>
                          <w:r>
                            <w:t xml:space="preserve"> spot</w:t>
                          </w:r>
                        </w:p>
                      </w:txbxContent>
                    </v:textbox>
                  </v:shape>
                  <v:shape id="Text Box 21" o:spid="_x0000_s1080" type="#_x0000_t202" style="position:absolute;left:5550;top:6104;width:1154;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oWcQA&#10;AADcAAAADwAAAGRycy9kb3ducmV2LnhtbESPQWvCQBSE7wX/w/IEb3VjSq2krkEkBW+lScHrM/tM&#10;UrNvQ3aNaX99VxA8DjPzDbNOR9OKgXrXWFawmEcgiEurG64UfBcfzysQziNrbC2Tgl9ykG4mT2tM&#10;tL3yFw25r0SAsEtQQe19l0jpypoMurntiIN3sr1BH2RfSd3jNcBNK+MoWkqDDYeFGjva1VSe84tR&#10;8POqi89jddoNhzedZfnfMlsVqNRsOm7fQXga/SN8b++1gjh6gduZc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QqFnEAAAA3AAAAA8AAAAAAAAAAAAAAAAAmAIAAGRycy9k&#10;b3ducmV2LnhtbFBLBQYAAAAABAAEAPUAAACJAwAAAAA=&#10;" filled="f" strokecolor="white [3212]">
                    <v:textbox inset="1.5mm,,1.5mm">
                      <w:txbxContent>
                        <w:p w:rsidR="001F756D" w:rsidRDefault="001F756D" w:rsidP="001F756D">
                          <w:proofErr w:type="gramStart"/>
                          <w:r>
                            <w:t>pencil</w:t>
                          </w:r>
                          <w:proofErr w:type="gramEnd"/>
                          <w:r>
                            <w:t xml:space="preserve"> line</w:t>
                          </w:r>
                        </w:p>
                      </w:txbxContent>
                    </v:textbox>
                  </v:shape>
                  <v:shape id="Text Box 22" o:spid="_x0000_s1081" type="#_x0000_t202" style="position:absolute;left:5399;top:6545;width:127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wLcQA&#10;AADcAAAADwAAAGRycy9kb3ducmV2LnhtbESPQWvCQBSE7wX/w/IEb3VjaK2krkEkBW+lScHrM/tM&#10;UrNvQ3aNaX99VxA8DjPzDbNOR9OKgXrXWFawmEcgiEurG64UfBcfzysQziNrbC2Tgl9ykG4mT2tM&#10;tL3yFw25r0SAsEtQQe19l0jpypoMurntiIN3sr1BH2RfSd3jNcBNK+MoWkqDDYeFGjva1VSe84tR&#10;8POqi89jddoNhzedZfnfMlsVqNRsOm7fQXga/SN8b++1gjh6gduZc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5MC3EAAAA3AAAAA8AAAAAAAAAAAAAAAAAmAIAAGRycy9k&#10;b3ducmV2LnhtbFBLBQYAAAAABAAEAPUAAACJAwAAAAA=&#10;" filled="f" strokecolor="white [3212]">
                    <v:textbox inset="1.5mm,,1.5mm">
                      <w:txbxContent>
                        <w:p w:rsidR="001F756D" w:rsidRDefault="001F756D" w:rsidP="001F756D">
                          <w:proofErr w:type="gramStart"/>
                          <w:r>
                            <w:t>propanone</w:t>
                          </w:r>
                          <w:proofErr w:type="gramEnd"/>
                        </w:p>
                      </w:txbxContent>
                    </v:textbox>
                  </v:shape>
                  <v:shape id="AutoShape 23" o:spid="_x0000_s1082" type="#_x0000_t32" style="position:absolute;left:4058;top:4391;width:1341;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lDcUAAADcAAAADwAAAGRycy9kb3ducmV2LnhtbESPQWvCQBSE7wX/w/IEb3VjpEGjq0ih&#10;IHiq9eDxkX0m0ezbmN3Etb++Wyj0OMzMN8x6G0wjBupcbVnBbJqAIC6srrlUcPr6eF2AcB5ZY2OZ&#10;FDzJwXYzelljru2DP2k4+lJECLscFVTet7mUrqjIoJvaljh6F9sZ9FF2pdQdPiLcNDJNkkwarDku&#10;VNjSe0XF7dgbBcP5GvpDf0l3+1Avb8sMv+f3TKnJOOxWIDwF/x/+a++1gjR5g98z8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NlDcUAAADcAAAADwAAAAAAAAAA&#10;AAAAAAChAgAAZHJzL2Rvd25yZXYueG1sUEsFBgAAAAAEAAQA+QAAAJMDAAAAAA==&#10;" strokecolor="black [3213]"/>
                  <v:shape id="AutoShape 25" o:spid="_x0000_s1083" type="#_x0000_t32" style="position:absolute;left:3780;top:5484;width:1770;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keXsQAAADcAAAADwAAAGRycy9kb3ducmV2LnhtbESPQWvCQBSE7wX/w/IEb3W3OYSSuooW&#10;RE9CrIceH9nXbGr2bcyuJvn33UKhx2FmvmFWm9G14kF9aDxreFkqEMSVNw3XGi4f++dXECEiG2w9&#10;k4aJAmzWs6cVFsYPXNLjHGuRIBwK1GBj7AopQ2XJYVj6jjh5X753GJPsa2l6HBLctTJTKpcOG04L&#10;Fjt6t1Rdz3enwdwvMq9Lm08ndWh36Hef37dR68V83L6BiDTG//Bf+2g0ZCqH3zPpC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R5exAAAANwAAAAPAAAAAAAAAAAA&#10;AAAAAKECAABkcnMvZG93bnJldi54bWxQSwUGAAAAAAQABAD5AAAAkgMAAAAA&#10;" strokecolor="black [3213]"/>
                  <v:shape id="AutoShape 27" o:spid="_x0000_s1084" type="#_x0000_t32" style="position:absolute;left:3485;top:6376;width:2065;height: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7xcMAAADcAAAADwAAAGRycy9kb3ducmV2LnhtbESPT4vCMBTE78J+h/AWvGmyHqpUo6wL&#10;oqcF/xw8PppnU21euk3U+u03guBxmJnfMLNF52pxozZUnjV8DRUI4sKbiksNh/1qMAERIrLB2jNp&#10;eFCAxfyjN8Pc+Dtv6baLpUgQDjlqsDE2uZShsOQwDH1DnLyTbx3GJNtSmhbvCe5qOVIqkw4rTgsW&#10;G/qxVFx2V6fBXA8yK7c2e/yqdb1Evzye/zqt+5/d9xREpC6+w6/2xmgYqTE8z6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u8XDAAAA3AAAAA8AAAAAAAAAAAAA&#10;AAAAoQIAAGRycy9kb3ducmV2LnhtbFBLBQYAAAAABAAEAPkAAACRAwAAAAA=&#10;" strokecolor="black [3213]"/>
                  <v:shape id="Text Box 41" o:spid="_x0000_s1085" type="#_x0000_t202" style="position:absolute;left:5399;top:4180;width:794;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6KMIA&#10;AADcAAAADwAAAGRycy9kb3ducmV2LnhtbERPy2rCQBTdF/yH4RbcNZMGtJI6ikgK3UkTwe01c/Oo&#10;mTshMyaxX99ZFLo8nPd2P5tOjDS41rKC1ygGQVxa3XKt4Fx8vGxAOI+ssbNMCh7kYL9bPG0x1Xbi&#10;LxpzX4sQwi5FBY33fSqlKxsy6CLbEweusoNBH+BQSz3gFMJNJ5M4XkuDLYeGBns6NlTe8rtR8L3S&#10;xelaV8fx8qazLP9ZZ5sClVo+z4d3EJ5m/y/+c39qBUkc1oYz4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DoowgAAANwAAAAPAAAAAAAAAAAAAAAAAJgCAABkcnMvZG93&#10;bnJldi54bWxQSwUGAAAAAAQABAD1AAAAhwMAAAAA&#10;" filled="f" strokecolor="white [3212]">
                    <v:textbox inset="1.5mm,,1.5mm">
                      <w:txbxContent>
                        <w:p w:rsidR="001F756D" w:rsidRDefault="001F756D" w:rsidP="001F756D">
                          <w:proofErr w:type="gramStart"/>
                          <w:r>
                            <w:t>cover</w:t>
                          </w:r>
                          <w:proofErr w:type="gramEnd"/>
                        </w:p>
                      </w:txbxContent>
                    </v:textbox>
                  </v:shape>
                  <v:group id="Group 121" o:spid="_x0000_s1086" style="position:absolute;left:6510;top:3592;width:2899;height:3549" coordorigin="6510,3592" coordsize="2899,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Text Box 52" o:spid="_x0000_s1087" type="#_x0000_t202" style="position:absolute;left:8355;top:3592;width:1054;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0gsEA&#10;AADcAAAADwAAAGRycy9kb3ducmV2LnhtbERPz2vCMBS+D/wfwhO8raniRq1GkUFhO2wwrfdH82yL&#10;zUtJYlv31y+HwY4f3+/dYTKdGMj51rKCZZKCIK6sbrlWUJ6L5wyED8gaO8uk4EEeDvvZ0w5zbUf+&#10;puEUahFD2OeooAmhz6X0VUMGfWJ74shdrTMYInS11A7HGG46uUrTV2mw5djQYE9vDVW3090o2FwK&#10;bX4eX+Mn353M2o/yBdelUov5dNyCCDSFf/Gf+10rWC3j/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tILBAAAA3AAAAA8AAAAAAAAAAAAAAAAAmAIAAGRycy9kb3du&#10;cmV2LnhtbFBLBQYAAAAABAAEAPUAAACGAwAAAAA=&#10;" strokecolor="white [3212]">
                      <v:textbox>
                        <w:txbxContent>
                          <w:p w:rsidR="001F756D" w:rsidRDefault="001F756D" w:rsidP="001F756D">
                            <w:r>
                              <w:rPr>
                                <w:noProof/>
                                <w:lang w:eastAsia="en-GB"/>
                              </w:rPr>
                              <w:drawing>
                                <wp:inline distT="0" distB="0" distL="0" distR="0" wp14:anchorId="6D3078F6" wp14:editId="779D5C3E">
                                  <wp:extent cx="476250" cy="217170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2171700"/>
                                          </a:xfrm>
                                          <a:prstGeom prst="rect">
                                            <a:avLst/>
                                          </a:prstGeom>
                                          <a:noFill/>
                                          <a:ln>
                                            <a:noFill/>
                                          </a:ln>
                                        </pic:spPr>
                                      </pic:pic>
                                    </a:graphicData>
                                  </a:graphic>
                                </wp:inline>
                              </w:drawing>
                            </w:r>
                          </w:p>
                        </w:txbxContent>
                      </v:textbox>
                    </v:shape>
                    <v:shape id="AutoShape 53" o:spid="_x0000_s1088" type="#_x0000_t32" style="position:absolute;left:7533;top:4859;width:1241;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Q98MAAADcAAAADwAAAGRycy9kb3ducmV2LnhtbESPT4vCMBTE78J+h/AWvGnaHop0jWKF&#10;RU+Cfw4eH83bprvNS7eJWr+9EQSPw8z8hpkvB9uKK/W+cawgnSYgiCunG64VnI7fkxkIH5A1to5J&#10;wZ08LBcfozkW2t14T9dDqEWEsC9QgQmhK6T0lSGLfuo64uj9uN5iiLKvpe7xFuG2lVmS5NJiw3HB&#10;YEdrQ9Xf4WIV6MtJ5vXe5PddsmlLdOX5939Qavw5rL5ABBrCO/xqb7WCLE3heSYe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JEPfDAAAA3AAAAA8AAAAAAAAAAAAA&#10;AAAAoQIAAGRycy9kb3ducmV2LnhtbFBLBQYAAAAABAAEAPkAAACRAwAAAAA=&#10;" strokecolor="black [3213]"/>
                    <v:oval id="Oval 54" o:spid="_x0000_s1089" style="position:absolute;left:8790;top:648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MIMcA&#10;AADcAAAADwAAAGRycy9kb3ducmV2LnhtbESPQWsCMRSE74X+h/AKXoom7qHY1ShFEAoVxG0reHts&#10;npvFzcvuJtW1v74pFHocZuYbZrEaXCMu1Ifas4bpRIEgLr2pudLw8b4Zz0CEiGyw8UwabhRgtby/&#10;W2Bu/JX3dCliJRKEQ44abIxtLmUoLTkME98SJ+/ke4cxyb6SpsdrgrtGZko9SYc1pwWLLa0tlefi&#10;y2nomkId97OoPh/tYbN7fuu26+9O69HD8DIHEWmI/+G/9qvRkE0z+D2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6TCDHAAAA3AAAAA8AAAAAAAAAAAAAAAAAmAIAAGRy&#10;cy9kb3ducmV2LnhtbFBLBQYAAAAABAAEAPUAAACMAwAAAAA=&#10;" strokecolor="black [3213]"/>
                    <v:shape id="AutoShape 55" o:spid="_x0000_s1090" type="#_x0000_t32" style="position:absolute;left:8535;top:6723;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OP8QAAADcAAAADwAAAGRycy9kb3ducmV2LnhtbESPQWvCQBSE74X+h+UVvNWNEUKNriKF&#10;guBJ7cHjI/tMUrNv0+wmrv56VxA8DjPzDbNYBdOIgTpXW1YwGScgiAuray4V/B5+Pr9AOI+ssbFM&#10;Cq7kYLV8f1tgru2FdzTsfSkihF2OCirv21xKV1Rk0I1tSxy9k+0M+ii7UuoOLxFuGpkmSSYN1hwX&#10;Kmzpu6LivO+NguH4F/ptf0rXm1DPzrMMb9P/TKnRR1jPQXgK/hV+tjdaQTqZwuN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84/xAAAANwAAAAPAAAAAAAAAAAA&#10;AAAAAKECAABkcnMvZG93bnJldi54bWxQSwUGAAAAAAQABAD5AAAAkgMAAAAA&#10;" strokecolor="black [3213]"/>
                    <v:shape id="AutoShape 56" o:spid="_x0000_s1091" type="#_x0000_t32" style="position:absolute;left:8520;top:6798;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OVucYAAADcAAAADwAAAGRycy9kb3ducmV2LnhtbESPQWvCQBSE74X+h+UVetNNrIqmriLS&#10;QsGT0Va8vWafSUj2bcxuNf57VxB6HGbmG2a26EwtztS60rKCuB+BIM6sLjlXsNt+9iYgnEfWWFsm&#10;BVdysJg/P80w0fbCGzqnPhcBwi5BBYX3TSKlywoy6Pq2IQ7e0bYGfZBtLnWLlwA3tRxE0VgaLDks&#10;FNjQqqCsSv+Mgo806pZm+nOYfO94VO3X++Pv6U2p15du+Q7CU+f/w4/2l1YwiId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zlbnGAAAA3AAAAA8AAAAAAAAA&#10;AAAAAAAAoQIAAGRycy9kb3ducmV2LnhtbFBLBQYAAAAABAAEAPkAAACUAwAAAAA=&#10;" strokecolor="black [3213]" strokeweight="1.5pt">
                      <v:stroke dashstyle="1 1"/>
                    </v:shape>
                    <v:shape id="AutoShape 58" o:spid="_x0000_s1092" type="#_x0000_t32" style="position:absolute;left:8535;top:6903;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8wIsYAAADcAAAADwAAAGRycy9kb3ducmV2LnhtbESPQWvCQBSE7wX/w/IKvTUbLSlp6ioi&#10;Fgo9GbXi7Zl9JsHs25jdmvjvu4WCx2FmvmGm88E04kqdqy0rGEcxCOLC6ppLBdvNx3MKwnlkjY1l&#10;UnAjB/PZ6GGKmbY9r+ma+1IECLsMFVTet5mUrqjIoItsSxy8k+0M+iC7UuoO+wA3jZzE8as0WHNY&#10;qLClZUXFOf8xClZ5PCzM2/ch3W05Oe+/9qfj5UWpp8dh8Q7C0+Dv4f/2p1YwGSfwdyYc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MCLGAAAA3AAAAA8AAAAAAAAA&#10;AAAAAAAAoQIAAGRycy9kb3ducmV2LnhtbFBLBQYAAAAABAAEAPkAAACUAwAAAAA=&#10;" strokecolor="black [3213]" strokeweight="1.5pt">
                      <v:stroke dashstyle="1 1"/>
                    </v:shape>
                    <v:shape id="AutoShape 60" o:spid="_x0000_s1093" type="#_x0000_t32" style="position:absolute;left:8550;top:6978;width: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2uVcYAAADcAAAADwAAAGRycy9kb3ducmV2LnhtbESPQWvCQBSE7wX/w/IKvTUbLUqauopI&#10;C4WeGmPF2zP7TILZt2l2a+K/dwuCx2FmvmHmy8E04kydqy0rGEcxCOLC6ppLBfnm4zkB4TyyxsYy&#10;KbiQg+Vi9DDHVNuev+mc+VIECLsUFVTet6mUrqjIoItsSxy8o+0M+iC7UuoO+wA3jZzE8UwarDks&#10;VNjSuqLilP0ZBe9ZPKzM688+2eY8Pe2+dsfD74tST4/D6g2Ep8Hfw7f2p1YwGc/g/0w4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rlXGAAAA3AAAAA8AAAAAAAAA&#10;AAAAAAAAoQIAAGRycy9kb3ducmV2LnhtbFBLBQYAAAAABAAEAPkAAACUAwAAAAA=&#10;" strokecolor="black [3213]" strokeweight="1.5pt">
                      <v:stroke dashstyle="1 1"/>
                    </v:shape>
                    <v:shape id="AutoShape 61" o:spid="_x0000_s1094" type="#_x0000_t32" style="position:absolute;left:6704;top:5996;width:2139;height: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TIPMUAAADcAAAADwAAAGRycy9kb3ducmV2LnhtbESPQWvCQBSE7wX/w/IEb3VjhFSjq0ih&#10;IPSk7aHHR/aZRLNvY3YTt/31XUHwOMzMN8x6G0wjBupcbVnBbJqAIC6srrlU8P318boA4TyyxsYy&#10;KfglB9vN6GWNubY3PtBw9KWIEHY5Kqi8b3MpXVGRQTe1LXH0TrYz6KPsSqk7vEW4aWSaJJk0WHNc&#10;qLCl94qKy7E3Coafc+g/+1O624d6eVlm+De/ZkpNxmG3AuEp+Gf40d5rBensDe5n4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TIPMUAAADcAAAADwAAAAAAAAAA&#10;AAAAAAChAgAAZHJzL2Rvd25yZXYueG1sUEsFBgAAAAAEAAQA+QAAAJMDAAAAAA==&#10;" strokecolor="black [3213]"/>
                    <v:shape id="AutoShape 62" o:spid="_x0000_s1095" type="#_x0000_t32" style="position:absolute;left:6674;top:6376;width:2031;height: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cTsEAAADcAAAADwAAAGRycy9kb3ducmV2LnhtbERPy4rCMBTdD/gP4QruxtQKZaxGkYEB&#10;wZWPhctLc22rzU1t0hr9+sliYJaH815tgmnEQJ2rLSuYTRMQxIXVNZcKzqefzy8QziNrbCyTghc5&#10;2KxHHyvMtX3ygYajL0UMYZejgsr7NpfSFRUZdFPbEkfuajuDPsKulLrDZww3jUyTJJMGa44NFbb0&#10;XVFxP/ZGwXC5hX7fX9PtLtSL+yLD9/yRKTUZh+0ShKfg/8V/7p1WkM7i2ngmHgG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y1xOwQAAANwAAAAPAAAAAAAAAAAAAAAA&#10;AKECAABkcnMvZG93bnJldi54bWxQSwUGAAAAAAQABAD5AAAAjwMAAAAA&#10;" strokecolor="black [3213]"/>
                    <v:shape id="AutoShape 63" o:spid="_x0000_s1096" type="#_x0000_t32" style="position:absolute;left:6510;top:6798;width:2161;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51cQAAADcAAAADwAAAGRycy9kb3ducmV2LnhtbESPQWvCQBSE7wX/w/KE3urGFIJJXUUK&#10;BaEnrQePj+wzSc2+TbObuPrrXUHocZiZb5jlOphWjNS7xrKC+SwBQVxa3XCl4PDz9bYA4TyyxtYy&#10;KbiSg/Vq8rLEQtsL72jc+0pECLsCFdTed4WUrqzJoJvZjjh6J9sb9FH2ldQ9XiLctDJNkkwabDgu&#10;1NjRZ03leT8YBePxNwzfwyndbEOTn/MMb+9/mVKv07D5AOEp+P/ws73VCtJ5Do8z8Qj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h/nVxAAAANwAAAAPAAAAAAAAAAAA&#10;AAAAAKECAABkcnMvZG93bnJldi54bWxQSwUGAAAAAAQABAD5AAAAkgMAAAAA&#10;" strokecolor="black [3213]"/>
                    <v:shape id="AutoShape 64" o:spid="_x0000_s1097" type="#_x0000_t32" style="position:absolute;left:8671;top:4454;width: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a9cEAAADcAAAADwAAAGRycy9kb3ducmV2LnhtbERPTYvCMBC9C/6HMIK3NbVCWatRZGFB&#10;8LTuHjwOzdhWm0lt0hr315uD4PHxvtfbYBoxUOdqywrmswQEcWF1zaWCv9/vj08QziNrbCyTggc5&#10;2G7GozXm2t75h4ajL0UMYZejgsr7NpfSFRUZdDPbEkfubDuDPsKulLrDeww3jUyTJJMGa44NFbb0&#10;VVFxPfZGwXC6hP7Qn9PdPtTL6zLD/8UtU2o6CbsVCE/Bv8Uv914rSNM4P56JR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0Zr1wQAAANwAAAAPAAAAAAAAAAAAAAAA&#10;AKECAABkcnMvZG93bnJldi54bWxQSwUGAAAAAAQABAD5AAAAjwMAAAAA&#10;" strokecolor="black [3213]"/>
                    <v:shape id="Text Box 65" o:spid="_x0000_s1098" type="#_x0000_t202" style="position:absolute;left:7233;top:3712;width:100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vP1cQA&#10;AADcAAAADwAAAGRycy9kb3ducmV2LnhtbESPQWvCQBSE7wX/w/IEb3VjoFaiq4hE6E2aCF6f2WcS&#10;zb4N2TVGf323UOhxmJlvmNVmMI3oqXO1ZQWzaQSCuLC65lLBMd+/L0A4j6yxsUwKnuRgsx69rTDR&#10;9sHf1Ge+FAHCLkEFlfdtIqUrKjLoprYlDt7FdgZ9kF0pdYePADeNjKNoLg3WHBYqbGlXUXHL7kbB&#10;9UPnh3N52fWnT52m2WueLnJUajIetksQngb/H/5rf2kFcTyD3zPh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7z9XEAAAA3AAAAA8AAAAAAAAAAAAAAAAAmAIAAGRycy9k&#10;b3ducmV2LnhtbFBLBQYAAAAABAAEAPUAAACJAwAAAAA=&#10;" filled="f" strokecolor="white [3212]">
                      <v:textbox inset="1.5mm,,1.5mm">
                        <w:txbxContent>
                          <w:p w:rsidR="001F756D" w:rsidRDefault="001F756D" w:rsidP="001F756D">
                            <w:proofErr w:type="gramStart"/>
                            <w:r>
                              <w:t>stopper</w:t>
                            </w:r>
                            <w:proofErr w:type="gramEnd"/>
                          </w:p>
                        </w:txbxContent>
                      </v:textbox>
                    </v:shape>
                    <v:shape id="AutoShape 67" o:spid="_x0000_s1099" type="#_x0000_t32" style="position:absolute;left:8235;top:3903;width:47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EPcIAAADcAAAADwAAAGRycy9kb3ducmV2LnhtbESPQYvCMBSE74L/ITzBm6b2UKRrlK0g&#10;ehJ0Pezx0bxtutu81CZq+++NIOxxmJlvmNWmt424U+drxwoW8wQEcel0zZWCy9dutgThA7LGxjEp&#10;GMjDZj0erTDX7sEnup9DJSKEfY4KTAhtLqUvDVn0c9cSR+/HdRZDlF0ldYePCLeNTJMkkxZrjgsG&#10;W9oaKv/ON6tA3y4yq04mG47JvinQFd+/116p6aT//AARqA//4Xf7oBWkaQqvM/EI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EPcIAAADcAAAADwAAAAAAAAAAAAAA&#10;AAChAgAAZHJzL2Rvd25yZXYueG1sUEsFBgAAAAAEAAQA+QAAAJADAAAAAA==&#10;" strokecolor="black [3213]"/>
                    <v:shape id="Text Box 68" o:spid="_x0000_s1100" type="#_x0000_t202" style="position:absolute;left:6901;top:5238;width:1349;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0OcQA&#10;AADcAAAADwAAAGRycy9kb3ducmV2LnhtbESPQWvCQBSE7wX/w/KE3urGSFWiq4hE6K00EXp9zT6T&#10;aPZtyK4x7a/vCoLHYWa+YdbbwTSip87VlhVMJxEI4sLqmksFx/zwtgThPLLGxjIp+CUH283oZY2J&#10;tjf+oj7zpQgQdgkqqLxvEyldUZFBN7EtcfBOtjPog+xKqTu8BbhpZBxFc2mw5rBQYUv7iopLdjUK&#10;zu86//wpT/v+e6HTNPubp8sclXodD7sVCE+Df4Yf7Q+tII5n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9DnEAAAA3AAAAA8AAAAAAAAAAAAAAAAAmAIAAGRycy9k&#10;b3ducmV2LnhtbFBLBQYAAAAABAAEAPUAAACJAwAAAAA=&#10;" filled="f" strokecolor="white [3212]">
                      <v:textbox inset="1.5mm,,1.5mm">
                        <w:txbxContent>
                          <w:p w:rsidR="001F756D" w:rsidRDefault="001F756D" w:rsidP="001F756D">
                            <w:pPr>
                              <w:pStyle w:val="NoSpacing"/>
                            </w:pPr>
                            <w:proofErr w:type="gramStart"/>
                            <w:r>
                              <w:t>large</w:t>
                            </w:r>
                            <w:proofErr w:type="gramEnd"/>
                            <w:r>
                              <w:t xml:space="preserve"> </w:t>
                            </w:r>
                          </w:p>
                          <w:p w:rsidR="001F756D" w:rsidRDefault="001F756D" w:rsidP="001F756D">
                            <w:pPr>
                              <w:pStyle w:val="NoSpacing"/>
                            </w:pPr>
                            <w:proofErr w:type="gramStart"/>
                            <w:r>
                              <w:t>test-tube</w:t>
                            </w:r>
                            <w:proofErr w:type="gramEnd"/>
                          </w:p>
                        </w:txbxContent>
                      </v:textbox>
                    </v:shape>
                    <v:shape id="AutoShape 69" o:spid="_x0000_s1101" type="#_x0000_t32" style="position:absolute;left:7658;top:5555;width:862;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B+sEAAADdAAAADwAAAGRycy9kb3ducmV2LnhtbERPTYvCMBC9C/6HMII3TVywLF2jqCDr&#10;SdD1sMehGZtqM6lN1PrvNwuCt3m8z5ktOleLO7Wh8qxhMlYgiAtvKi41HH82o08QISIbrD2ThicF&#10;WMz7vRnmxj94T/dDLEUK4ZCjBhtjk0sZCksOw9g3xIk7+dZhTLAtpWnxkcJdLT+UyqTDilODxYbW&#10;lorL4eY0mNtRZuXeZs+d+q5X6Fe/52un9XDQLb9AROriW/xyb02ar6YZ/H+TTp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YH6wQAAAN0AAAAPAAAAAAAAAAAAAAAA&#10;AKECAABkcnMvZG93bnJldi54bWxQSwUGAAAAAAQABAD5AAAAjwMAAAAA&#10;" strokecolor="black [3213]"/>
                  </v:group>
                  <v:group id="Group 122" o:spid="_x0000_s1102" style="position:absolute;left:2319;top:3903;width:3113;height:3058" coordorigin="2319,3903" coordsize="3113,3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DeCsMAAADdAAAADwAAAGRycy9kb3ducmV2LnhtbERPS4vCMBC+L/gfwgje&#10;NK2iLl2jiKh4EMEHLHsbmrEtNpPSxLb++82CsLf5+J6zWHWmFA3VrrCsIB5FIIhTqwvOFNyuu+En&#10;COeRNZaWScGLHKyWvY8FJtq2fKbm4jMRQtglqCD3vkqkdGlOBt3IVsSBu9vaoA+wzqSusQ3hppTj&#10;KJpJgwWHhhwr2uSUPi5Po2DfYruexNvm+LhvXj/X6en7GJNSg363/gLhqfP/4rf7oMP8aDq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wN4KwwAAAN0AAAAP&#10;AAAAAAAAAAAAAAAAAKoCAABkcnMvZG93bnJldi54bWxQSwUGAAAAAAQABAD6AAAAmgMAAAAA&#10;">
                    <v:shape id="AutoShape 31" o:spid="_x0000_s1103" type="#_x0000_t32" style="position:absolute;left:2595;top:6708;width:11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6/P8cAAADdAAAADwAAAGRycy9kb3ducmV2LnhtbESPQWvCQBCF70L/wzKCN921YtHoKlJa&#10;KPTU1Fa8jdkxCWZn0+xW03/fORR6m+G9ee+b9bb3jbpSF+vAFqYTA4q4CK7m0sL+/Xm8ABUTssMm&#10;MFn4oQjbzd1gjZkLN36ja55KJSEcM7RQpdRmWseiIo9xElpi0c6h85hk7UrtOrxJuG/0vTEP2mPN&#10;0lBhS48VFZf821t4yk2/88vP4+Jjz/PL4fVwPn3NrB0N+90KVKI+/Zv/rl+c4Ju54Mo3MoL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br8/xwAAAN0AAAAPAAAAAAAA&#10;AAAAAAAAAKECAABkcnMvZG93bnJldi54bWxQSwUGAAAAAAQABAD5AAAAlQMAAAAA&#10;" strokecolor="black [3213]" strokeweight="1.5pt">
                      <v:stroke dashstyle="1 1"/>
                    </v:shape>
                    <v:shape id="AutoShape 32" o:spid="_x0000_s1104" type="#_x0000_t32" style="position:absolute;left:2490;top:695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pZsIAAADdAAAADwAAAGRycy9kb3ducmV2LnhtbERP3WrCMBS+F/YO4Qi707TChnZGEWGj&#10;Dobo9gCH5qwpJieliTV7ezMY7O58fL9nvU3OipGG0HlWUM4LEMSN1x23Cr4+X2dLECEia7SeScEP&#10;BdhuHiZrrLS/8YnGc2xFDuFQoQITY19JGRpDDsPc98SZ+/aDw5jh0Eo94C2HOysXRfEsHXacGwz2&#10;tDfUXM5Xp6ApbV3b0hxX77u3j5Fdd0hpr9TjNO1eQERK8V/85651nl88reD3m3yC3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qpZsIAAADdAAAADwAAAAAAAAAAAAAA&#10;AAChAgAAZHJzL2Rvd25yZXYueG1sUEsFBgAAAAAEAAQA+QAAAJADAAAAAA==&#10;" strokecolor="black [3213]" strokeweight="3pt"/>
                    <v:shape id="AutoShape 33" o:spid="_x0000_s1105" type="#_x0000_t32" style="position:absolute;left:2595;top:6801;width:11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R5hMcAAADdAAAADwAAAGRycy9kb3ducmV2LnhtbESPQWvCQBCF74X+h2WE3uquLRWNriKl&#10;hUJPRlvxNmbHJJidTbNbjf++cyh4m+G9ee+b+bL3jTpTF+vAFkZDA4q4CK7m0sJ28/44ARUTssMm&#10;MFm4UoTl4v5ujpkLF17TOU+lkhCOGVqoUmozrWNRkcc4DC2xaMfQeUyydqV2HV4k3Df6yZix9liz&#10;NFTY0mtFxSn/9RbectOv/PR7P/na8stp97k7Hn6erX0Y9KsZqER9upn/rz+c4Jux8Ms3MoJe/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dHmExwAAAN0AAAAPAAAAAAAA&#10;AAAAAAAAAKECAABkcnMvZG93bnJldi54bWxQSwUGAAAAAAQABAD5AAAAlQMAAAAA&#10;" strokecolor="black [3213]" strokeweight="1.5pt">
                      <v:stroke dashstyle="1 1"/>
                    </v:shape>
                    <v:shape id="AutoShape 34" o:spid="_x0000_s1106" type="#_x0000_t32" style="position:absolute;left:2700;top:6878;width:9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cH8QAAADdAAAADwAAAGRycy9kb3ducmV2LnhtbERPS2sCMRC+C/0PYQq9aWJF0dWsSFEo&#10;9NStrXgbN7MP3EzWTarrv28Khd7m43vOat3bRlyp87VjDeORAkGcO1NzqWH/sRvOQfiAbLBxTBru&#10;5GGdPgxWmBh343e6ZqEUMYR9ghqqENpESp9XZNGPXEscucJ1FkOEXSlNh7cYbhv5rNRMWqw5NlTY&#10;0ktF+Tn7thq2meo3dvF1nH/ueXo+vB2K02Wi9dNjv1mCCNSHf/Gf+9XE+Wo2ht9v4gky/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NwfxAAAAN0AAAAPAAAAAAAAAAAA&#10;AAAAAKECAABkcnMvZG93bnJldi54bWxQSwUGAAAAAAQABAD5AAAAkgMAAAAA&#10;" strokecolor="black [3213]" strokeweight="1.5pt">
                      <v:stroke dashstyle="1 1"/>
                    </v:shape>
                    <v:shape id="Freeform 4" o:spid="_x0000_s1107" style="position:absolute;left:2490;top:4319;width:1395;height:2642;visibility:visible;mso-wrap-style:square;v-text-anchor:middle" coordsize="1395,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asMAA&#10;AADdAAAADwAAAGRycy9kb3ducmV2LnhtbERPS4vCMBC+L/gfwgh7WxN78FGNosKCBy+6eh+asS02&#10;k9LMav33G0HY23x8z1mue9+oO3WxDmxhPDKgiIvgai4tnH++v2agoiA7bAKThSdFWK8GH0vMXXjw&#10;ke4nKVUK4ZijhUqkzbWORUUe4yi0xIm7hs6jJNiV2nX4SOG+0ZkxE+2x5tRQYUu7iorb6ddbmF5r&#10;vWPZzkWyeW/0pTSH8cbaz2G/WYAS6uVf/HbvXZpvJhm8vkkn6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IasMAAAADdAAAADwAAAAAAAAAAAAAAAACYAgAAZHJzL2Rvd25y&#10;ZXYueG1sUEsFBgAAAAAEAAQA9QAAAIUDAAAAAA==&#10;" path="m,c20,25,43,48,60,75,69,89,88,31,90,180,92,329,78,752,75,971v-3,219,-2,358,,525c77,1663,63,1879,90,1976v27,97,75,83,150,105c315,2103,450,2103,540,2111v90,8,150,15,240,15c870,2126,1000,2130,1080,2111v80,-19,145,-14,180,-101c1295,1923,1285,1752,1290,1586v5,-166,,-340,,-570c1290,786,1278,361,1290,206v12,-155,58,-86,75,-120c1382,52,1389,18,1395,e" filled="f" strokecolor="black [3213]" strokeweight="1pt">
                      <v:path arrowok="t" o:connecttype="custom" o:connectlocs="0,0;38100,59073;57150,141775;47625,1193272;85725,1594968;57150,1501005;133350,1618788;352425,1621536;495300,1628221;704850,1628247;800100,1583153;828675,1465008;838200,1299757;847725,1110570;847725,720689;857250,70887;885825,0" o:connectangles="0,0,0,0,0,0,0,0,0,0,0,0,0,0,0,0,0"/>
                    </v:shape>
                    <v:rect id="Rectangle 5" o:spid="_x0000_s1108" style="position:absolute;left:2389;top:4196;width:1556;height: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QN70A&#10;AADdAAAADwAAAGRycy9kb3ducmV2LnhtbERPzQrCMAy+C75DieBNOxWGTKuIIIienOI5rHEbrulY&#10;q9a3t4LgLR/fb5brYBrxpM7VlhVMxgkI4sLqmksFl/NuNAfhPLLGxjIpeJOD9arfW2Km7YtP9Mx9&#10;KWIIuwwVVN63mZSuqMigG9uWOHI32xn0EXal1B2+Yrhp5DRJUmmw5thQYUvbiop7/jAKrvOTLi/h&#10;kJvj7LG9TVNngndKDQdhswDhKfi/+Ofe6zg/SWfw/Sae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ZQN70AAADdAAAADwAAAAAAAAAAAAAAAACYAgAAZHJzL2Rvd25yZXYu&#10;eG1sUEsFBgAAAAAEAAQA9QAAAIIDAAAAAA==&#10;" filled="f" strokecolor="black [3213]" strokeweight=".5pt"/>
                    <v:shape id="AutoShape 12" o:spid="_x0000_s1109" type="#_x0000_t5" style="position:absolute;left:3873;top:4180;width:170;height:1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N28MA&#10;AADdAAAADwAAAGRycy9kb3ducmV2LnhtbERPzUoDMRC+C32HMAVvNtuibVmblqIIIj3Y1gcYNtPN&#10;0s1kycTd1ac3guBtPr7f2exG36qeojSBDcxnBSjiKtiGawMf55e7NShJyBbbwGTgiwR228nNBksb&#10;Bj5Sf0q1yiEsJRpwKXWl1lI58iiz0BFn7hKix5RhrLWNOORw3+pFUSy1x4Zzg8OOnhxV19OnN1Ad&#10;nldv3/uHOskiDuv+IO79IsbcTsf9I6hEY/oX/7lfbZ5fLO/h95t8gt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N28MAAADdAAAADwAAAAAAAAAAAAAAAACYAgAAZHJzL2Rv&#10;d25yZXYueG1sUEsFBgAAAAAEAAQA9QAAAIgDAAAAAA==&#10;" adj="21600" strokecolor="black [3213]"/>
                    <v:rect id="Rectangle 13" o:spid="_x0000_s1110" style="position:absolute;left:2865;top:4196;width:680;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CK8QA&#10;AADdAAAADwAAAGRycy9kb3ducmV2LnhtbERPTWvCQBC9F/oflil4Kbqr0BCim1Ckggeh1LZQb0N2&#10;TILZ2ZDdaPz3bkHwNo/3OatitK04U+8bxxrmMwWCuHSm4UrDz/dmmoLwAdlg65g0XMlDkT8/rTAz&#10;7sJfdN6HSsQQ9hlqqEPoMil9WZNFP3MdceSOrrcYIuwraXq8xHDbyoVSibTYcGyosaN1TeVpP1gN&#10;8vqZpGE4HtYff5vXtNsNv6MatJ68jO9LEIHG8BDf3VsT56vkDf6/iS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OAivEAAAA3QAAAA8AAAAAAAAAAAAAAAAAmAIAAGRycy9k&#10;b3ducmV2LnhtbFBLBQYAAAAABAAEAPUAAACJAwAAAAA=&#10;" strokecolor="black [3213]"/>
                    <v:shape id="AutoShape 14" o:spid="_x0000_s1111" type="#_x0000_t32" style="position:absolute;left:2865;top:6452;width:68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LR8EAAADdAAAADwAAAGRycy9kb3ducmV2LnhtbERPS2sCMRC+F/wPYYTeaqKHUFajqFDq&#10;qeDj4HHYjJvVzWTdRF3/fVMoeJuP7zmzRe8bcacu1oENjEcKBHEZbM2VgcP+6+MTREzIFpvAZOBJ&#10;ERbzwdsMCxsevKX7LlUih3As0IBLqS2kjKUjj3EUWuLMnULnMWXYVdJ2+MjhvpETpbT0WHNucNjS&#10;2lF52d28AXs7SF1tnX7+qO9mhWF1PF97Y96H/XIKIlGfXuJ/98bm+Upr+Psmny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aUtHwQAAAN0AAAAPAAAAAAAAAAAAAAAA&#10;AKECAABkcnMvZG93bnJldi54bWxQSwUGAAAAAAQABAD5AAAAjwMAAAAA&#10;" strokecolor="black [3213]"/>
                    <v:oval id="Oval 15" o:spid="_x0000_s1112" style="position:absolute;left:3135;top:6376;width:113;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ycMYA&#10;AADdAAAADwAAAGRycy9kb3ducmV2LnhtbERPS2sCMRC+F/ofwhS8FE3swerWKCIIhRaK6wN6Gzbj&#10;ZnEz2d1E3fbXN4VCb/PxPWe+7F0trtSFyrOG8UiBIC68qbjUsN9thlMQISIbrD2Thi8KsFzc380x&#10;M/7GW7rmsRQphEOGGmyMTSZlKCw5DCPfECfu5DuHMcGulKbDWwp3tXxSaiIdVpwaLDa0tlSc84vT&#10;0Na5+txOozo82uPmY/bWvq+/W60HD/3qBUSkPv6L/9yvJs1Xk2f4/Sad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7ycMYAAADdAAAADwAAAAAAAAAAAAAAAACYAgAAZHJz&#10;L2Rvd25yZXYueG1sUEsFBgAAAAAEAAQA9QAAAIsDAAAAAA==&#10;" strokecolor="black [3213]"/>
                    <v:shape id="AutoShape 24" o:spid="_x0000_s1113" type="#_x0000_t32" style="position:absolute;left:3485;top:4879;width:1780;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6rsQAAADdAAAADwAAAGRycy9kb3ducmV2LnhtbESPT2/CMAzF70h8h8hIu0ECh2oqBDSQ&#10;JnaaxJ8DR6vxmm6N0zUByrefD5O42XrP7/282gyhVTfqUxPZwnxmQBFX0TVcWzif3qevoFJGdthG&#10;JgsPSrBZj0crLF2884Fux1wrCeFUogWfc1dqnSpPAdMsdsSifcU+YJa1r7Xr8S7hodULYwodsGFp&#10;8NjRzlP1c7wGC+561kV98MXj0+zbLcbt5ft3sPZlMrwtQWUa8tP8f/3hBN8Ugiv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nquxAAAAN0AAAAPAAAAAAAAAAAA&#10;AAAAAKECAABkcnMvZG93bnJldi54bWxQSwUGAAAAAAQABAD5AAAAkgMAAAAA&#10;" strokecolor="black [3213]"/>
                    <v:shape id="AutoShape 26" o:spid="_x0000_s1114" type="#_x0000_t32" style="position:absolute;left:3248;top:5996;width:2154;height: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bfNcMAAADdAAAADwAAAGRycy9kb3ducmV2LnhtbERPPWvDMBDdC/kP4gLZGikdTOtGCUmh&#10;NFPBboaOh3WxnFgnx5Id599XhUK3e7zPW28n14qR+tB41rBaKhDElTcN1xqOX++PzyBCRDbYeiYN&#10;dwqw3cwe1pgbf+OCxjLWIoVwyFGDjbHLpQyVJYdh6TvixJ187zAm2NfS9HhL4a6VT0pl0mHDqcFi&#10;R2+Wqks5OA1mOMqsLmx2/1Qf7R79/vt8nbRezKfdK4hIU/wX/7kPJs1X2Qv8fpNO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23zXDAAAA3QAAAA8AAAAAAAAAAAAA&#10;AAAAoQIAAGRycy9kb3ducmV2LnhtbFBLBQYAAAAABAAEAPkAAACRAwAAAAA=&#10;" strokecolor="black [3213]"/>
                    <v:shape id="AutoShape 28" o:spid="_x0000_s1115" type="#_x0000_t32" style="position:absolute;left:3675;top:6792;width:1724;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gdcQAAADdAAAADwAAAGRycy9kb3ducmV2LnhtbESPQW/CMAyF70j7D5En7QbJdihTR0AD&#10;adpOk2AcOFqN1xQapzQByr/HByRutt7ze59niyG06kx9aiJbeJ0YUMRVdA3XFrZ/X+N3UCkjO2wj&#10;k4UrJVjMn0YzLF288JrOm1wrCeFUogWfc1dqnSpPAdMkdsSi/cc+YJa1r7Xr8SLhodVvxhQ6YMPS&#10;4LGjlafqsDkFC+601UW99sX113y3S4zL3f44WPvyPHx+gMo05If5fv3jBN9MhV++kR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B1xAAAAN0AAAAPAAAAAAAAAAAA&#10;AAAAAKECAABkcnMvZG93bnJldi54bWxQSwUGAAAAAAQABAD5AAAAkgMAAAAA&#10;" strokecolor="black [3213]"/>
                    <v:shape id="AutoShape 37" o:spid="_x0000_s1116" type="#_x0000_t32" style="position:absolute;left:2319;top:4127;width:1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iSsEAAADdAAAADwAAAGRycy9kb3ducmV2LnhtbERPTYvCMBC9C/6HMII3Td2DutW0iFL0&#10;tOtWvQ/N2BabSWmyWv/9RljwNo/3Oeu0N424U+dqywpm0wgEcWF1zaWC8ymbLEE4j6yxsUwKnuQg&#10;TYaDNcbaPviH7rkvRQhhF6OCyvs2ltIVFRl0U9sSB+5qO4M+wK6UusNHCDeN/IiiuTRYc2iosKVt&#10;RcUt/zUK/HzXy+P+ky/bYun01yX7PueZUuNRv1mB8NT7t/jffdBhfrSYweubcIJ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3uJKwQAAAN0AAAAPAAAAAAAAAAAAAAAA&#10;AKECAABkcnMvZG93bnJldi54bWxQSwUGAAAAAAQABAD5AAAAjwMAAAAA&#10;" strokecolor="black [3213]" strokeweight="1pt"/>
                    <v:shape id="AutoShape 38" o:spid="_x0000_s1117" type="#_x0000_t32" style="position:absolute;left:2329;top:4140;width:90;height: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x8PcIAAADdAAAADwAAAGRycy9kb3ducmV2LnhtbERPTWvCQBC9F/wPywi91U09xJi6SlFC&#10;e9Ka6n3IjkkwOxuya5L+e1cQepvH+5zVZjSN6KlztWUF77MIBHFhdc2lgtNv9paAcB5ZY2OZFPyR&#10;g8168rLCVNuBj9TnvhQhhF2KCirv21RKV1Rk0M1sSxy4i+0M+gC7UuoOhxBuGjmPolgarDk0VNjS&#10;tqLimt+MAh/vRvnzteTztkic3p+zwynPlHqdjp8fIDyN/l/8dH/rMD9azOHxTThB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x8PcIAAADdAAAADwAAAAAAAAAAAAAA&#10;AAChAgAAZHJzL2Rvd25yZXYueG1sUEsFBgAAAAAEAAQA+QAAAJADAAAAAA==&#10;" strokecolor="black [3213]" strokeweight="1pt"/>
                    <v:shape id="AutoShape 39" o:spid="_x0000_s1118" type="#_x0000_t32" style="position:absolute;left:3960;top:4144;width:203;height: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Mjd8QAAADdAAAADwAAAGRycy9kb3ducmV2LnhtbERP20rDQBB9F/yHZYS+2V1bvKXdliIt&#10;CErBVH0es9Mkmp0N2Wka/XpXEPo2h3Od+XLwjeqpi3VgC1djA4q4CK7m0sLrbnN5ByoKssMmMFn4&#10;pgjLxfnZHDMXjvxCfS6lSiEcM7RQibSZ1rGoyGMch5Y4cfvQeZQEu1K7Do8p3Dd6YsyN9lhzaqiw&#10;pYeKiq/84C1c/xhp8/7zeeXpbf10//G+lfXE2tHFsJqBEhrkJP53P7o039xO4e+bdIJ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yN3xAAAAN0AAAAPAAAAAAAAAAAA&#10;AAAAAKECAABkcnMvZG93bnJldi54bWxQSwUGAAAAAAQABAD5AAAAkgMAAAAA&#10;" strokecolor="black [3213]" strokeweight="1pt"/>
                    <v:shape id="AutoShape 40" o:spid="_x0000_s1119" type="#_x0000_t32" style="position:absolute;left:3630;top:3903;width:1802;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mdsIAAADdAAAADwAAAGRycy9kb3ducmV2LnhtbERPS2sCMRC+F/wPYQRvNVFkK1ujqCB6&#10;EnwcPA6b6WbbzWTdRF3/vSkUepuP7zmzRedqcac2VJ41jIYKBHHhTcWlhvNp8z4FESKywdozaXhS&#10;gMW89zbD3PgHH+h+jKVIIRxy1GBjbHIpQ2HJYRj6hjhxX751GBNsS2lafKRwV8uxUpl0WHFqsNjQ&#10;2lLxc7w5DeZ2lll5sNlzr7b1Cv3q8n3ttB70u+UniEhd/Bf/uXcmzVcfE/j9Jp0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7mdsIAAADdAAAADwAAAAAAAAAAAAAA&#10;AAChAgAAZHJzL2Rvd25yZXYueG1sUEsFBgAAAAAEAAQA+QAAAJADAAAAAA==&#10;" strokecolor="black [3213]"/>
                    <v:shape id="AutoShape 120" o:spid="_x0000_s1120" type="#_x0000_t32" style="position:absolute;left:2595;top:6602;width:119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0GKcMAAADdAAAADwAAAGRycy9kb3ducmV2LnhtbERPTWvCQBC9F/wPywi91Y1Ko0ZXEUEQ&#10;PNX24HHIjkk0Oxuzm7j113cLhd7m8T5ntQmmFj21rrKsYDxKQBDnVldcKPj63L/NQTiPrLG2TAq+&#10;ycFmPXhZYabtgz+oP/lCxBB2GSoovW8yKV1ekkE3sg1x5C62NegjbAupW3zEcFPLSZKk0mDFsaHE&#10;hnYl5bdTZxT052vojt1lsj2EanFbpPic3lOlXodhuwThKfh/8Z/7oOP8ZPYOv9/EE+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NBinDAAAA3QAAAA8AAAAAAAAAAAAA&#10;AAAAoQIAAGRycy9kb3ducmV2LnhtbFBLBQYAAAAABAAEAPkAAACRAwAAAAA=&#10;" strokecolor="black [3213]"/>
                  </v:group>
                </v:group>
                <v:line id="Straight Connector 1076" o:spid="_x0000_s1121" style="position:absolute;visibility:visible;mso-wrap-style:square" from="39306,2860" to="39306,2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3Qd8QAAADdAAAADwAAAGRycy9kb3ducmV2LnhtbERPS2vCQBC+F/wPywi91Y2CiaSuEgSh&#10;1pMveh2y0yQ1Oxt2tzHtr3eFQm/z8T1nuR5MK3pyvrGsYDpJQBCXVjdcKTifti8LED4ga2wtk4If&#10;8rBejZ6WmGt74wP1x1CJGMI+RwV1CF0upS9rMugntiOO3Kd1BkOErpLa4S2Gm1bOkiSVBhuODTV2&#10;tKmpvB6/jYJF+f7liqzYTeeXLvvtZ/t0+5Ep9TweilcQgYbwL/5zv+k4P8lSeHwTT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dB3xAAAAN0AAAAPAAAAAAAAAAAA&#10;AAAAAKECAABkcnMvZG93bnJldi54bWxQSwUGAAAAAAQABAD5AAAAkgMAAAAA&#10;" strokecolor="black [3213]"/>
              </v:group>
            </w:pict>
          </mc:Fallback>
        </mc:AlternateContent>
      </w:r>
      <w:r w:rsidR="008B74B8" w:rsidRPr="001F756D">
        <w:rPr>
          <w:rFonts w:ascii="Arial" w:eastAsia="Times New Roman" w:hAnsi="Arial" w:cs="Arial"/>
          <w:b/>
          <w:bCs/>
          <w:color w:val="C30045"/>
          <w:sz w:val="24"/>
          <w:szCs w:val="24"/>
          <w:lang w:eastAsia="en-GB"/>
        </w:rPr>
        <w:t>A</w:t>
      </w:r>
      <w:r w:rsidR="001B7F2E" w:rsidRPr="001F756D">
        <w:rPr>
          <w:rFonts w:ascii="Arial" w:eastAsia="Times New Roman" w:hAnsi="Arial" w:cs="Arial"/>
          <w:b/>
          <w:bCs/>
          <w:color w:val="C30045"/>
          <w:sz w:val="24"/>
          <w:szCs w:val="24"/>
          <w:lang w:eastAsia="en-GB"/>
        </w:rPr>
        <w:t>pparatus</w:t>
      </w:r>
      <w:r w:rsidR="008B74B8" w:rsidRPr="001F756D">
        <w:rPr>
          <w:rFonts w:ascii="Arial" w:eastAsia="Times New Roman" w:hAnsi="Arial" w:cs="Arial"/>
          <w:color w:val="C30045"/>
          <w:sz w:val="24"/>
          <w:szCs w:val="24"/>
          <w:lang w:eastAsia="en-GB"/>
        </w:rPr>
        <w:t xml:space="preserve"> </w:t>
      </w:r>
    </w:p>
    <w:p w:rsidR="008B74B8" w:rsidRDefault="008B74B8" w:rsidP="001B7F2E">
      <w:pPr>
        <w:spacing w:after="0" w:line="240" w:lineRule="auto"/>
        <w:rPr>
          <w:rFonts w:ascii="Arial" w:eastAsia="Times New Roman" w:hAnsi="Arial" w:cs="Arial"/>
          <w:b/>
          <w:bCs/>
          <w:lang w:eastAsia="en-GB"/>
        </w:rPr>
      </w:pPr>
    </w:p>
    <w:p w:rsidR="001F756D" w:rsidRDefault="001F756D" w:rsidP="001B7F2E">
      <w:pPr>
        <w:spacing w:after="0" w:line="240" w:lineRule="auto"/>
        <w:rPr>
          <w:rFonts w:ascii="Arial" w:eastAsia="Times New Roman" w:hAnsi="Arial" w:cs="Arial"/>
          <w:b/>
          <w:bCs/>
          <w:lang w:eastAsia="en-GB"/>
        </w:rPr>
      </w:pPr>
    </w:p>
    <w:p w:rsidR="001F756D" w:rsidRDefault="001F756D" w:rsidP="001B7F2E">
      <w:pPr>
        <w:spacing w:after="0" w:line="240" w:lineRule="auto"/>
        <w:rPr>
          <w:rFonts w:ascii="Arial" w:eastAsia="Times New Roman" w:hAnsi="Arial" w:cs="Arial"/>
          <w:b/>
          <w:bCs/>
          <w:lang w:eastAsia="en-GB"/>
        </w:rPr>
      </w:pPr>
    </w:p>
    <w:p w:rsidR="001F756D" w:rsidRDefault="001F756D" w:rsidP="001B7F2E">
      <w:pPr>
        <w:spacing w:after="0" w:line="240" w:lineRule="auto"/>
        <w:rPr>
          <w:rFonts w:ascii="Arial" w:eastAsia="Times New Roman" w:hAnsi="Arial" w:cs="Arial"/>
          <w:b/>
          <w:bCs/>
          <w:lang w:eastAsia="en-GB"/>
        </w:rPr>
      </w:pPr>
    </w:p>
    <w:p w:rsidR="001F756D" w:rsidRDefault="001F756D"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B7F2E" w:rsidRDefault="001B7F2E" w:rsidP="001B7F2E">
      <w:pPr>
        <w:spacing w:after="0" w:line="240" w:lineRule="auto"/>
        <w:rPr>
          <w:rFonts w:ascii="Arial" w:eastAsia="Times New Roman" w:hAnsi="Arial" w:cs="Arial"/>
          <w:b/>
          <w:bCs/>
          <w:lang w:eastAsia="en-GB"/>
        </w:rPr>
      </w:pPr>
    </w:p>
    <w:p w:rsidR="001470F5" w:rsidRPr="00A36DF8" w:rsidRDefault="001F756D" w:rsidP="001470F5">
      <w:pPr>
        <w:rPr>
          <w:rFonts w:ascii="Arial" w:hAnsi="Arial" w:cs="Arial"/>
          <w:sz w:val="20"/>
          <w:szCs w:val="20"/>
        </w:rPr>
      </w:pPr>
      <w:r>
        <w:rPr>
          <w:rFonts w:ascii="Arial" w:hAnsi="Arial" w:cs="Arial"/>
          <w:sz w:val="20"/>
          <w:szCs w:val="20"/>
        </w:rPr>
        <w:t xml:space="preserve">      </w:t>
      </w:r>
      <w:r w:rsidR="001470F5">
        <w:rPr>
          <w:rFonts w:ascii="Arial" w:hAnsi="Arial" w:cs="Arial"/>
          <w:sz w:val="20"/>
          <w:szCs w:val="20"/>
        </w:rPr>
        <w:t xml:space="preserve">            </w:t>
      </w:r>
      <w:r w:rsidR="001470F5" w:rsidRPr="00A36DF8">
        <w:rPr>
          <w:rFonts w:ascii="Arial" w:hAnsi="Arial" w:cs="Arial"/>
          <w:sz w:val="20"/>
          <w:szCs w:val="20"/>
        </w:rPr>
        <w:t xml:space="preserve">Using a beaker                                                                       Using a </w:t>
      </w:r>
      <w:r w:rsidR="001470F5">
        <w:rPr>
          <w:rFonts w:ascii="Arial" w:hAnsi="Arial" w:cs="Arial"/>
          <w:sz w:val="20"/>
          <w:szCs w:val="20"/>
        </w:rPr>
        <w:t>large test-tube</w:t>
      </w:r>
    </w:p>
    <w:p w:rsidR="001B7F2E" w:rsidRDefault="001B7F2E" w:rsidP="001B7F2E">
      <w:pPr>
        <w:spacing w:after="0" w:line="240" w:lineRule="auto"/>
        <w:rPr>
          <w:rFonts w:ascii="Arial" w:eastAsia="Times New Roman" w:hAnsi="Arial" w:cs="Arial"/>
          <w:b/>
          <w:bCs/>
          <w:lang w:eastAsia="en-GB"/>
        </w:rPr>
      </w:pPr>
    </w:p>
    <w:p w:rsidR="008B74B8" w:rsidRPr="001F756D" w:rsidRDefault="008B74B8" w:rsidP="009F6B49">
      <w:pPr>
        <w:spacing w:after="120" w:line="240" w:lineRule="auto"/>
        <w:rPr>
          <w:rFonts w:ascii="Arial" w:eastAsia="Times New Roman" w:hAnsi="Arial" w:cs="Arial"/>
          <w:color w:val="C30045"/>
          <w:sz w:val="24"/>
          <w:szCs w:val="24"/>
          <w:lang w:eastAsia="en-GB"/>
        </w:rPr>
      </w:pPr>
      <w:r w:rsidRPr="001F756D">
        <w:rPr>
          <w:rFonts w:ascii="Arial" w:eastAsia="Times New Roman" w:hAnsi="Arial" w:cs="Arial"/>
          <w:b/>
          <w:bCs/>
          <w:color w:val="C30045"/>
          <w:sz w:val="24"/>
          <w:szCs w:val="24"/>
          <w:lang w:eastAsia="en-GB"/>
        </w:rPr>
        <w:t>Method</w:t>
      </w:r>
      <w:r w:rsidRPr="001F756D">
        <w:rPr>
          <w:rFonts w:ascii="Arial" w:eastAsia="Times New Roman" w:hAnsi="Arial" w:cs="Arial"/>
          <w:color w:val="C30045"/>
          <w:sz w:val="24"/>
          <w:szCs w:val="24"/>
          <w:lang w:eastAsia="en-GB"/>
        </w:rPr>
        <w:t xml:space="preserve"> </w:t>
      </w:r>
    </w:p>
    <w:p w:rsidR="001F756D" w:rsidRPr="001F756D" w:rsidRDefault="001F756D" w:rsidP="001F756D">
      <w:pPr>
        <w:spacing w:after="120" w:line="240" w:lineRule="auto"/>
        <w:rPr>
          <w:rFonts w:ascii="Arial" w:eastAsia="Times New Roman" w:hAnsi="Arial" w:cs="Arial"/>
          <w:b/>
          <w:bCs/>
          <w:color w:val="C30045"/>
          <w:lang w:eastAsia="en-GB"/>
        </w:rPr>
      </w:pPr>
      <w:r w:rsidRPr="001F756D">
        <w:rPr>
          <w:rFonts w:ascii="Arial" w:hAnsi="Arial" w:cs="Arial"/>
        </w:rPr>
        <w:t>You are using propanone, which is a highly flammable and irritant chemical. You must make sure there are no naked flames in the room at any time. You should try not to breathe too many fumes and keep containers with propanone covered.</w:t>
      </w:r>
    </w:p>
    <w:p w:rsidR="00EB6E20" w:rsidRPr="001F756D" w:rsidRDefault="00EB6E20" w:rsidP="001F756D">
      <w:pPr>
        <w:spacing w:after="120" w:line="240" w:lineRule="auto"/>
        <w:rPr>
          <w:rFonts w:ascii="Arial" w:eastAsia="Times New Roman" w:hAnsi="Arial" w:cs="Arial"/>
          <w:b/>
          <w:lang w:eastAsia="en-GB"/>
        </w:rPr>
      </w:pPr>
      <w:r w:rsidRPr="001F756D">
        <w:rPr>
          <w:rFonts w:ascii="Arial" w:eastAsia="Times New Roman" w:hAnsi="Arial" w:cs="Arial"/>
          <w:b/>
          <w:lang w:eastAsia="en-GB"/>
        </w:rPr>
        <w:t>Safety glasses must be worn when preparing the slide.</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Cut up some leaves into small pieces.</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Put the leaf pieces into a mortar to about 2 cm depth.</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Add about six drops of propanone using a Pasteur pipette.</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Grind the mixture with a pestle for at least 3 minutes. If the leaves are very thick, add a small quantity of sand to help the cells to break.</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Cut a strip of chromatography paper to fit into a large test-tube or small beaker.</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Draw a pencil line 15 mm from one end of the chromatography paper.</w:t>
      </w:r>
    </w:p>
    <w:p w:rsidR="001470F5" w:rsidRPr="001F756D" w:rsidRDefault="001470F5" w:rsidP="001F756D">
      <w:pPr>
        <w:numPr>
          <w:ilvl w:val="0"/>
          <w:numId w:val="29"/>
        </w:numPr>
        <w:spacing w:after="120" w:line="240" w:lineRule="auto"/>
        <w:rPr>
          <w:rFonts w:ascii="Arial" w:hAnsi="Arial" w:cs="Arial"/>
        </w:rPr>
      </w:pPr>
      <w:r w:rsidRPr="001F756D">
        <w:rPr>
          <w:rFonts w:ascii="Arial" w:hAnsi="Arial" w:cs="Arial"/>
        </w:rPr>
        <w:t xml:space="preserve">Using a pencil, mark places on this line where the leaf extract will be placed. This is the origin. </w:t>
      </w:r>
    </w:p>
    <w:p w:rsidR="001470F5" w:rsidRPr="001F756D" w:rsidRDefault="001470F5" w:rsidP="00B37F4D">
      <w:pPr>
        <w:numPr>
          <w:ilvl w:val="0"/>
          <w:numId w:val="29"/>
        </w:numPr>
        <w:spacing w:after="120" w:line="240" w:lineRule="auto"/>
        <w:ind w:left="357" w:hanging="357"/>
        <w:rPr>
          <w:rFonts w:ascii="Arial" w:hAnsi="Arial" w:cs="Arial"/>
        </w:rPr>
      </w:pPr>
      <w:r w:rsidRPr="001F756D">
        <w:rPr>
          <w:rFonts w:ascii="Arial" w:hAnsi="Arial" w:cs="Arial"/>
        </w:rPr>
        <w:t xml:space="preserve">Use a capillary tube to draw up liquid from around the crushed leaves. </w:t>
      </w:r>
    </w:p>
    <w:p w:rsidR="001470F5" w:rsidRPr="001F756D" w:rsidRDefault="001470F5" w:rsidP="00B37F4D">
      <w:pPr>
        <w:numPr>
          <w:ilvl w:val="0"/>
          <w:numId w:val="29"/>
        </w:numPr>
        <w:spacing w:after="120" w:line="240" w:lineRule="auto"/>
        <w:ind w:left="357" w:hanging="357"/>
        <w:rPr>
          <w:rFonts w:ascii="Arial" w:hAnsi="Arial" w:cs="Arial"/>
        </w:rPr>
      </w:pPr>
      <w:r w:rsidRPr="001F756D">
        <w:rPr>
          <w:rFonts w:ascii="Arial" w:hAnsi="Arial" w:cs="Arial"/>
          <w:b/>
        </w:rPr>
        <w:t>Touch</w:t>
      </w:r>
      <w:r w:rsidRPr="001F756D">
        <w:rPr>
          <w:rFonts w:ascii="Arial" w:hAnsi="Arial" w:cs="Arial"/>
        </w:rPr>
        <w:t xml:space="preserve"> the capillary on to the origin mark on the chromatography paper. The leaf extract will flow onto the paper. You must keep the spot as small as possible (no more than 2</w:t>
      </w:r>
      <w:r w:rsidR="001F756D">
        <w:rPr>
          <w:rFonts w:ascii="Arial" w:hAnsi="Arial" w:cs="Arial"/>
        </w:rPr>
        <w:t> </w:t>
      </w:r>
      <w:r w:rsidRPr="001F756D">
        <w:rPr>
          <w:rFonts w:ascii="Arial" w:hAnsi="Arial" w:cs="Arial"/>
        </w:rPr>
        <w:t>mm).</w:t>
      </w:r>
    </w:p>
    <w:p w:rsidR="001470F5" w:rsidRPr="002E1CE9" w:rsidRDefault="001470F5" w:rsidP="00B37F4D">
      <w:pPr>
        <w:numPr>
          <w:ilvl w:val="0"/>
          <w:numId w:val="29"/>
        </w:numPr>
        <w:spacing w:after="120" w:line="240" w:lineRule="auto"/>
        <w:ind w:left="357" w:hanging="357"/>
        <w:rPr>
          <w:rFonts w:ascii="Arial" w:hAnsi="Arial" w:cs="Arial"/>
          <w:szCs w:val="20"/>
        </w:rPr>
      </w:pPr>
      <w:r w:rsidRPr="002E1CE9">
        <w:rPr>
          <w:rFonts w:ascii="Arial" w:hAnsi="Arial" w:cs="Arial"/>
          <w:szCs w:val="20"/>
        </w:rPr>
        <w:t xml:space="preserve">Allow the spot to dry and then add another spot on top. </w:t>
      </w:r>
    </w:p>
    <w:p w:rsidR="001470F5" w:rsidRPr="002E1CE9" w:rsidRDefault="001470F5" w:rsidP="00B37F4D">
      <w:pPr>
        <w:numPr>
          <w:ilvl w:val="0"/>
          <w:numId w:val="29"/>
        </w:numPr>
        <w:spacing w:after="120" w:line="240" w:lineRule="auto"/>
        <w:ind w:left="357" w:hanging="357"/>
        <w:rPr>
          <w:rFonts w:ascii="Arial" w:hAnsi="Arial" w:cs="Arial"/>
          <w:szCs w:val="20"/>
        </w:rPr>
      </w:pPr>
      <w:r w:rsidRPr="002E1CE9">
        <w:rPr>
          <w:rFonts w:ascii="Arial" w:hAnsi="Arial" w:cs="Arial"/>
          <w:szCs w:val="20"/>
        </w:rPr>
        <w:t>Add 5 more spots of solution, letting each one dry before putting on the next. This should give a very concentrated small spot on the paper.</w:t>
      </w:r>
    </w:p>
    <w:p w:rsidR="001470F5" w:rsidRPr="002E1CE9" w:rsidRDefault="001470F5" w:rsidP="00B37F4D">
      <w:pPr>
        <w:numPr>
          <w:ilvl w:val="0"/>
          <w:numId w:val="29"/>
        </w:numPr>
        <w:spacing w:after="120" w:line="240" w:lineRule="auto"/>
        <w:ind w:left="357" w:hanging="357"/>
        <w:rPr>
          <w:rFonts w:ascii="Arial" w:hAnsi="Arial" w:cs="Arial"/>
          <w:szCs w:val="20"/>
        </w:rPr>
      </w:pPr>
      <w:r w:rsidRPr="002E1CE9">
        <w:rPr>
          <w:rFonts w:ascii="Arial" w:hAnsi="Arial" w:cs="Arial"/>
          <w:szCs w:val="20"/>
        </w:rPr>
        <w:t>Put propanone into a large test-tube or small beaker until there is a 10</w:t>
      </w:r>
      <w:r w:rsidRPr="002E1CE9">
        <w:rPr>
          <w:rFonts w:ascii="Arial" w:hAnsi="Arial" w:cs="Arial"/>
          <w:sz w:val="12"/>
          <w:szCs w:val="10"/>
        </w:rPr>
        <w:t xml:space="preserve"> </w:t>
      </w:r>
      <w:r w:rsidRPr="002E1CE9">
        <w:rPr>
          <w:rFonts w:ascii="Arial" w:hAnsi="Arial" w:cs="Arial"/>
          <w:szCs w:val="20"/>
        </w:rPr>
        <w:t>mm depth.</w:t>
      </w:r>
    </w:p>
    <w:p w:rsidR="001470F5" w:rsidRPr="00B37F4D" w:rsidRDefault="001470F5" w:rsidP="00B37F4D">
      <w:pPr>
        <w:numPr>
          <w:ilvl w:val="0"/>
          <w:numId w:val="29"/>
        </w:numPr>
        <w:spacing w:after="120" w:line="240" w:lineRule="auto"/>
        <w:ind w:left="357" w:hanging="357"/>
        <w:rPr>
          <w:rFonts w:ascii="Arial" w:hAnsi="Arial" w:cs="Arial"/>
        </w:rPr>
      </w:pPr>
      <w:r w:rsidRPr="002E1CE9">
        <w:rPr>
          <w:rFonts w:ascii="Arial" w:hAnsi="Arial" w:cs="Arial"/>
          <w:szCs w:val="20"/>
        </w:rPr>
        <w:t xml:space="preserve">If </w:t>
      </w:r>
      <w:r w:rsidRPr="00B37F4D">
        <w:rPr>
          <w:rFonts w:ascii="Arial" w:hAnsi="Arial" w:cs="Arial"/>
        </w:rPr>
        <w:t>you are using a large test-tube:</w:t>
      </w:r>
    </w:p>
    <w:p w:rsidR="001470F5" w:rsidRPr="00B37F4D" w:rsidRDefault="001470F5" w:rsidP="00B37F4D">
      <w:pPr>
        <w:numPr>
          <w:ilvl w:val="0"/>
          <w:numId w:val="30"/>
        </w:numPr>
        <w:spacing w:after="120" w:line="240" w:lineRule="auto"/>
        <w:rPr>
          <w:rFonts w:ascii="Arial" w:hAnsi="Arial" w:cs="Arial"/>
        </w:rPr>
      </w:pPr>
      <w:proofErr w:type="gramStart"/>
      <w:r w:rsidRPr="00B37F4D">
        <w:rPr>
          <w:rFonts w:ascii="Arial" w:hAnsi="Arial" w:cs="Arial"/>
        </w:rPr>
        <w:lastRenderedPageBreak/>
        <w:t>place</w:t>
      </w:r>
      <w:proofErr w:type="gramEnd"/>
      <w:r w:rsidRPr="00B37F4D">
        <w:rPr>
          <w:rFonts w:ascii="Arial" w:hAnsi="Arial" w:cs="Arial"/>
        </w:rPr>
        <w:t xml:space="preserve"> it into a rack or other support. Lower the chromatography paper into the test-tube with the origin towards the propanone. The end of the paper should just touch the propanone. Do not allow it to rise above the origin. Fold the other end of the paper over the edge of the test-tube and insert a stopper. Try not to move the test-tube.</w:t>
      </w:r>
    </w:p>
    <w:p w:rsidR="001470F5" w:rsidRPr="00B37F4D" w:rsidRDefault="001470F5" w:rsidP="00B37F4D">
      <w:pPr>
        <w:spacing w:after="120" w:line="240" w:lineRule="auto"/>
        <w:ind w:left="360"/>
        <w:rPr>
          <w:rFonts w:ascii="Arial" w:hAnsi="Arial" w:cs="Arial"/>
        </w:rPr>
      </w:pPr>
      <w:r w:rsidRPr="00B37F4D">
        <w:rPr>
          <w:rFonts w:ascii="Arial" w:hAnsi="Arial" w:cs="Arial"/>
        </w:rPr>
        <w:t>If you are using a beaker:</w:t>
      </w:r>
    </w:p>
    <w:p w:rsidR="001470F5" w:rsidRPr="00B37F4D" w:rsidRDefault="001470F5" w:rsidP="00B37F4D">
      <w:pPr>
        <w:pStyle w:val="ListParagraph"/>
        <w:numPr>
          <w:ilvl w:val="0"/>
          <w:numId w:val="30"/>
        </w:numPr>
        <w:spacing w:after="120" w:line="240" w:lineRule="auto"/>
        <w:contextualSpacing w:val="0"/>
        <w:rPr>
          <w:rFonts w:ascii="Arial" w:hAnsi="Arial" w:cs="Arial"/>
        </w:rPr>
      </w:pPr>
      <w:proofErr w:type="gramStart"/>
      <w:r w:rsidRPr="00B37F4D">
        <w:rPr>
          <w:rFonts w:ascii="Arial" w:hAnsi="Arial" w:cs="Arial"/>
        </w:rPr>
        <w:t>fold</w:t>
      </w:r>
      <w:proofErr w:type="gramEnd"/>
      <w:r w:rsidRPr="00B37F4D">
        <w:rPr>
          <w:rFonts w:ascii="Arial" w:hAnsi="Arial" w:cs="Arial"/>
        </w:rPr>
        <w:t xml:space="preserve"> the top end of the paper over a pencil and lower the paper into the beaker with the origin towards the propanone. The end of the paper should just touch the propanone. Do not allow it to rise above the origin. Cover the beaker with metal foil or </w:t>
      </w:r>
      <w:proofErr w:type="spellStart"/>
      <w:r w:rsidRPr="00B37F4D">
        <w:rPr>
          <w:rFonts w:ascii="Arial" w:hAnsi="Arial" w:cs="Arial"/>
        </w:rPr>
        <w:t>parafilm</w:t>
      </w:r>
      <w:proofErr w:type="spellEnd"/>
      <w:r w:rsidRPr="00B37F4D">
        <w:rPr>
          <w:rFonts w:ascii="Arial" w:hAnsi="Arial" w:cs="Arial"/>
        </w:rPr>
        <w:t>. Try not to move the beaker.</w:t>
      </w:r>
    </w:p>
    <w:p w:rsidR="001470F5" w:rsidRPr="00B37F4D" w:rsidRDefault="001470F5" w:rsidP="00B37F4D">
      <w:pPr>
        <w:numPr>
          <w:ilvl w:val="0"/>
          <w:numId w:val="29"/>
        </w:numPr>
        <w:spacing w:after="120" w:line="240" w:lineRule="auto"/>
        <w:rPr>
          <w:rFonts w:ascii="Arial" w:hAnsi="Arial" w:cs="Arial"/>
        </w:rPr>
      </w:pPr>
      <w:r w:rsidRPr="00B37F4D">
        <w:rPr>
          <w:rFonts w:ascii="Arial" w:hAnsi="Arial" w:cs="Arial"/>
        </w:rPr>
        <w:t>Leave the apparatus to allow the propanone to rise up the paper and separate the pigments in the leaf extract. This is called ‘running a chromatogram’.</w:t>
      </w:r>
    </w:p>
    <w:p w:rsidR="001470F5" w:rsidRPr="00B37F4D" w:rsidRDefault="001470F5" w:rsidP="00B37F4D">
      <w:pPr>
        <w:numPr>
          <w:ilvl w:val="0"/>
          <w:numId w:val="29"/>
        </w:numPr>
        <w:spacing w:after="120" w:line="240" w:lineRule="auto"/>
        <w:rPr>
          <w:rFonts w:ascii="Arial" w:hAnsi="Arial" w:cs="Arial"/>
        </w:rPr>
      </w:pPr>
      <w:r w:rsidRPr="00B37F4D">
        <w:rPr>
          <w:rFonts w:ascii="Arial" w:hAnsi="Arial" w:cs="Arial"/>
        </w:rPr>
        <w:t>Observe the order in which the different colours of pigment appear.</w:t>
      </w:r>
    </w:p>
    <w:p w:rsidR="001470F5" w:rsidRPr="00B37F4D" w:rsidRDefault="001470F5" w:rsidP="00B37F4D">
      <w:pPr>
        <w:numPr>
          <w:ilvl w:val="0"/>
          <w:numId w:val="29"/>
        </w:numPr>
        <w:spacing w:after="120" w:line="240" w:lineRule="auto"/>
        <w:rPr>
          <w:rFonts w:ascii="Arial" w:hAnsi="Arial" w:cs="Arial"/>
        </w:rPr>
      </w:pPr>
      <w:r w:rsidRPr="00B37F4D">
        <w:rPr>
          <w:rFonts w:ascii="Arial" w:hAnsi="Arial" w:cs="Arial"/>
        </w:rPr>
        <w:t>When the propanone is about 10 mm from the top of the paper, remove the paper and mark the position of the solvent. This is the solvent front.</w:t>
      </w:r>
    </w:p>
    <w:p w:rsidR="001470F5" w:rsidRPr="00B37F4D" w:rsidRDefault="001470F5" w:rsidP="00B37F4D">
      <w:pPr>
        <w:numPr>
          <w:ilvl w:val="0"/>
          <w:numId w:val="29"/>
        </w:numPr>
        <w:spacing w:after="120" w:line="240" w:lineRule="auto"/>
        <w:rPr>
          <w:rFonts w:ascii="Arial" w:hAnsi="Arial" w:cs="Arial"/>
        </w:rPr>
      </w:pPr>
      <w:r w:rsidRPr="00B37F4D">
        <w:rPr>
          <w:rFonts w:ascii="Arial" w:hAnsi="Arial" w:cs="Arial"/>
        </w:rPr>
        <w:t>Leave the chromatogram to dry.</w:t>
      </w:r>
    </w:p>
    <w:p w:rsidR="001470F5" w:rsidRPr="00B37F4D" w:rsidRDefault="001470F5" w:rsidP="00B37F4D">
      <w:pPr>
        <w:numPr>
          <w:ilvl w:val="0"/>
          <w:numId w:val="29"/>
        </w:numPr>
        <w:spacing w:after="120" w:line="240" w:lineRule="auto"/>
        <w:rPr>
          <w:rFonts w:ascii="Arial" w:hAnsi="Arial" w:cs="Arial"/>
        </w:rPr>
      </w:pPr>
      <w:r w:rsidRPr="00B37F4D">
        <w:rPr>
          <w:rFonts w:ascii="Arial" w:hAnsi="Arial" w:cs="Arial"/>
        </w:rPr>
        <w:t>The crushed leaves and the used propanone must be disposed of safely.</w:t>
      </w:r>
    </w:p>
    <w:p w:rsidR="008B74B8" w:rsidRPr="00B37F4D" w:rsidRDefault="008B74B8" w:rsidP="00B37F4D">
      <w:pPr>
        <w:spacing w:before="240" w:after="120" w:line="240" w:lineRule="auto"/>
        <w:rPr>
          <w:rFonts w:ascii="Arial" w:eastAsia="Times New Roman" w:hAnsi="Arial" w:cs="Arial"/>
          <w:color w:val="C30045"/>
          <w:sz w:val="24"/>
          <w:lang w:eastAsia="en-GB"/>
        </w:rPr>
      </w:pPr>
      <w:r w:rsidRPr="00B37F4D">
        <w:rPr>
          <w:rFonts w:ascii="Arial" w:eastAsia="Times New Roman" w:hAnsi="Arial" w:cs="Arial"/>
          <w:b/>
          <w:bCs/>
          <w:color w:val="C30045"/>
          <w:sz w:val="24"/>
          <w:lang w:eastAsia="en-GB"/>
        </w:rPr>
        <w:t>Results</w:t>
      </w:r>
      <w:r w:rsidRPr="00B37F4D">
        <w:rPr>
          <w:rFonts w:ascii="Arial" w:eastAsia="Times New Roman" w:hAnsi="Arial" w:cs="Arial"/>
          <w:color w:val="C30045"/>
          <w:sz w:val="24"/>
          <w:lang w:eastAsia="en-GB"/>
        </w:rPr>
        <w:t xml:space="preserve"> </w:t>
      </w:r>
    </w:p>
    <w:p w:rsidR="001470F5" w:rsidRPr="00B37F4D" w:rsidRDefault="001470F5" w:rsidP="00B37F4D">
      <w:pPr>
        <w:numPr>
          <w:ilvl w:val="0"/>
          <w:numId w:val="31"/>
        </w:numPr>
        <w:spacing w:after="120" w:line="240" w:lineRule="auto"/>
        <w:rPr>
          <w:rFonts w:ascii="Arial" w:hAnsi="Arial" w:cs="Arial"/>
        </w:rPr>
      </w:pPr>
      <w:r w:rsidRPr="00B37F4D">
        <w:rPr>
          <w:rFonts w:ascii="Arial" w:hAnsi="Arial" w:cs="Arial"/>
        </w:rPr>
        <w:t>Outline the shape of each spot you can see in pencil and label the colour. The colours fade very quickly so you should do this as soon as the chromatogram is dry.</w:t>
      </w:r>
    </w:p>
    <w:p w:rsidR="001470F5" w:rsidRPr="00B37F4D" w:rsidRDefault="001470F5" w:rsidP="00B37F4D">
      <w:pPr>
        <w:numPr>
          <w:ilvl w:val="0"/>
          <w:numId w:val="31"/>
        </w:numPr>
        <w:spacing w:after="120" w:line="240" w:lineRule="auto"/>
        <w:rPr>
          <w:rFonts w:ascii="Arial" w:hAnsi="Arial" w:cs="Arial"/>
        </w:rPr>
      </w:pPr>
      <w:r w:rsidRPr="00B37F4D">
        <w:rPr>
          <w:rFonts w:ascii="Arial" w:hAnsi="Arial" w:cs="Arial"/>
        </w:rPr>
        <w:t>Identify each pigment by its colour.</w:t>
      </w:r>
    </w:p>
    <w:p w:rsidR="001470F5" w:rsidRPr="00B37F4D" w:rsidRDefault="001470F5" w:rsidP="00B37F4D">
      <w:pPr>
        <w:pStyle w:val="ListParagraph"/>
        <w:numPr>
          <w:ilvl w:val="0"/>
          <w:numId w:val="31"/>
        </w:numPr>
        <w:spacing w:after="120" w:line="240" w:lineRule="auto"/>
        <w:contextualSpacing w:val="0"/>
        <w:rPr>
          <w:rFonts w:ascii="Arial" w:hAnsi="Arial" w:cs="Arial"/>
          <w:bCs/>
        </w:rPr>
      </w:pPr>
      <w:r w:rsidRPr="00B37F4D">
        <w:rPr>
          <w:rFonts w:ascii="Arial" w:hAnsi="Arial" w:cs="Arial"/>
        </w:rPr>
        <w:t xml:space="preserve">Find the </w:t>
      </w:r>
      <w:proofErr w:type="spellStart"/>
      <w:proofErr w:type="gramStart"/>
      <w:r w:rsidRPr="00B37F4D">
        <w:rPr>
          <w:rFonts w:ascii="Arial" w:hAnsi="Arial" w:cs="Arial"/>
          <w:i/>
        </w:rPr>
        <w:t>R</w:t>
      </w:r>
      <w:r w:rsidRPr="00B37F4D">
        <w:rPr>
          <w:rFonts w:ascii="Arial" w:hAnsi="Arial" w:cs="Arial"/>
          <w:vertAlign w:val="subscript"/>
        </w:rPr>
        <w:t>f</w:t>
      </w:r>
      <w:proofErr w:type="spellEnd"/>
      <w:proofErr w:type="gramEnd"/>
      <w:r w:rsidRPr="00B37F4D">
        <w:rPr>
          <w:rFonts w:ascii="Arial" w:hAnsi="Arial" w:cs="Arial"/>
        </w:rPr>
        <w:t xml:space="preserve"> value of each pigment on your chromatogram.</w:t>
      </w:r>
    </w:p>
    <w:p w:rsidR="001470F5" w:rsidRPr="00B37F4D" w:rsidRDefault="001470F5" w:rsidP="00B37F4D">
      <w:pPr>
        <w:pStyle w:val="ListParagraph"/>
        <w:numPr>
          <w:ilvl w:val="0"/>
          <w:numId w:val="32"/>
        </w:numPr>
        <w:spacing w:after="120" w:line="240" w:lineRule="auto"/>
        <w:contextualSpacing w:val="0"/>
        <w:rPr>
          <w:rFonts w:ascii="Arial" w:hAnsi="Arial" w:cs="Arial"/>
          <w:bCs/>
        </w:rPr>
      </w:pPr>
      <w:r w:rsidRPr="00B37F4D">
        <w:rPr>
          <w:rFonts w:ascii="Arial" w:hAnsi="Arial" w:cs="Arial"/>
          <w:bCs/>
        </w:rPr>
        <w:t xml:space="preserve">Measure from the origin to the solvent front </w:t>
      </w:r>
    </w:p>
    <w:p w:rsidR="001470F5" w:rsidRPr="00B37F4D" w:rsidRDefault="001470F5" w:rsidP="00B37F4D">
      <w:pPr>
        <w:pStyle w:val="ListParagraph"/>
        <w:numPr>
          <w:ilvl w:val="0"/>
          <w:numId w:val="32"/>
        </w:numPr>
        <w:spacing w:after="120" w:line="240" w:lineRule="auto"/>
        <w:contextualSpacing w:val="0"/>
        <w:rPr>
          <w:rFonts w:ascii="Arial" w:hAnsi="Arial" w:cs="Arial"/>
          <w:bCs/>
        </w:rPr>
      </w:pPr>
      <w:r w:rsidRPr="00B37F4D">
        <w:rPr>
          <w:rFonts w:ascii="Arial" w:hAnsi="Arial" w:cs="Arial"/>
          <w:bCs/>
        </w:rPr>
        <w:t xml:space="preserve">Measure from the origin to the centre of each pigment spot </w:t>
      </w:r>
    </w:p>
    <w:p w:rsidR="001470F5" w:rsidRPr="00B37F4D" w:rsidRDefault="001470F5" w:rsidP="00B37F4D">
      <w:pPr>
        <w:pStyle w:val="ListParagraph"/>
        <w:numPr>
          <w:ilvl w:val="0"/>
          <w:numId w:val="32"/>
        </w:numPr>
        <w:spacing w:after="120" w:line="240" w:lineRule="auto"/>
        <w:contextualSpacing w:val="0"/>
        <w:rPr>
          <w:rFonts w:ascii="Arial" w:hAnsi="Arial" w:cs="Arial"/>
          <w:bCs/>
        </w:rPr>
      </w:pPr>
      <w:r w:rsidRPr="00B37F4D">
        <w:rPr>
          <w:rFonts w:ascii="Arial" w:hAnsi="Arial" w:cs="Arial"/>
          <w:bCs/>
        </w:rPr>
        <w:t xml:space="preserve">Calculate the </w:t>
      </w:r>
      <w:proofErr w:type="spellStart"/>
      <w:proofErr w:type="gramStart"/>
      <w:r w:rsidRPr="00B37F4D">
        <w:rPr>
          <w:rFonts w:ascii="Arial" w:hAnsi="Arial" w:cs="Arial"/>
          <w:i/>
        </w:rPr>
        <w:t>R</w:t>
      </w:r>
      <w:r w:rsidRPr="00B37F4D">
        <w:rPr>
          <w:rFonts w:ascii="Arial" w:hAnsi="Arial" w:cs="Arial"/>
          <w:vertAlign w:val="subscript"/>
        </w:rPr>
        <w:t>f</w:t>
      </w:r>
      <w:proofErr w:type="spellEnd"/>
      <w:proofErr w:type="gramEnd"/>
      <w:r w:rsidRPr="00B37F4D">
        <w:rPr>
          <w:rFonts w:ascii="Arial" w:hAnsi="Arial" w:cs="Arial"/>
          <w:bCs/>
        </w:rPr>
        <w:t xml:space="preserve"> value.</w:t>
      </w:r>
    </w:p>
    <w:tbl>
      <w:tblPr>
        <w:tblStyle w:val="TableGrid"/>
        <w:tblW w:w="0" w:type="auto"/>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4082"/>
      </w:tblGrid>
      <w:tr w:rsidR="00B37F4D" w:rsidTr="00B37F4D">
        <w:tc>
          <w:tcPr>
            <w:tcW w:w="726" w:type="dxa"/>
            <w:vMerge w:val="restart"/>
            <w:vAlign w:val="center"/>
          </w:tcPr>
          <w:p w:rsidR="00B37F4D" w:rsidRDefault="00B37F4D" w:rsidP="00D4089E">
            <w:pPr>
              <w:pStyle w:val="ListParagraph"/>
              <w:spacing w:after="0" w:line="240" w:lineRule="auto"/>
              <w:ind w:left="0"/>
              <w:contextualSpacing w:val="0"/>
              <w:jc w:val="right"/>
              <w:rPr>
                <w:rFonts w:ascii="Arial" w:hAnsi="Arial" w:cs="Arial"/>
                <w:bCs/>
              </w:rPr>
            </w:pPr>
            <w:proofErr w:type="spellStart"/>
            <w:r w:rsidRPr="001B7F2E">
              <w:rPr>
                <w:rFonts w:ascii="Arial" w:hAnsi="Arial" w:cs="Arial"/>
                <w:i/>
              </w:rPr>
              <w:t>R</w:t>
            </w:r>
            <w:r w:rsidRPr="001B7F2E">
              <w:rPr>
                <w:rFonts w:ascii="Arial" w:hAnsi="Arial" w:cs="Arial"/>
                <w:vertAlign w:val="subscript"/>
              </w:rPr>
              <w:t>f</w:t>
            </w:r>
            <w:proofErr w:type="spellEnd"/>
            <w:r w:rsidRPr="001B7F2E">
              <w:rPr>
                <w:rFonts w:ascii="Arial" w:hAnsi="Arial" w:cs="Arial"/>
                <w:bCs/>
              </w:rPr>
              <w:t xml:space="preserve"> =</w:t>
            </w:r>
          </w:p>
        </w:tc>
        <w:tc>
          <w:tcPr>
            <w:tcW w:w="4082" w:type="dxa"/>
            <w:tcBorders>
              <w:bottom w:val="single" w:sz="4" w:space="0" w:color="auto"/>
            </w:tcBorders>
            <w:vAlign w:val="center"/>
          </w:tcPr>
          <w:p w:rsidR="00B37F4D" w:rsidRPr="00301D4F" w:rsidRDefault="00B37F4D" w:rsidP="00D4089E">
            <w:pPr>
              <w:pStyle w:val="ListParagraph"/>
              <w:spacing w:after="0" w:line="240" w:lineRule="auto"/>
              <w:ind w:left="0"/>
              <w:contextualSpacing w:val="0"/>
              <w:jc w:val="center"/>
              <w:rPr>
                <w:rFonts w:ascii="Arial" w:hAnsi="Arial" w:cs="Arial"/>
                <w:bCs/>
              </w:rPr>
            </w:pPr>
            <w:r w:rsidRPr="00301D4F">
              <w:rPr>
                <w:rFonts w:ascii="Arial" w:hAnsi="Arial" w:cs="Arial"/>
                <w:bCs/>
              </w:rPr>
              <w:t>distance moved by pigment spot</w:t>
            </w:r>
          </w:p>
        </w:tc>
      </w:tr>
      <w:tr w:rsidR="00B37F4D" w:rsidTr="00B37F4D">
        <w:tc>
          <w:tcPr>
            <w:tcW w:w="726" w:type="dxa"/>
            <w:vMerge/>
          </w:tcPr>
          <w:p w:rsidR="00B37F4D" w:rsidRDefault="00B37F4D" w:rsidP="00D4089E">
            <w:pPr>
              <w:pStyle w:val="ListParagraph"/>
              <w:spacing w:after="0" w:line="240" w:lineRule="auto"/>
              <w:ind w:left="0"/>
              <w:contextualSpacing w:val="0"/>
              <w:rPr>
                <w:rFonts w:ascii="Arial" w:hAnsi="Arial" w:cs="Arial"/>
                <w:bCs/>
              </w:rPr>
            </w:pPr>
          </w:p>
        </w:tc>
        <w:tc>
          <w:tcPr>
            <w:tcW w:w="4082" w:type="dxa"/>
            <w:tcBorders>
              <w:top w:val="single" w:sz="4" w:space="0" w:color="auto"/>
            </w:tcBorders>
            <w:vAlign w:val="center"/>
          </w:tcPr>
          <w:p w:rsidR="00B37F4D" w:rsidRDefault="00B37F4D" w:rsidP="00D4089E">
            <w:pPr>
              <w:pStyle w:val="ListParagraph"/>
              <w:spacing w:after="0" w:line="240" w:lineRule="auto"/>
              <w:ind w:left="0"/>
              <w:contextualSpacing w:val="0"/>
              <w:jc w:val="center"/>
              <w:rPr>
                <w:rFonts w:ascii="Arial" w:hAnsi="Arial" w:cs="Arial"/>
                <w:bCs/>
              </w:rPr>
            </w:pPr>
            <w:r w:rsidRPr="001B7F2E">
              <w:rPr>
                <w:rFonts w:ascii="Arial" w:hAnsi="Arial" w:cs="Arial"/>
                <w:bCs/>
              </w:rPr>
              <w:t>distance moved by solvent (propanone)</w:t>
            </w:r>
          </w:p>
        </w:tc>
      </w:tr>
    </w:tbl>
    <w:p w:rsidR="00B37F4D" w:rsidRPr="00B37F4D" w:rsidRDefault="00B37F4D" w:rsidP="00B37F4D">
      <w:pPr>
        <w:spacing w:after="0" w:line="240" w:lineRule="auto"/>
        <w:ind w:left="357"/>
        <w:rPr>
          <w:rFonts w:ascii="Arial" w:hAnsi="Arial" w:cs="Arial"/>
          <w:bCs/>
        </w:rPr>
      </w:pPr>
    </w:p>
    <w:p w:rsidR="001470F5" w:rsidRPr="00B37F4D" w:rsidRDefault="001470F5" w:rsidP="00B37F4D">
      <w:pPr>
        <w:spacing w:after="120" w:line="240" w:lineRule="auto"/>
        <w:ind w:left="360"/>
        <w:rPr>
          <w:rFonts w:ascii="Arial" w:hAnsi="Arial" w:cs="Arial"/>
        </w:rPr>
      </w:pPr>
      <w:proofErr w:type="gramStart"/>
      <w:r w:rsidRPr="00B37F4D">
        <w:rPr>
          <w:rFonts w:ascii="Arial" w:hAnsi="Arial" w:cs="Arial"/>
          <w:bCs/>
        </w:rPr>
        <w:t>If your spots have spread, to find the centre measure to the front of a spot and to the back of the same spot.</w:t>
      </w:r>
      <w:proofErr w:type="gramEnd"/>
      <w:r w:rsidRPr="00B37F4D">
        <w:rPr>
          <w:rFonts w:ascii="Arial" w:hAnsi="Arial" w:cs="Arial"/>
          <w:bCs/>
        </w:rPr>
        <w:t xml:space="preserve"> The average of these is the centre of the spot.</w:t>
      </w:r>
    </w:p>
    <w:p w:rsidR="008B74B8" w:rsidRPr="00B37F4D" w:rsidRDefault="001470F5" w:rsidP="00B37F4D">
      <w:pPr>
        <w:spacing w:after="120" w:line="240" w:lineRule="auto"/>
        <w:ind w:left="360"/>
        <w:rPr>
          <w:rFonts w:ascii="Arial" w:eastAsia="Times New Roman" w:hAnsi="Arial" w:cs="Arial"/>
          <w:bCs/>
          <w:lang w:eastAsia="en-GB"/>
        </w:rPr>
      </w:pPr>
      <w:r w:rsidRPr="00B37F4D">
        <w:rPr>
          <w:rFonts w:ascii="Arial" w:hAnsi="Arial" w:cs="Arial"/>
        </w:rPr>
        <w:t>Compare your results to the results from other species of leaf and describe the similarities.</w:t>
      </w:r>
    </w:p>
    <w:p w:rsidR="008B74B8" w:rsidRPr="00B37F4D" w:rsidRDefault="008B74B8" w:rsidP="00B37F4D">
      <w:pPr>
        <w:spacing w:before="240" w:after="120" w:line="240" w:lineRule="auto"/>
        <w:rPr>
          <w:rFonts w:ascii="Arial" w:eastAsia="Times New Roman" w:hAnsi="Arial" w:cs="Arial"/>
          <w:color w:val="C30045"/>
          <w:sz w:val="24"/>
          <w:lang w:eastAsia="en-GB"/>
        </w:rPr>
      </w:pPr>
      <w:r w:rsidRPr="00B37F4D">
        <w:rPr>
          <w:rFonts w:ascii="Arial" w:eastAsia="Times New Roman" w:hAnsi="Arial" w:cs="Arial"/>
          <w:b/>
          <w:bCs/>
          <w:color w:val="C30045"/>
          <w:sz w:val="24"/>
          <w:lang w:eastAsia="en-GB"/>
        </w:rPr>
        <w:t xml:space="preserve">Interpretation and </w:t>
      </w:r>
      <w:r w:rsidR="00C70693">
        <w:rPr>
          <w:rFonts w:ascii="Arial" w:eastAsia="Times New Roman" w:hAnsi="Arial" w:cs="Arial"/>
          <w:b/>
          <w:bCs/>
          <w:color w:val="C30045"/>
          <w:sz w:val="24"/>
          <w:lang w:eastAsia="en-GB"/>
        </w:rPr>
        <w:t>e</w:t>
      </w:r>
      <w:r w:rsidRPr="00B37F4D">
        <w:rPr>
          <w:rFonts w:ascii="Arial" w:eastAsia="Times New Roman" w:hAnsi="Arial" w:cs="Arial"/>
          <w:b/>
          <w:bCs/>
          <w:color w:val="C30045"/>
          <w:sz w:val="24"/>
          <w:lang w:eastAsia="en-GB"/>
        </w:rPr>
        <w:t>valuation</w:t>
      </w:r>
      <w:r w:rsidRPr="00B37F4D">
        <w:rPr>
          <w:rFonts w:ascii="Arial" w:eastAsia="Times New Roman" w:hAnsi="Arial" w:cs="Arial"/>
          <w:color w:val="C30045"/>
          <w:sz w:val="24"/>
          <w:lang w:eastAsia="en-GB"/>
        </w:rPr>
        <w:t xml:space="preserve"> </w:t>
      </w:r>
    </w:p>
    <w:p w:rsidR="001470F5" w:rsidRPr="00B37F4D" w:rsidRDefault="001470F5" w:rsidP="00B37F4D">
      <w:pPr>
        <w:pStyle w:val="ListParagraph"/>
        <w:numPr>
          <w:ilvl w:val="0"/>
          <w:numId w:val="33"/>
        </w:numPr>
        <w:spacing w:after="120" w:line="240" w:lineRule="auto"/>
        <w:contextualSpacing w:val="0"/>
        <w:rPr>
          <w:rFonts w:ascii="Arial" w:hAnsi="Arial" w:cs="Arial"/>
        </w:rPr>
      </w:pPr>
      <w:r w:rsidRPr="00B37F4D">
        <w:rPr>
          <w:rFonts w:ascii="Arial" w:hAnsi="Arial" w:cs="Arial"/>
        </w:rPr>
        <w:t>Draw conclusions about the different pigments observed in your leaf and those shown in the leaves of different species. Explain why leaves have these pigments.</w:t>
      </w:r>
    </w:p>
    <w:p w:rsidR="001470F5" w:rsidRPr="004B7015" w:rsidRDefault="001470F5" w:rsidP="00B37F4D">
      <w:pPr>
        <w:pStyle w:val="ListParagraph"/>
        <w:numPr>
          <w:ilvl w:val="0"/>
          <w:numId w:val="33"/>
        </w:numPr>
        <w:spacing w:after="120" w:line="240" w:lineRule="auto"/>
        <w:contextualSpacing w:val="0"/>
        <w:rPr>
          <w:rFonts w:ascii="Arial" w:eastAsia="Times New Roman" w:hAnsi="Arial" w:cs="Arial"/>
          <w:lang w:eastAsia="en-GB"/>
        </w:rPr>
      </w:pPr>
      <w:r w:rsidRPr="00B37F4D">
        <w:rPr>
          <w:rFonts w:ascii="Arial" w:hAnsi="Arial" w:cs="Arial"/>
        </w:rPr>
        <w:t xml:space="preserve">Review the procedure used and identify sources of error. Make suggestions about improvements. This could include using other solvents and other types of chromatography. </w:t>
      </w:r>
    </w:p>
    <w:p w:rsidR="004B7015" w:rsidRDefault="004B7015" w:rsidP="004B7015">
      <w:pPr>
        <w:spacing w:after="120" w:line="240" w:lineRule="auto"/>
        <w:rPr>
          <w:rFonts w:ascii="Arial" w:eastAsia="Times New Roman" w:hAnsi="Arial" w:cs="Arial"/>
          <w:lang w:eastAsia="en-GB"/>
        </w:rPr>
      </w:pPr>
    </w:p>
    <w:p w:rsidR="004B7015" w:rsidRDefault="004B7015" w:rsidP="004B7015">
      <w:pPr>
        <w:spacing w:after="120" w:line="240" w:lineRule="auto"/>
        <w:rPr>
          <w:rFonts w:ascii="Arial" w:eastAsia="Times New Roman" w:hAnsi="Arial" w:cs="Arial"/>
          <w:lang w:eastAsia="en-GB"/>
        </w:rPr>
      </w:pPr>
    </w:p>
    <w:sectPr w:rsidR="004B7015" w:rsidSect="00335A24">
      <w:headerReference w:type="even" r:id="rId28"/>
      <w:headerReference w:type="default" r:id="rId29"/>
      <w:headerReference w:type="first" r:id="rId3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936AB" w:rsidRPr="004936AB" w:rsidTr="007F6722">
      <w:trPr>
        <w:jc w:val="center"/>
      </w:trPr>
      <w:tc>
        <w:tcPr>
          <w:tcW w:w="567" w:type="dxa"/>
        </w:tcPr>
        <w:p w:rsidR="004936AB" w:rsidRPr="004936AB" w:rsidRDefault="004936AB" w:rsidP="004936AB">
          <w:pPr>
            <w:spacing w:after="0" w:line="240" w:lineRule="auto"/>
            <w:rPr>
              <w:rFonts w:ascii="Arial" w:hAnsi="Arial" w:cs="Arial"/>
              <w:noProof/>
              <w:color w:val="C30045"/>
              <w:sz w:val="20"/>
              <w:szCs w:val="20"/>
            </w:rPr>
          </w:pPr>
          <w:r w:rsidRPr="004936AB">
            <w:rPr>
              <w:rFonts w:ascii="Arial" w:hAnsi="Arial" w:cs="Arial"/>
              <w:noProof/>
              <w:color w:val="C30045"/>
              <w:sz w:val="20"/>
              <w:szCs w:val="20"/>
            </w:rPr>
            <w:fldChar w:fldCharType="begin"/>
          </w:r>
          <w:r w:rsidRPr="004936AB">
            <w:rPr>
              <w:rFonts w:ascii="Arial" w:hAnsi="Arial" w:cs="Arial"/>
              <w:noProof/>
              <w:color w:val="C30045"/>
              <w:sz w:val="20"/>
              <w:szCs w:val="20"/>
            </w:rPr>
            <w:instrText xml:space="preserve"> PAGE   \* MERGEFORMAT </w:instrText>
          </w:r>
          <w:r w:rsidRPr="004936AB">
            <w:rPr>
              <w:rFonts w:ascii="Arial" w:hAnsi="Arial" w:cs="Arial"/>
              <w:noProof/>
              <w:color w:val="C30045"/>
              <w:sz w:val="20"/>
              <w:szCs w:val="20"/>
            </w:rPr>
            <w:fldChar w:fldCharType="separate"/>
          </w:r>
          <w:r w:rsidR="004B4EFD">
            <w:rPr>
              <w:rFonts w:ascii="Arial" w:hAnsi="Arial" w:cs="Arial"/>
              <w:noProof/>
              <w:color w:val="C30045"/>
              <w:sz w:val="20"/>
              <w:szCs w:val="20"/>
            </w:rPr>
            <w:t>2</w:t>
          </w:r>
          <w:r w:rsidRPr="004936AB">
            <w:rPr>
              <w:rFonts w:ascii="Arial" w:hAnsi="Arial" w:cs="Arial"/>
              <w:noProof/>
              <w:color w:val="C30045"/>
              <w:sz w:val="20"/>
              <w:szCs w:val="20"/>
            </w:rPr>
            <w:fldChar w:fldCharType="end"/>
          </w:r>
        </w:p>
      </w:tc>
      <w:tc>
        <w:tcPr>
          <w:tcW w:w="9184" w:type="dxa"/>
        </w:tcPr>
        <w:p w:rsidR="004936AB" w:rsidRPr="004936AB" w:rsidRDefault="004936AB" w:rsidP="004936AB">
          <w:pPr>
            <w:spacing w:after="0" w:line="240" w:lineRule="auto"/>
            <w:jc w:val="center"/>
            <w:rPr>
              <w:rFonts w:ascii="Arial" w:hAnsi="Arial" w:cs="Arial"/>
              <w:color w:val="C30045"/>
              <w:sz w:val="20"/>
              <w:szCs w:val="20"/>
            </w:rPr>
          </w:pPr>
          <w:r w:rsidRPr="004936AB">
            <w:rPr>
              <w:rFonts w:ascii="Arial" w:hAnsi="Arial" w:cs="Arial"/>
              <w:noProof/>
              <w:color w:val="C30045"/>
              <w:sz w:val="20"/>
              <w:szCs w:val="20"/>
            </w:rPr>
            <w:t>Cambridge International AS and A Level Biology 9700</w:t>
          </w:r>
        </w:p>
      </w:tc>
      <w:tc>
        <w:tcPr>
          <w:tcW w:w="567" w:type="dxa"/>
        </w:tcPr>
        <w:p w:rsidR="004936AB" w:rsidRPr="004936AB" w:rsidRDefault="004936AB" w:rsidP="004936AB">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936AB" w:rsidRPr="004936AB" w:rsidTr="007F6722">
      <w:trPr>
        <w:jc w:val="center"/>
      </w:trPr>
      <w:tc>
        <w:tcPr>
          <w:tcW w:w="567" w:type="dxa"/>
        </w:tcPr>
        <w:p w:rsidR="004936AB" w:rsidRPr="004936AB" w:rsidRDefault="004936AB" w:rsidP="004936AB">
          <w:pPr>
            <w:spacing w:after="0" w:line="240" w:lineRule="auto"/>
            <w:rPr>
              <w:rFonts w:ascii="Arial" w:hAnsi="Arial" w:cs="Arial"/>
              <w:noProof/>
              <w:color w:val="C30045"/>
              <w:sz w:val="20"/>
            </w:rPr>
          </w:pPr>
        </w:p>
      </w:tc>
      <w:tc>
        <w:tcPr>
          <w:tcW w:w="9184" w:type="dxa"/>
        </w:tcPr>
        <w:p w:rsidR="004936AB" w:rsidRPr="004936AB" w:rsidRDefault="004936AB" w:rsidP="004936AB">
          <w:pPr>
            <w:spacing w:after="0" w:line="240" w:lineRule="auto"/>
            <w:jc w:val="center"/>
            <w:rPr>
              <w:rFonts w:ascii="Arial" w:hAnsi="Arial" w:cs="Arial"/>
              <w:color w:val="C30045"/>
              <w:sz w:val="20"/>
            </w:rPr>
          </w:pPr>
          <w:r w:rsidRPr="004936AB">
            <w:rPr>
              <w:rFonts w:ascii="Arial" w:hAnsi="Arial" w:cs="Arial"/>
              <w:noProof/>
              <w:color w:val="C30045"/>
              <w:sz w:val="20"/>
            </w:rPr>
            <w:t>Cambridge International AS and A Level Biology 9700</w:t>
          </w:r>
        </w:p>
      </w:tc>
      <w:tc>
        <w:tcPr>
          <w:tcW w:w="567" w:type="dxa"/>
        </w:tcPr>
        <w:p w:rsidR="004936AB" w:rsidRPr="004936AB" w:rsidRDefault="004936AB" w:rsidP="004936AB">
          <w:pPr>
            <w:spacing w:after="0" w:line="240" w:lineRule="auto"/>
            <w:jc w:val="right"/>
            <w:rPr>
              <w:rFonts w:ascii="Arial" w:hAnsi="Arial" w:cs="Arial"/>
              <w:noProof/>
              <w:color w:val="C30045"/>
              <w:sz w:val="20"/>
            </w:rPr>
          </w:pPr>
          <w:r w:rsidRPr="004936AB">
            <w:rPr>
              <w:rFonts w:ascii="Arial" w:hAnsi="Arial" w:cs="Arial"/>
              <w:noProof/>
              <w:color w:val="C30045"/>
              <w:sz w:val="20"/>
            </w:rPr>
            <w:fldChar w:fldCharType="begin"/>
          </w:r>
          <w:r w:rsidRPr="004936AB">
            <w:rPr>
              <w:rFonts w:ascii="Arial" w:hAnsi="Arial" w:cs="Arial"/>
              <w:noProof/>
              <w:color w:val="C30045"/>
              <w:sz w:val="20"/>
            </w:rPr>
            <w:instrText xml:space="preserve"> PAGE   \* MERGEFORMAT </w:instrText>
          </w:r>
          <w:r w:rsidRPr="004936AB">
            <w:rPr>
              <w:rFonts w:ascii="Arial" w:hAnsi="Arial" w:cs="Arial"/>
              <w:noProof/>
              <w:color w:val="C30045"/>
              <w:sz w:val="20"/>
            </w:rPr>
            <w:fldChar w:fldCharType="separate"/>
          </w:r>
          <w:r w:rsidR="004B4EFD">
            <w:rPr>
              <w:rFonts w:ascii="Arial" w:hAnsi="Arial" w:cs="Arial"/>
              <w:noProof/>
              <w:color w:val="C30045"/>
              <w:sz w:val="20"/>
            </w:rPr>
            <w:t>5</w:t>
          </w:r>
          <w:r w:rsidRPr="004936AB">
            <w:rPr>
              <w:rFonts w:ascii="Arial" w:hAnsi="Arial" w:cs="Arial"/>
              <w:noProof/>
              <w:color w:val="C30045"/>
              <w:sz w:val="20"/>
            </w:rPr>
            <w:fldChar w:fldCharType="end"/>
          </w:r>
        </w:p>
      </w:tc>
    </w:tr>
  </w:tbl>
  <w:p w:rsidR="00EB6E20" w:rsidRPr="004936AB" w:rsidRDefault="00EB6E20" w:rsidP="004936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936AB" w:rsidRPr="004936AB" w:rsidTr="007F6722">
      <w:trPr>
        <w:jc w:val="center"/>
      </w:trPr>
      <w:tc>
        <w:tcPr>
          <w:tcW w:w="567" w:type="dxa"/>
        </w:tcPr>
        <w:p w:rsidR="004936AB" w:rsidRPr="004936AB" w:rsidRDefault="004936AB" w:rsidP="004936AB">
          <w:pPr>
            <w:spacing w:after="0" w:line="240" w:lineRule="auto"/>
            <w:rPr>
              <w:rFonts w:ascii="Arial" w:hAnsi="Arial" w:cs="Arial"/>
              <w:noProof/>
              <w:color w:val="C30045"/>
              <w:sz w:val="20"/>
              <w:szCs w:val="20"/>
            </w:rPr>
          </w:pPr>
          <w:r w:rsidRPr="004936AB">
            <w:rPr>
              <w:rFonts w:ascii="Arial" w:hAnsi="Arial" w:cs="Arial"/>
              <w:noProof/>
              <w:color w:val="C30045"/>
              <w:sz w:val="20"/>
              <w:szCs w:val="20"/>
            </w:rPr>
            <w:fldChar w:fldCharType="begin"/>
          </w:r>
          <w:r w:rsidRPr="004936AB">
            <w:rPr>
              <w:rFonts w:ascii="Arial" w:hAnsi="Arial" w:cs="Arial"/>
              <w:noProof/>
              <w:color w:val="C30045"/>
              <w:sz w:val="20"/>
              <w:szCs w:val="20"/>
            </w:rPr>
            <w:instrText xml:space="preserve"> PAGE   \* MERGEFORMAT </w:instrText>
          </w:r>
          <w:r w:rsidRPr="004936AB">
            <w:rPr>
              <w:rFonts w:ascii="Arial" w:hAnsi="Arial" w:cs="Arial"/>
              <w:noProof/>
              <w:color w:val="C30045"/>
              <w:sz w:val="20"/>
              <w:szCs w:val="20"/>
            </w:rPr>
            <w:fldChar w:fldCharType="separate"/>
          </w:r>
          <w:r w:rsidR="004B4EFD">
            <w:rPr>
              <w:rFonts w:ascii="Arial" w:hAnsi="Arial" w:cs="Arial"/>
              <w:noProof/>
              <w:color w:val="C30045"/>
              <w:sz w:val="20"/>
              <w:szCs w:val="20"/>
            </w:rPr>
            <w:t>2</w:t>
          </w:r>
          <w:r w:rsidRPr="004936AB">
            <w:rPr>
              <w:rFonts w:ascii="Arial" w:hAnsi="Arial" w:cs="Arial"/>
              <w:noProof/>
              <w:color w:val="C30045"/>
              <w:sz w:val="20"/>
              <w:szCs w:val="20"/>
            </w:rPr>
            <w:fldChar w:fldCharType="end"/>
          </w:r>
        </w:p>
      </w:tc>
      <w:tc>
        <w:tcPr>
          <w:tcW w:w="9184" w:type="dxa"/>
        </w:tcPr>
        <w:p w:rsidR="004936AB" w:rsidRPr="004936AB" w:rsidRDefault="004936AB" w:rsidP="004936AB">
          <w:pPr>
            <w:spacing w:after="0" w:line="240" w:lineRule="auto"/>
            <w:jc w:val="center"/>
            <w:rPr>
              <w:rFonts w:ascii="Arial" w:hAnsi="Arial" w:cs="Arial"/>
              <w:color w:val="C30045"/>
              <w:sz w:val="20"/>
              <w:szCs w:val="20"/>
            </w:rPr>
          </w:pPr>
          <w:r w:rsidRPr="004936AB">
            <w:rPr>
              <w:rFonts w:ascii="Arial" w:hAnsi="Arial" w:cs="Arial"/>
              <w:noProof/>
              <w:color w:val="C30045"/>
              <w:sz w:val="20"/>
              <w:szCs w:val="20"/>
            </w:rPr>
            <w:t>Cambridge International AS and A Level Biology 9700</w:t>
          </w:r>
        </w:p>
      </w:tc>
      <w:tc>
        <w:tcPr>
          <w:tcW w:w="567" w:type="dxa"/>
        </w:tcPr>
        <w:p w:rsidR="004936AB" w:rsidRPr="004936AB" w:rsidRDefault="004936AB" w:rsidP="004936AB">
          <w:pPr>
            <w:spacing w:after="0" w:line="240" w:lineRule="auto"/>
            <w:jc w:val="center"/>
            <w:rPr>
              <w:rFonts w:ascii="Arial" w:hAnsi="Arial" w:cs="Arial"/>
              <w:noProof/>
              <w:color w:val="C30045"/>
              <w:sz w:val="20"/>
              <w:szCs w:val="20"/>
            </w:rPr>
          </w:pPr>
        </w:p>
      </w:tc>
    </w:tr>
  </w:tbl>
  <w:p w:rsidR="004936AB" w:rsidRDefault="004936A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540FF" w:rsidRPr="009540FF" w:rsidTr="007F6722">
      <w:trPr>
        <w:jc w:val="center"/>
      </w:trPr>
      <w:tc>
        <w:tcPr>
          <w:tcW w:w="567" w:type="dxa"/>
        </w:tcPr>
        <w:p w:rsidR="009540FF" w:rsidRPr="009540FF" w:rsidRDefault="009540FF" w:rsidP="009540FF">
          <w:pPr>
            <w:spacing w:after="0" w:line="240" w:lineRule="auto"/>
            <w:rPr>
              <w:rFonts w:ascii="Arial" w:hAnsi="Arial" w:cs="Arial"/>
              <w:noProof/>
              <w:color w:val="C30045"/>
              <w:sz w:val="20"/>
            </w:rPr>
          </w:pPr>
        </w:p>
      </w:tc>
      <w:tc>
        <w:tcPr>
          <w:tcW w:w="9184" w:type="dxa"/>
        </w:tcPr>
        <w:p w:rsidR="009540FF" w:rsidRPr="009540FF" w:rsidRDefault="009540FF" w:rsidP="009540FF">
          <w:pPr>
            <w:spacing w:after="0" w:line="240" w:lineRule="auto"/>
            <w:jc w:val="center"/>
            <w:rPr>
              <w:rFonts w:ascii="Arial" w:hAnsi="Arial" w:cs="Arial"/>
              <w:color w:val="C30045"/>
              <w:sz w:val="20"/>
            </w:rPr>
          </w:pPr>
          <w:r w:rsidRPr="009540FF">
            <w:rPr>
              <w:rFonts w:ascii="Arial" w:hAnsi="Arial" w:cs="Arial"/>
              <w:noProof/>
              <w:color w:val="C30045"/>
              <w:sz w:val="20"/>
            </w:rPr>
            <w:t>Cambridge International AS and A Level Biology 9700</w:t>
          </w:r>
        </w:p>
      </w:tc>
      <w:tc>
        <w:tcPr>
          <w:tcW w:w="567" w:type="dxa"/>
        </w:tcPr>
        <w:p w:rsidR="009540FF" w:rsidRPr="009540FF" w:rsidRDefault="009540FF" w:rsidP="009540FF">
          <w:pPr>
            <w:spacing w:after="0" w:line="240" w:lineRule="auto"/>
            <w:jc w:val="right"/>
            <w:rPr>
              <w:rFonts w:ascii="Arial" w:hAnsi="Arial" w:cs="Arial"/>
              <w:noProof/>
              <w:color w:val="C30045"/>
              <w:sz w:val="20"/>
            </w:rPr>
          </w:pPr>
          <w:r w:rsidRPr="009540FF">
            <w:rPr>
              <w:rFonts w:ascii="Arial" w:hAnsi="Arial" w:cs="Arial"/>
              <w:noProof/>
              <w:color w:val="C30045"/>
              <w:sz w:val="20"/>
            </w:rPr>
            <w:fldChar w:fldCharType="begin"/>
          </w:r>
          <w:r w:rsidRPr="009540FF">
            <w:rPr>
              <w:rFonts w:ascii="Arial" w:hAnsi="Arial" w:cs="Arial"/>
              <w:noProof/>
              <w:color w:val="C30045"/>
              <w:sz w:val="20"/>
            </w:rPr>
            <w:instrText xml:space="preserve"> PAGE   \* MERGEFORMAT </w:instrText>
          </w:r>
          <w:r w:rsidRPr="009540FF">
            <w:rPr>
              <w:rFonts w:ascii="Arial" w:hAnsi="Arial" w:cs="Arial"/>
              <w:noProof/>
              <w:color w:val="C30045"/>
              <w:sz w:val="20"/>
            </w:rPr>
            <w:fldChar w:fldCharType="separate"/>
          </w:r>
          <w:r w:rsidR="004B4EFD">
            <w:rPr>
              <w:rFonts w:ascii="Arial" w:hAnsi="Arial" w:cs="Arial"/>
              <w:noProof/>
              <w:color w:val="C30045"/>
              <w:sz w:val="20"/>
            </w:rPr>
            <w:t>1</w:t>
          </w:r>
          <w:r w:rsidRPr="009540FF">
            <w:rPr>
              <w:rFonts w:ascii="Arial" w:hAnsi="Arial" w:cs="Arial"/>
              <w:noProof/>
              <w:color w:val="C30045"/>
              <w:sz w:val="20"/>
            </w:rPr>
            <w:fldChar w:fldCharType="end"/>
          </w:r>
        </w:p>
      </w:tc>
    </w:tr>
  </w:tbl>
  <w:p w:rsidR="004936AB" w:rsidRDefault="0049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16" w:rsidRDefault="008B221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0A11EA" w:rsidRDefault="008B2216" w:rsidP="00E23F70">
    <w:pPr>
      <w:pStyle w:val="Header"/>
      <w:ind w:left="-567"/>
      <w:rPr>
        <w:rFonts w:ascii="Arial" w:hAnsi="Arial" w:cs="Arial"/>
        <w:b/>
        <w:color w:val="C30045"/>
      </w:rPr>
    </w:pPr>
    <w:r w:rsidRPr="008B2216">
      <w:rPr>
        <w:rFonts w:ascii="Arial" w:hAnsi="Arial" w:cs="Arial"/>
        <w:color w:val="C30045"/>
        <w:sz w:val="20"/>
      </w:rPr>
      <w:t xml:space="preserve">Biology Practical 8 – </w:t>
    </w:r>
    <w:r>
      <w:rPr>
        <w:rFonts w:ascii="Arial" w:hAnsi="Arial" w:cs="Arial"/>
        <w:color w:val="C30045"/>
        <w:sz w:val="20"/>
      </w:rPr>
      <w:t>W</w:t>
    </w:r>
    <w:r w:rsidRPr="008B2216">
      <w:rPr>
        <w:rFonts w:ascii="Arial" w:hAnsi="Arial" w:cs="Arial"/>
        <w:color w:val="C30045"/>
        <w:sz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8B2216" w:rsidRDefault="001666EB" w:rsidP="00E23F70">
    <w:pPr>
      <w:pStyle w:val="Header"/>
      <w:ind w:right="-567"/>
      <w:jc w:val="right"/>
      <w:rPr>
        <w:rFonts w:ascii="Arial" w:hAnsi="Arial" w:cs="Arial"/>
        <w:color w:val="C30045"/>
        <w:sz w:val="20"/>
      </w:rPr>
    </w:pPr>
    <w:r w:rsidRPr="008B2216">
      <w:rPr>
        <w:rFonts w:ascii="Arial" w:hAnsi="Arial" w:cs="Arial"/>
        <w:color w:val="C30045"/>
        <w:sz w:val="20"/>
      </w:rPr>
      <w:t xml:space="preserve">Biology Practical </w:t>
    </w:r>
    <w:r w:rsidR="002E1CE9" w:rsidRPr="008B2216">
      <w:rPr>
        <w:rFonts w:ascii="Arial" w:hAnsi="Arial" w:cs="Arial"/>
        <w:color w:val="C30045"/>
        <w:sz w:val="20"/>
      </w:rPr>
      <w:t>8</w:t>
    </w:r>
    <w:r w:rsidRPr="008B2216">
      <w:rPr>
        <w:rFonts w:ascii="Arial" w:hAnsi="Arial" w:cs="Arial"/>
        <w:color w:val="C30045"/>
        <w:sz w:val="20"/>
      </w:rPr>
      <w:t xml:space="preserve"> – </w:t>
    </w:r>
    <w:r w:rsidR="008B2216">
      <w:rPr>
        <w:rFonts w:ascii="Arial" w:hAnsi="Arial" w:cs="Arial"/>
        <w:color w:val="C30045"/>
        <w:sz w:val="20"/>
      </w:rPr>
      <w:t>W</w:t>
    </w:r>
    <w:r w:rsidRPr="008B2216">
      <w:rPr>
        <w:rFonts w:ascii="Arial" w:hAnsi="Arial" w:cs="Arial"/>
        <w:color w:val="C30045"/>
        <w:sz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A24" w:rsidRDefault="00335A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8B2216" w:rsidRDefault="003F1F97" w:rsidP="00E23F70">
    <w:pPr>
      <w:pStyle w:val="Header"/>
      <w:ind w:left="-567"/>
      <w:rPr>
        <w:rFonts w:ascii="Arial" w:hAnsi="Arial" w:cs="Arial"/>
        <w:color w:val="C30045"/>
        <w:sz w:val="20"/>
      </w:rPr>
    </w:pPr>
    <w:r w:rsidRPr="008B2216">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8B2216" w:rsidP="00E23F70">
    <w:pPr>
      <w:pStyle w:val="Header"/>
      <w:ind w:right="-567"/>
      <w:jc w:val="right"/>
      <w:rPr>
        <w:b/>
        <w:color w:val="C30045"/>
      </w:rPr>
    </w:pPr>
    <w:r w:rsidRPr="008B2216">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16" w:rsidRDefault="008B221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8B2216" w:rsidRDefault="003F1F97" w:rsidP="00E23F70">
    <w:pPr>
      <w:pStyle w:val="Header"/>
      <w:ind w:left="-567"/>
      <w:rPr>
        <w:rFonts w:ascii="Arial" w:hAnsi="Arial" w:cs="Arial"/>
        <w:color w:val="C30045"/>
        <w:sz w:val="20"/>
      </w:rPr>
    </w:pPr>
    <w:r w:rsidRPr="008B2216">
      <w:rPr>
        <w:rFonts w:ascii="Arial" w:hAnsi="Arial" w:cs="Arial"/>
        <w:color w:val="C30045"/>
        <w:sz w:val="20"/>
      </w:rPr>
      <w:t xml:space="preserve">Biology Practical </w:t>
    </w:r>
    <w:r w:rsidR="002E1CE9" w:rsidRPr="008B2216">
      <w:rPr>
        <w:rFonts w:ascii="Arial" w:hAnsi="Arial" w:cs="Arial"/>
        <w:color w:val="C30045"/>
        <w:sz w:val="20"/>
      </w:rPr>
      <w:t>8</w:t>
    </w:r>
    <w:r w:rsidRPr="008B2216">
      <w:rPr>
        <w:rFonts w:ascii="Arial" w:hAnsi="Arial" w:cs="Arial"/>
        <w:color w:val="C30045"/>
        <w:sz w:val="20"/>
      </w:rPr>
      <w:t xml:space="preserve"> – </w:t>
    </w:r>
    <w:r w:rsidR="008B2216"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0A11EA" w:rsidRDefault="008B2216" w:rsidP="00E23F70">
    <w:pPr>
      <w:pStyle w:val="Header"/>
      <w:ind w:right="-567"/>
      <w:jc w:val="right"/>
      <w:rPr>
        <w:rFonts w:ascii="Arial" w:hAnsi="Arial" w:cs="Arial"/>
        <w:b/>
        <w:color w:val="C30045"/>
      </w:rPr>
    </w:pPr>
    <w:r w:rsidRPr="008B2216">
      <w:rPr>
        <w:rFonts w:ascii="Arial" w:hAnsi="Arial" w:cs="Arial"/>
        <w:color w:val="C30045"/>
        <w:sz w:val="20"/>
      </w:rPr>
      <w:t xml:space="preserve">Biology Practical 8 – </w:t>
    </w:r>
    <w:r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16" w:rsidRDefault="008B221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16" w:rsidRPr="008B2216" w:rsidRDefault="008B2216" w:rsidP="00E23F70">
    <w:pPr>
      <w:pStyle w:val="Header"/>
      <w:ind w:left="-567"/>
      <w:rPr>
        <w:rFonts w:ascii="Arial" w:hAnsi="Arial" w:cs="Arial"/>
        <w:color w:val="C30045"/>
        <w:sz w:val="20"/>
      </w:rPr>
    </w:pPr>
    <w:r w:rsidRPr="008B2216">
      <w:rPr>
        <w:rFonts w:ascii="Arial" w:hAnsi="Arial" w:cs="Arial"/>
        <w:color w:val="C30045"/>
        <w:sz w:val="20"/>
      </w:rPr>
      <w:t xml:space="preserve">Biology Practical 8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0A11EA" w:rsidRDefault="008B2216" w:rsidP="00E23F70">
    <w:pPr>
      <w:pStyle w:val="Header"/>
      <w:ind w:right="-567"/>
      <w:jc w:val="right"/>
      <w:rPr>
        <w:rFonts w:ascii="Arial" w:hAnsi="Arial" w:cs="Arial"/>
        <w:b/>
        <w:color w:val="C30045"/>
      </w:rPr>
    </w:pPr>
    <w:r w:rsidRPr="008B2216">
      <w:rPr>
        <w:rFonts w:ascii="Arial" w:hAnsi="Arial" w:cs="Arial"/>
        <w:color w:val="C30045"/>
        <w:sz w:val="20"/>
      </w:rPr>
      <w:t xml:space="preserve">Biology Practical 8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D77A1"/>
    <w:multiLevelType w:val="hybridMultilevel"/>
    <w:tmpl w:val="796A43B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BCF3F9D"/>
    <w:multiLevelType w:val="hybridMultilevel"/>
    <w:tmpl w:val="76E0E6DE"/>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3271FA"/>
    <w:multiLevelType w:val="hybridMultilevel"/>
    <w:tmpl w:val="9AD20FB6"/>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D1F45"/>
    <w:multiLevelType w:val="hybridMultilevel"/>
    <w:tmpl w:val="856CEE3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48E5156"/>
    <w:multiLevelType w:val="hybridMultilevel"/>
    <w:tmpl w:val="964C5014"/>
    <w:lvl w:ilvl="0" w:tplc="BFF0F2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243F48"/>
    <w:multiLevelType w:val="hybridMultilevel"/>
    <w:tmpl w:val="CE76326E"/>
    <w:lvl w:ilvl="0" w:tplc="2F8EB6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A54037C"/>
    <w:multiLevelType w:val="hybridMultilevel"/>
    <w:tmpl w:val="A2542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7B2684"/>
    <w:multiLevelType w:val="multilevel"/>
    <w:tmpl w:val="865ACB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A791E"/>
    <w:multiLevelType w:val="hybridMultilevel"/>
    <w:tmpl w:val="75628C3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9405C1D"/>
    <w:multiLevelType w:val="hybridMultilevel"/>
    <w:tmpl w:val="F8DA6F1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B2B54D9"/>
    <w:multiLevelType w:val="hybridMultilevel"/>
    <w:tmpl w:val="B014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D6F62"/>
    <w:multiLevelType w:val="hybridMultilevel"/>
    <w:tmpl w:val="497EFE56"/>
    <w:lvl w:ilvl="0" w:tplc="2F8EB6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0">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973CA4"/>
    <w:multiLevelType w:val="hybridMultilevel"/>
    <w:tmpl w:val="E6F4A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9"/>
  </w:num>
  <w:num w:numId="3">
    <w:abstractNumId w:val="12"/>
  </w:num>
  <w:num w:numId="4">
    <w:abstractNumId w:val="28"/>
  </w:num>
  <w:num w:numId="5">
    <w:abstractNumId w:val="18"/>
  </w:num>
  <w:num w:numId="6">
    <w:abstractNumId w:val="17"/>
  </w:num>
  <w:num w:numId="7">
    <w:abstractNumId w:val="9"/>
  </w:num>
  <w:num w:numId="8">
    <w:abstractNumId w:val="5"/>
  </w:num>
  <w:num w:numId="9">
    <w:abstractNumId w:val="0"/>
  </w:num>
  <w:num w:numId="10">
    <w:abstractNumId w:val="30"/>
  </w:num>
  <w:num w:numId="11">
    <w:abstractNumId w:val="23"/>
  </w:num>
  <w:num w:numId="12">
    <w:abstractNumId w:val="1"/>
  </w:num>
  <w:num w:numId="13">
    <w:abstractNumId w:val="24"/>
  </w:num>
  <w:num w:numId="14">
    <w:abstractNumId w:val="32"/>
  </w:num>
  <w:num w:numId="15">
    <w:abstractNumId w:val="21"/>
  </w:num>
  <w:num w:numId="16">
    <w:abstractNumId w:val="20"/>
  </w:num>
  <w:num w:numId="17">
    <w:abstractNumId w:val="29"/>
  </w:num>
  <w:num w:numId="18">
    <w:abstractNumId w:val="26"/>
  </w:num>
  <w:num w:numId="19">
    <w:abstractNumId w:val="13"/>
  </w:num>
  <w:num w:numId="20">
    <w:abstractNumId w:val="27"/>
  </w:num>
  <w:num w:numId="21">
    <w:abstractNumId w:val="15"/>
  </w:num>
  <w:num w:numId="22">
    <w:abstractNumId w:val="3"/>
  </w:num>
  <w:num w:numId="23">
    <w:abstractNumId w:val="6"/>
  </w:num>
  <w:num w:numId="24">
    <w:abstractNumId w:val="4"/>
  </w:num>
  <w:num w:numId="25">
    <w:abstractNumId w:val="2"/>
  </w:num>
  <w:num w:numId="26">
    <w:abstractNumId w:val="22"/>
  </w:num>
  <w:num w:numId="27">
    <w:abstractNumId w:val="7"/>
  </w:num>
  <w:num w:numId="28">
    <w:abstractNumId w:val="14"/>
  </w:num>
  <w:num w:numId="29">
    <w:abstractNumId w:val="10"/>
  </w:num>
  <w:num w:numId="30">
    <w:abstractNumId w:val="31"/>
  </w:num>
  <w:num w:numId="31">
    <w:abstractNumId w:val="25"/>
  </w:num>
  <w:num w:numId="32">
    <w:abstractNumId w:val="16"/>
  </w:num>
  <w:num w:numId="3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11EA"/>
    <w:rsid w:val="000A2106"/>
    <w:rsid w:val="000A4F76"/>
    <w:rsid w:val="000A5892"/>
    <w:rsid w:val="000A7B9F"/>
    <w:rsid w:val="000B01AB"/>
    <w:rsid w:val="000C336A"/>
    <w:rsid w:val="000C7FAD"/>
    <w:rsid w:val="000D26F6"/>
    <w:rsid w:val="000D4D70"/>
    <w:rsid w:val="000E2532"/>
    <w:rsid w:val="000F0DEF"/>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470F5"/>
    <w:rsid w:val="00153ACB"/>
    <w:rsid w:val="00154712"/>
    <w:rsid w:val="00154FF8"/>
    <w:rsid w:val="00156C3D"/>
    <w:rsid w:val="001666EB"/>
    <w:rsid w:val="00167229"/>
    <w:rsid w:val="001736C3"/>
    <w:rsid w:val="00180B83"/>
    <w:rsid w:val="001957ED"/>
    <w:rsid w:val="00197038"/>
    <w:rsid w:val="001A1A81"/>
    <w:rsid w:val="001A23D9"/>
    <w:rsid w:val="001A5ABC"/>
    <w:rsid w:val="001B53E5"/>
    <w:rsid w:val="001B5805"/>
    <w:rsid w:val="001B7F2E"/>
    <w:rsid w:val="001C6929"/>
    <w:rsid w:val="001D08CD"/>
    <w:rsid w:val="001E3AD7"/>
    <w:rsid w:val="001E642B"/>
    <w:rsid w:val="001E6935"/>
    <w:rsid w:val="001E7791"/>
    <w:rsid w:val="001F6927"/>
    <w:rsid w:val="001F756D"/>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1CE9"/>
    <w:rsid w:val="002E3C16"/>
    <w:rsid w:val="002E3D01"/>
    <w:rsid w:val="002E6B0D"/>
    <w:rsid w:val="002F513C"/>
    <w:rsid w:val="002F6185"/>
    <w:rsid w:val="00301D4F"/>
    <w:rsid w:val="003046B4"/>
    <w:rsid w:val="00305954"/>
    <w:rsid w:val="00305B3A"/>
    <w:rsid w:val="00315C1D"/>
    <w:rsid w:val="0032649B"/>
    <w:rsid w:val="00330A5A"/>
    <w:rsid w:val="00335A24"/>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36AB"/>
    <w:rsid w:val="00495ECA"/>
    <w:rsid w:val="004A0B7D"/>
    <w:rsid w:val="004A1426"/>
    <w:rsid w:val="004A394D"/>
    <w:rsid w:val="004B12F2"/>
    <w:rsid w:val="004B4EFD"/>
    <w:rsid w:val="004B6AA9"/>
    <w:rsid w:val="004B7015"/>
    <w:rsid w:val="004B77B5"/>
    <w:rsid w:val="004C0D4E"/>
    <w:rsid w:val="004C2015"/>
    <w:rsid w:val="004C5449"/>
    <w:rsid w:val="004C77B1"/>
    <w:rsid w:val="004D093D"/>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77122"/>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03BC6"/>
    <w:rsid w:val="00811310"/>
    <w:rsid w:val="00812D7B"/>
    <w:rsid w:val="00813258"/>
    <w:rsid w:val="0082284A"/>
    <w:rsid w:val="008256EB"/>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A58CA"/>
    <w:rsid w:val="008B221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40FF"/>
    <w:rsid w:val="00955DAF"/>
    <w:rsid w:val="00961E4E"/>
    <w:rsid w:val="00980D18"/>
    <w:rsid w:val="0098605D"/>
    <w:rsid w:val="00986A3B"/>
    <w:rsid w:val="00990F81"/>
    <w:rsid w:val="0099121E"/>
    <w:rsid w:val="009A06D2"/>
    <w:rsid w:val="009A33C1"/>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37F4D"/>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93"/>
    <w:rsid w:val="00C706D1"/>
    <w:rsid w:val="00C7519A"/>
    <w:rsid w:val="00C75B05"/>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3CC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2994"/>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A16"/>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A65"/>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32FC"/>
    <w:rsid w:val="00FC7B78"/>
    <w:rsid w:val="00FE0D88"/>
    <w:rsid w:val="00FE6ABC"/>
    <w:rsid w:val="00FF145A"/>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4D"/>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D093D"/>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4D"/>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D093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0.emf"/><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image" Target="media/image3.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10</Pages>
  <Words>2904</Words>
  <Characters>14228</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2014-10-29T09:04:00Z</cp:lastPrinted>
  <dcterms:created xsi:type="dcterms:W3CDTF">2014-10-30T12:44:00Z</dcterms:created>
  <dcterms:modified xsi:type="dcterms:W3CDTF">2014-11-25T14:38:00Z</dcterms:modified>
</cp:coreProperties>
</file>